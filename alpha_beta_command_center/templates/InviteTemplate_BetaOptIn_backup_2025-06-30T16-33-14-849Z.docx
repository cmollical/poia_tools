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BAAE6" w14:textId="0698F32E" w:rsidR="002A30B8" w:rsidRPr="00FC6E4D" w:rsidRDefault="00EA130D" w:rsidP="002A30B8">
      <w:pPr>
        <w:pStyle w:val="SideTitle"/>
        <w:rPr>
          <w:rStyle w:val="normaltextrun"/>
          <w:color w:val="B4005B" w:themeColor="accent1"/>
        </w:rPr>
      </w:pPr>
      <w:bookmarkStart w:id="0" w:name="_Toc111540989"/>
      <w:bookmarkStart w:id="1" w:name="_Toc111630260"/>
      <w:r>
        <w:rPr>
          <w:rStyle w:val="normaltextrun"/>
          <w:color w:val="B4005B" w:themeColor="accent1"/>
        </w:rPr>
        <w:t>Beta</w:t>
      </w:r>
      <w:r w:rsidR="002A30B8" w:rsidRPr="334AFF0E">
        <w:rPr>
          <w:rStyle w:val="normaltextrun"/>
          <w:color w:val="B4005B" w:themeColor="accent1"/>
        </w:rPr>
        <w:t xml:space="preserve"> Opt-In</w:t>
      </w:r>
      <w:bookmarkEnd w:id="0"/>
      <w:bookmarkEnd w:id="1"/>
    </w:p>
    <w:p w14:paraId="5185C2C7" w14:textId="60C8C875" w:rsidR="002A30B8" w:rsidRDefault="002A30B8" w:rsidP="002A30B8">
      <w:pPr>
        <w:pStyle w:val="paragraph"/>
        <w:spacing w:before="0" w:beforeAutospacing="0" w:after="0" w:afterAutospacing="0"/>
        <w:textAlignment w:val="baseline"/>
        <w:rPr>
          <w:rStyle w:val="normaltextrun"/>
          <w:rFonts w:ascii="PT Serif" w:hAnsi="PT Serif" w:cs="Segoe UI"/>
          <w:b/>
          <w:bCs/>
          <w:color w:val="172B4D"/>
          <w:sz w:val="21"/>
          <w:szCs w:val="21"/>
        </w:rPr>
      </w:pPr>
    </w:p>
    <w:p w14:paraId="1CCB09EF" w14:textId="72621C4F" w:rsidR="482CF64D" w:rsidRDefault="482CF64D" w:rsidP="5D82E46D">
      <w:pPr>
        <w:spacing w:line="240" w:lineRule="auto"/>
        <w:rPr>
          <w:rFonts w:ascii="PT Serif" w:eastAsia="PT Serif" w:hAnsi="PT Serif" w:cs="PT Serif"/>
          <w:color w:val="172B4D"/>
          <w:sz w:val="21"/>
          <w:szCs w:val="21"/>
        </w:rPr>
      </w:pPr>
      <w:r w:rsidRPr="5D82E46D">
        <w:rPr>
          <w:rStyle w:val="normaltextrun"/>
          <w:rFonts w:ascii="PT Serif" w:eastAsia="PT Serif" w:hAnsi="PT Serif" w:cs="PT Serif"/>
          <w:b/>
          <w:bCs/>
          <w:color w:val="172B4D"/>
          <w:sz w:val="21"/>
          <w:szCs w:val="21"/>
        </w:rPr>
        <w:t xml:space="preserve">Subject line: </w:t>
      </w:r>
    </w:p>
    <w:p w14:paraId="72FC7BF6" w14:textId="1F7E46BD" w:rsidR="482CF64D" w:rsidRDefault="482CF64D" w:rsidP="5D82E46D">
      <w:pPr>
        <w:spacing w:line="240" w:lineRule="auto"/>
        <w:jc w:val="center"/>
        <w:rPr>
          <w:rFonts w:ascii="PT Serif" w:eastAsia="PT Serif" w:hAnsi="PT Serif" w:cs="PT Serif"/>
          <w:color w:val="000000" w:themeColor="text1"/>
          <w:sz w:val="21"/>
          <w:szCs w:val="21"/>
        </w:rPr>
      </w:pPr>
      <w:r w:rsidRPr="5D82E46D">
        <w:rPr>
          <w:rStyle w:val="normaltextrun"/>
          <w:rFonts w:ascii="PT Serif" w:eastAsia="PT Serif" w:hAnsi="PT Serif" w:cs="PT Serif"/>
          <w:color w:val="172B4D"/>
          <w:sz w:val="21"/>
          <w:szCs w:val="21"/>
        </w:rPr>
        <w:t xml:space="preserve">Your organization </w:t>
      </w:r>
      <w:r w:rsidR="00F51D2A">
        <w:rPr>
          <w:rStyle w:val="normaltextrun"/>
          <w:rFonts w:ascii="PT Serif" w:eastAsia="PT Serif" w:hAnsi="PT Serif" w:cs="PT Serif"/>
          <w:color w:val="172B4D"/>
          <w:sz w:val="21"/>
          <w:szCs w:val="21"/>
        </w:rPr>
        <w:t xml:space="preserve">has been </w:t>
      </w:r>
      <w:r w:rsidRPr="5D82E46D">
        <w:rPr>
          <w:rStyle w:val="normaltextrun"/>
          <w:rFonts w:ascii="PT Serif" w:eastAsia="PT Serif" w:hAnsi="PT Serif" w:cs="PT Serif"/>
          <w:color w:val="172B4D"/>
          <w:sz w:val="21"/>
          <w:szCs w:val="21"/>
        </w:rPr>
        <w:t>invited to a </w:t>
      </w:r>
      <w:proofErr w:type="gramStart"/>
      <w:r w:rsidR="00623FD1">
        <w:rPr>
          <w:rStyle w:val="normaltextrun"/>
          <w:rFonts w:ascii="PT Serif" w:eastAsia="PT Serif" w:hAnsi="PT Serif" w:cs="PT Serif"/>
          <w:color w:val="172B4D"/>
          <w:sz w:val="21"/>
          <w:szCs w:val="21"/>
        </w:rPr>
        <w:t>b</w:t>
      </w:r>
      <w:r w:rsidR="00EA130D">
        <w:rPr>
          <w:rStyle w:val="normaltextrun"/>
          <w:rFonts w:ascii="PT Serif" w:eastAsia="PT Serif" w:hAnsi="PT Serif" w:cs="PT Serif"/>
          <w:color w:val="000000" w:themeColor="text1"/>
          <w:sz w:val="21"/>
          <w:szCs w:val="21"/>
        </w:rPr>
        <w:t>eta</w:t>
      </w:r>
      <w:r w:rsidRPr="5D82E46D">
        <w:rPr>
          <w:rStyle w:val="normaltextrun"/>
          <w:rFonts w:ascii="PT Serif" w:eastAsia="PT Serif" w:hAnsi="PT Serif" w:cs="PT Serif"/>
          <w:color w:val="172B4D"/>
          <w:sz w:val="21"/>
          <w:szCs w:val="21"/>
        </w:rPr>
        <w:t>:</w:t>
      </w:r>
      <w:r w:rsidRPr="5D82E46D">
        <w:rPr>
          <w:rStyle w:val="normaltextrun"/>
          <w:rFonts w:ascii="PT Serif" w:eastAsia="PT Serif" w:hAnsi="PT Serif" w:cs="PT Serif"/>
          <w:color w:val="FF0000"/>
          <w:sz w:val="21"/>
          <w:szCs w:val="21"/>
        </w:rPr>
        <w:t xml:space="preserve"> </w:t>
      </w:r>
      <w:r w:rsidR="0062248A" w:rsidRPr="00F53C21">
        <w:rPr>
          <w:rStyle w:val="normaltextrun"/>
          <w:rFonts w:ascii="PT Serif" w:eastAsia="PT Serif" w:hAnsi="PT Serif" w:cs="PT Serif"/>
          <w:color w:val="000000" w:themeColor="text1"/>
          <w:sz w:val="21"/>
          <w:szCs w:val="21"/>
          <w:highlight w:val="green"/>
        </w:rPr>
        <w:t>{</w:t>
      </w:r>
      <w:proofErr w:type="gramEnd"/>
      <w:r w:rsidR="0062248A" w:rsidRPr="00F53C21">
        <w:rPr>
          <w:rFonts w:ascii="PT Serif" w:eastAsia="PT Serif" w:hAnsi="PT Serif" w:cs="PT Serif"/>
          <w:color w:val="000000" w:themeColor="text1"/>
          <w:sz w:val="21"/>
          <w:szCs w:val="21"/>
          <w:highlight w:val="green"/>
        </w:rPr>
        <w:t>CLIENT_FACING_FEATURE_NAME}</w:t>
      </w:r>
    </w:p>
    <w:p w14:paraId="4219DECB" w14:textId="63CEC8E9" w:rsidR="482CF64D" w:rsidRDefault="482CF64D" w:rsidP="5D82E46D">
      <w:pPr>
        <w:spacing w:line="240" w:lineRule="auto"/>
        <w:jc w:val="center"/>
        <w:rPr>
          <w:rFonts w:ascii="Times New Roman" w:eastAsia="Times New Roman" w:hAnsi="Times New Roman"/>
          <w:color w:val="000000" w:themeColor="text1"/>
          <w:sz w:val="21"/>
          <w:szCs w:val="21"/>
        </w:rPr>
      </w:pPr>
      <w:r w:rsidRPr="5D82E46D">
        <w:rPr>
          <w:rStyle w:val="eop"/>
          <w:rFonts w:ascii="Times New Roman" w:eastAsia="Times New Roman" w:hAnsi="Times New Roman"/>
          <w:color w:val="000000" w:themeColor="text1"/>
          <w:sz w:val="21"/>
          <w:szCs w:val="21"/>
        </w:rPr>
        <w:t> </w:t>
      </w:r>
    </w:p>
    <w:p w14:paraId="1684A370" w14:textId="1CCD2D8E" w:rsidR="482CF64D" w:rsidRDefault="482CF64D" w:rsidP="5D82E46D">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2A4BA2C5" wp14:editId="77263120">
            <wp:extent cx="1143000" cy="933450"/>
            <wp:effectExtent l="0" t="0" r="0" b="0"/>
            <wp:docPr id="1661683239" name="Picture 166168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Pr="5D82E46D">
        <w:rPr>
          <w:rStyle w:val="eop"/>
          <w:rFonts w:ascii="Times New Roman" w:eastAsia="Times New Roman" w:hAnsi="Times New Roman"/>
          <w:color w:val="000000" w:themeColor="text1"/>
          <w:sz w:val="22"/>
          <w:szCs w:val="22"/>
        </w:rPr>
        <w:t> </w:t>
      </w:r>
    </w:p>
    <w:p w14:paraId="66629DA8" w14:textId="165D7545" w:rsidR="5D82E46D" w:rsidRDefault="5D82E46D" w:rsidP="5D82E46D">
      <w:pPr>
        <w:spacing w:line="240" w:lineRule="auto"/>
        <w:jc w:val="center"/>
        <w:rPr>
          <w:rFonts w:ascii="PT Serif" w:eastAsia="PT Serif" w:hAnsi="PT Serif" w:cs="PT Serif"/>
          <w:color w:val="4E2D82" w:themeColor="text2"/>
          <w:sz w:val="28"/>
          <w:szCs w:val="28"/>
        </w:rPr>
      </w:pPr>
    </w:p>
    <w:p w14:paraId="72471768" w14:textId="3E9BE9C8" w:rsidR="482CF64D" w:rsidRDefault="482CF64D" w:rsidP="5D82E46D">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w:t>
      </w:r>
      <w:r w:rsidR="00F51D2A">
        <w:rPr>
          <w:rStyle w:val="normaltextrun"/>
          <w:rFonts w:ascii="PT Serif" w:eastAsia="PT Serif" w:hAnsi="PT Serif" w:cs="PT Serif"/>
          <w:b/>
          <w:bCs/>
          <w:color w:val="4E2D81"/>
          <w:sz w:val="28"/>
          <w:szCs w:val="28"/>
        </w:rPr>
        <w:t>has been</w:t>
      </w:r>
      <w:r w:rsidRPr="5D82E46D">
        <w:rPr>
          <w:rStyle w:val="normaltextrun"/>
          <w:rFonts w:ascii="PT Serif" w:eastAsia="PT Serif" w:hAnsi="PT Serif" w:cs="PT Serif"/>
          <w:b/>
          <w:bCs/>
          <w:color w:val="4E2D81"/>
          <w:sz w:val="28"/>
          <w:szCs w:val="28"/>
        </w:rPr>
        <w:t xml:space="preserve"> invited to a </w:t>
      </w:r>
      <w:proofErr w:type="gramStart"/>
      <w:r w:rsidR="00623FD1">
        <w:rPr>
          <w:rStyle w:val="normaltextrun"/>
          <w:rFonts w:ascii="PT Serif" w:eastAsia="PT Serif" w:hAnsi="PT Serif" w:cs="PT Serif"/>
          <w:b/>
          <w:bCs/>
          <w:color w:val="4E2D81"/>
          <w:sz w:val="28"/>
          <w:szCs w:val="28"/>
        </w:rPr>
        <w:t>b</w:t>
      </w:r>
      <w:r w:rsidR="00EA130D">
        <w:rPr>
          <w:rStyle w:val="normaltextrun"/>
          <w:rFonts w:ascii="PT Serif" w:eastAsia="PT Serif" w:hAnsi="PT Serif" w:cs="PT Serif"/>
          <w:b/>
          <w:bCs/>
          <w:color w:val="4E2D81"/>
          <w:sz w:val="28"/>
          <w:szCs w:val="28"/>
        </w:rPr>
        <w:t>eta</w:t>
      </w:r>
      <w:r w:rsidRPr="5D82E46D">
        <w:rPr>
          <w:rStyle w:val="normaltextrun"/>
          <w:rFonts w:ascii="PT Serif" w:eastAsia="PT Serif" w:hAnsi="PT Serif" w:cs="PT Serif"/>
          <w:b/>
          <w:bCs/>
          <w:color w:val="4E2D81"/>
          <w:sz w:val="28"/>
          <w:szCs w:val="28"/>
        </w:rPr>
        <w:t xml:space="preserve">: </w:t>
      </w:r>
      <w:r w:rsidR="0062248A" w:rsidRPr="00E27E3D">
        <w:rPr>
          <w:rStyle w:val="normaltextrun"/>
          <w:rFonts w:ascii="PT Serif" w:eastAsia="PT Serif" w:hAnsi="PT Serif" w:cs="PT Serif"/>
          <w:b/>
          <w:bCs/>
          <w:color w:val="4E2D81"/>
          <w:sz w:val="28"/>
          <w:szCs w:val="28"/>
          <w:highlight w:val="green"/>
        </w:rPr>
        <w:t>{</w:t>
      </w:r>
      <w:proofErr w:type="gramEnd"/>
      <w:r w:rsidR="0062248A" w:rsidRPr="00E27E3D">
        <w:rPr>
          <w:rStyle w:val="normaltextrun"/>
          <w:rFonts w:ascii="PT Serif" w:eastAsia="PT Serif" w:hAnsi="PT Serif" w:cs="PT Serif"/>
          <w:b/>
          <w:bCs/>
          <w:color w:val="4E2D81"/>
          <w:sz w:val="28"/>
          <w:szCs w:val="28"/>
          <w:highlight w:val="green"/>
        </w:rPr>
        <w:t>CLIENT_FACING_FEATURE_NAME}</w:t>
      </w:r>
    </w:p>
    <w:p w14:paraId="1EF2C094" w14:textId="3970AADF" w:rsidR="5D82E46D" w:rsidRDefault="5D82E46D" w:rsidP="5D82E46D">
      <w:pPr>
        <w:spacing w:line="240" w:lineRule="auto"/>
        <w:rPr>
          <w:rFonts w:ascii="Source Sans Pro" w:eastAsia="Source Sans Pro" w:hAnsi="Source Sans Pro" w:cs="Source Sans Pro"/>
          <w:color w:val="FF0000"/>
          <w:sz w:val="22"/>
          <w:szCs w:val="22"/>
        </w:rPr>
      </w:pPr>
    </w:p>
    <w:p w14:paraId="62919A01" w14:textId="59CA45C6" w:rsidR="482CF64D" w:rsidRDefault="482CF64D" w:rsidP="5D82E46D">
      <w:pPr>
        <w:spacing w:line="240" w:lineRule="auto"/>
        <w:rPr>
          <w:rFonts w:ascii="Source Sans Pro" w:eastAsia="Source Sans Pro" w:hAnsi="Source Sans Pro" w:cs="Source Sans Pro"/>
          <w:color w:val="FF0000"/>
          <w:sz w:val="22"/>
          <w:szCs w:val="22"/>
        </w:rPr>
      </w:pPr>
      <w:r w:rsidRPr="5D82E46D">
        <w:rPr>
          <w:rStyle w:val="normaltextrun"/>
          <w:rFonts w:ascii="Source Sans Pro" w:eastAsia="Source Sans Pro" w:hAnsi="Source Sans Pro" w:cs="Source Sans Pro"/>
          <w:color w:val="FF0000"/>
          <w:sz w:val="22"/>
          <w:szCs w:val="22"/>
        </w:rPr>
        <w:t xml:space="preserve">This invitation is for the following practice ID(s): </w:t>
      </w:r>
    </w:p>
    <w:p w14:paraId="164319FD" w14:textId="21902047" w:rsidR="482CF64D" w:rsidRDefault="482CF64D" w:rsidP="5D82E46D">
      <w:pPr>
        <w:spacing w:line="240" w:lineRule="auto"/>
        <w:jc w:val="center"/>
        <w:rPr>
          <w:rFonts w:ascii="Arial" w:eastAsia="Arial" w:hAnsi="Arial" w:cs="Arial"/>
          <w:color w:val="000000" w:themeColor="text1"/>
          <w:sz w:val="22"/>
          <w:szCs w:val="22"/>
        </w:rPr>
      </w:pPr>
      <w:r w:rsidRPr="5D82E46D">
        <w:rPr>
          <w:rStyle w:val="normaltextrun"/>
          <w:rFonts w:ascii="Arial" w:eastAsia="Arial" w:hAnsi="Arial" w:cs="Arial"/>
          <w:color w:val="000000" w:themeColor="text1"/>
          <w:sz w:val="22"/>
          <w:szCs w:val="22"/>
        </w:rPr>
        <w:t>   </w:t>
      </w:r>
    </w:p>
    <w:p w14:paraId="51B14F16" w14:textId="3B2FFD2A" w:rsidR="5D82E46D" w:rsidRDefault="0090564C" w:rsidP="5D82E46D">
      <w:pPr>
        <w:spacing w:line="240" w:lineRule="auto"/>
        <w:rPr>
          <w:rFonts w:ascii="Source Sans Pro" w:eastAsia="Source Sans Pro" w:hAnsi="Source Sans Pro" w:cs="Source Sans Pro"/>
          <w:color w:val="000000" w:themeColor="text1"/>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A84C1C8" wp14:editId="64665AC9">
                <wp:simplePos x="0" y="0"/>
                <wp:positionH relativeFrom="margin">
                  <wp:posOffset>22860</wp:posOffset>
                </wp:positionH>
                <wp:positionV relativeFrom="paragraph">
                  <wp:posOffset>153670</wp:posOffset>
                </wp:positionV>
                <wp:extent cx="6802755" cy="1438275"/>
                <wp:effectExtent l="19050" t="19050" r="36195" b="47625"/>
                <wp:wrapNone/>
                <wp:docPr id="6" name="Text Box 6"/>
                <wp:cNvGraphicFramePr/>
                <a:graphic xmlns:a="http://schemas.openxmlformats.org/drawingml/2006/main">
                  <a:graphicData uri="http://schemas.microsoft.com/office/word/2010/wordprocessingShape">
                    <wps:wsp>
                      <wps:cNvSpPr txBox="1"/>
                      <wps:spPr>
                        <a:xfrm>
                          <a:off x="0" y="0"/>
                          <a:ext cx="6802755" cy="1438275"/>
                        </a:xfrm>
                        <a:prstGeom prst="rect">
                          <a:avLst/>
                        </a:prstGeom>
                        <a:noFill/>
                        <a:ln w="57150">
                          <a:solidFill>
                            <a:schemeClr val="accent2"/>
                          </a:solidFill>
                        </a:ln>
                      </wps:spPr>
                      <wps:txbx>
                        <w:txbxContent>
                          <w:p w14:paraId="5BF1C405" w14:textId="7F0B3D15"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 xml:space="preserve">You need to fill out the </w:t>
                            </w:r>
                            <w:r w:rsidRPr="00B96BDB">
                              <w:rPr>
                                <w:rStyle w:val="normaltextrun"/>
                                <w:rFonts w:ascii="Source Sans Pro" w:hAnsi="Source Sans Pro" w:cs="Segoe UI"/>
                                <w:color w:val="4E2D82" w:themeColor="text2"/>
                                <w:sz w:val="22"/>
                                <w:szCs w:val="22"/>
                                <w:highlight w:val="green"/>
                              </w:rPr>
                              <w:t>opt-in form</w:t>
                            </w:r>
                            <w:r w:rsidR="00B96BDB" w:rsidRPr="00B96BDB">
                              <w:rPr>
                                <w:rStyle w:val="normaltextrun"/>
                                <w:rFonts w:ascii="Source Sans Pro" w:hAnsi="Source Sans Pro" w:cs="Segoe UI"/>
                                <w:color w:val="4E2D82" w:themeColor="text2"/>
                                <w:sz w:val="22"/>
                                <w:szCs w:val="22"/>
                                <w:highlight w:val="green"/>
                              </w:rPr>
                              <w:t>: {OPT_IN}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2442435C"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623FD1">
                              <w:rPr>
                                <w:rStyle w:val="normaltextrun"/>
                                <w:rFonts w:ascii="Source Sans Pro" w:hAnsi="Source Sans Pro" w:cs="Segoe UI"/>
                                <w:b/>
                                <w:bCs/>
                                <w:color w:val="4E2D82" w:themeColor="text2"/>
                                <w:sz w:val="22"/>
                                <w:szCs w:val="22"/>
                              </w:rPr>
                              <w:t>b</w:t>
                            </w:r>
                            <w:r w:rsidR="00EA130D">
                              <w:rPr>
                                <w:rStyle w:val="normaltextrun"/>
                                <w:rFonts w:ascii="Source Sans Pro" w:hAnsi="Source Sans Pro" w:cs="Segoe UI"/>
                                <w:b/>
                                <w:bCs/>
                                <w:color w:val="4E2D82" w:themeColor="text2"/>
                                <w:sz w:val="22"/>
                                <w:szCs w:val="22"/>
                              </w:rPr>
                              <w:t>eta</w:t>
                            </w:r>
                            <w:r w:rsidRPr="00A20153">
                              <w:rPr>
                                <w:rStyle w:val="normaltextrun"/>
                                <w:rFonts w:ascii="Source Sans Pro" w:hAnsi="Source Sans Pro" w:cs="Segoe UI"/>
                                <w:b/>
                                <w:bCs/>
                                <w:color w:val="4E2D82" w:themeColor="text2"/>
                                <w:sz w:val="22"/>
                                <w:szCs w:val="22"/>
                              </w:rPr>
                              <w:t xml:space="preserve"> is scheduled to begin on </w:t>
                            </w:r>
                            <w:r w:rsidR="0062248A" w:rsidRPr="00F53C21">
                              <w:rPr>
                                <w:rStyle w:val="normaltextrun"/>
                                <w:rFonts w:ascii="Source Sans Pro" w:hAnsi="Source Sans Pro" w:cs="Segoe UI"/>
                                <w:b/>
                                <w:bCs/>
                                <w:color w:val="4E2D82" w:themeColor="text2"/>
                                <w:sz w:val="22"/>
                                <w:szCs w:val="22"/>
                                <w:highlight w:val="green"/>
                              </w:rPr>
                              <w:t>{</w:t>
                            </w:r>
                            <w:r w:rsidR="00EA130D">
                              <w:rPr>
                                <w:rStyle w:val="normaltextrun"/>
                                <w:rFonts w:ascii="Source Sans Pro" w:hAnsi="Source Sans Pro" w:cs="Segoe UI"/>
                                <w:b/>
                                <w:bCs/>
                                <w:color w:val="4E2D82" w:themeColor="text2"/>
                                <w:sz w:val="22"/>
                                <w:szCs w:val="22"/>
                                <w:highlight w:val="green"/>
                              </w:rPr>
                              <w:t>ALPHA</w:t>
                            </w:r>
                            <w:r w:rsidR="0062248A" w:rsidRPr="00F53C21">
                              <w:rPr>
                                <w:rStyle w:val="normaltextrun"/>
                                <w:rFonts w:ascii="Source Sans Pro" w:hAnsi="Source Sans Pro" w:cs="Segoe UI"/>
                                <w:b/>
                                <w:bCs/>
                                <w:color w:val="4E2D82" w:themeColor="text2"/>
                                <w:sz w:val="22"/>
                                <w:szCs w:val="22"/>
                                <w:highlight w:val="green"/>
                              </w:rPr>
                              <w:t>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4C1C8" id="_x0000_t202" coordsize="21600,21600" o:spt="202" path="m,l,21600r21600,l21600,xe">
                <v:stroke joinstyle="miter"/>
                <v:path gradientshapeok="t" o:connecttype="rect"/>
              </v:shapetype>
              <v:shape id="Text Box 6" o:spid="_x0000_s1026" type="#_x0000_t202" style="position:absolute;margin-left:1.8pt;margin-top:12.1pt;width:535.65pt;height:11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" filled="f" strokecolor="#5ab7ce [3205]" strokeweight="4.5pt">
                <v:textbox>
                  <w:txbxContent>
                    <w:p w14:paraId="5BF1C405" w14:textId="7F0B3D15"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 xml:space="preserve">You need to fill out the </w:t>
                      </w:r>
                      <w:r w:rsidRPr="00B96BDB">
                        <w:rPr>
                          <w:rStyle w:val="normaltextrun"/>
                          <w:rFonts w:ascii="Source Sans Pro" w:hAnsi="Source Sans Pro" w:cs="Segoe UI"/>
                          <w:color w:val="4E2D82" w:themeColor="text2"/>
                          <w:sz w:val="22"/>
                          <w:szCs w:val="22"/>
                          <w:highlight w:val="green"/>
                        </w:rPr>
                        <w:t>opt-in form</w:t>
                      </w:r>
                      <w:r w:rsidR="00B96BDB" w:rsidRPr="00B96BDB">
                        <w:rPr>
                          <w:rStyle w:val="normaltextrun"/>
                          <w:rFonts w:ascii="Source Sans Pro" w:hAnsi="Source Sans Pro" w:cs="Segoe UI"/>
                          <w:color w:val="4E2D82" w:themeColor="text2"/>
                          <w:sz w:val="22"/>
                          <w:szCs w:val="22"/>
                          <w:highlight w:val="green"/>
                        </w:rPr>
                        <w:t>: {OPT_IN}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2442435C"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623FD1">
                        <w:rPr>
                          <w:rStyle w:val="normaltextrun"/>
                          <w:rFonts w:ascii="Source Sans Pro" w:hAnsi="Source Sans Pro" w:cs="Segoe UI"/>
                          <w:b/>
                          <w:bCs/>
                          <w:color w:val="4E2D82" w:themeColor="text2"/>
                          <w:sz w:val="22"/>
                          <w:szCs w:val="22"/>
                        </w:rPr>
                        <w:t>b</w:t>
                      </w:r>
                      <w:r w:rsidR="00EA130D">
                        <w:rPr>
                          <w:rStyle w:val="normaltextrun"/>
                          <w:rFonts w:ascii="Source Sans Pro" w:hAnsi="Source Sans Pro" w:cs="Segoe UI"/>
                          <w:b/>
                          <w:bCs/>
                          <w:color w:val="4E2D82" w:themeColor="text2"/>
                          <w:sz w:val="22"/>
                          <w:szCs w:val="22"/>
                        </w:rPr>
                        <w:t>eta</w:t>
                      </w:r>
                      <w:r w:rsidRPr="00A20153">
                        <w:rPr>
                          <w:rStyle w:val="normaltextrun"/>
                          <w:rFonts w:ascii="Source Sans Pro" w:hAnsi="Source Sans Pro" w:cs="Segoe UI"/>
                          <w:b/>
                          <w:bCs/>
                          <w:color w:val="4E2D82" w:themeColor="text2"/>
                          <w:sz w:val="22"/>
                          <w:szCs w:val="22"/>
                        </w:rPr>
                        <w:t xml:space="preserve"> is scheduled to begin on </w:t>
                      </w:r>
                      <w:r w:rsidR="0062248A" w:rsidRPr="00F53C21">
                        <w:rPr>
                          <w:rStyle w:val="normaltextrun"/>
                          <w:rFonts w:ascii="Source Sans Pro" w:hAnsi="Source Sans Pro" w:cs="Segoe UI"/>
                          <w:b/>
                          <w:bCs/>
                          <w:color w:val="4E2D82" w:themeColor="text2"/>
                          <w:sz w:val="22"/>
                          <w:szCs w:val="22"/>
                          <w:highlight w:val="green"/>
                        </w:rPr>
                        <w:t>{</w:t>
                      </w:r>
                      <w:r w:rsidR="00EA130D">
                        <w:rPr>
                          <w:rStyle w:val="normaltextrun"/>
                          <w:rFonts w:ascii="Source Sans Pro" w:hAnsi="Source Sans Pro" w:cs="Segoe UI"/>
                          <w:b/>
                          <w:bCs/>
                          <w:color w:val="4E2D82" w:themeColor="text2"/>
                          <w:sz w:val="22"/>
                          <w:szCs w:val="22"/>
                          <w:highlight w:val="green"/>
                        </w:rPr>
                        <w:t>ALPHA</w:t>
                      </w:r>
                      <w:r w:rsidR="0062248A" w:rsidRPr="00F53C21">
                        <w:rPr>
                          <w:rStyle w:val="normaltextrun"/>
                          <w:rFonts w:ascii="Source Sans Pro" w:hAnsi="Source Sans Pro" w:cs="Segoe UI"/>
                          <w:b/>
                          <w:bCs/>
                          <w:color w:val="4E2D82" w:themeColor="text2"/>
                          <w:sz w:val="22"/>
                          <w:szCs w:val="22"/>
                          <w:highlight w:val="green"/>
                        </w:rPr>
                        <w:t>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69AEFF56" w14:textId="7CB32267" w:rsidR="79E1E54D" w:rsidRDefault="79E1E54D" w:rsidP="5D82E46D">
      <w:pPr>
        <w:spacing w:line="240" w:lineRule="auto"/>
        <w:rPr>
          <w:noProof/>
        </w:rPr>
      </w:pPr>
    </w:p>
    <w:p w14:paraId="37DC6653" w14:textId="1AA13FA4" w:rsidR="0090564C" w:rsidRDefault="0090564C" w:rsidP="5D82E46D">
      <w:pPr>
        <w:spacing w:line="240" w:lineRule="auto"/>
        <w:rPr>
          <w:noProof/>
        </w:rPr>
      </w:pPr>
    </w:p>
    <w:p w14:paraId="54A073BA" w14:textId="75E77A24" w:rsidR="0090564C" w:rsidRDefault="0090564C" w:rsidP="5D82E46D">
      <w:pPr>
        <w:spacing w:line="240" w:lineRule="auto"/>
        <w:rPr>
          <w:noProof/>
        </w:rPr>
      </w:pPr>
    </w:p>
    <w:p w14:paraId="3B7808B3" w14:textId="77777777" w:rsidR="0090564C" w:rsidRDefault="0090564C" w:rsidP="5D82E46D">
      <w:pPr>
        <w:spacing w:line="240" w:lineRule="auto"/>
        <w:rPr>
          <w:noProof/>
        </w:rPr>
      </w:pPr>
    </w:p>
    <w:p w14:paraId="242EAFD9" w14:textId="77777777" w:rsidR="0090564C" w:rsidRDefault="0090564C" w:rsidP="5D82E46D">
      <w:pPr>
        <w:spacing w:line="240" w:lineRule="auto"/>
        <w:rPr>
          <w:noProof/>
        </w:rPr>
      </w:pPr>
    </w:p>
    <w:p w14:paraId="2356F45D" w14:textId="58C970D0" w:rsidR="0090564C" w:rsidRDefault="0090564C" w:rsidP="5D82E46D">
      <w:pPr>
        <w:spacing w:line="240" w:lineRule="auto"/>
        <w:rPr>
          <w:noProof/>
        </w:rPr>
      </w:pPr>
    </w:p>
    <w:p w14:paraId="6681F9F3" w14:textId="77777777" w:rsidR="0090564C" w:rsidRDefault="0090564C" w:rsidP="5D82E46D">
      <w:pPr>
        <w:spacing w:line="240" w:lineRule="auto"/>
      </w:pPr>
    </w:p>
    <w:p w14:paraId="20FAFDFB" w14:textId="186BBBF2" w:rsidR="5D82E46D" w:rsidRDefault="5D82E46D" w:rsidP="5D82E46D">
      <w:pPr>
        <w:spacing w:line="240" w:lineRule="auto"/>
        <w:rPr>
          <w:rFonts w:ascii="Source Sans Pro" w:eastAsia="Source Sans Pro" w:hAnsi="Source Sans Pro" w:cs="Source Sans Pro"/>
          <w:color w:val="000000" w:themeColor="text1"/>
          <w:sz w:val="22"/>
          <w:szCs w:val="22"/>
        </w:rPr>
      </w:pPr>
    </w:p>
    <w:p w14:paraId="2C630A66" w14:textId="30D0CBFA" w:rsidR="5D82E46D" w:rsidRDefault="5D82E46D" w:rsidP="5D82E46D">
      <w:pPr>
        <w:spacing w:line="240" w:lineRule="auto"/>
        <w:rPr>
          <w:rFonts w:ascii="Source Sans Pro" w:eastAsia="Source Sans Pro" w:hAnsi="Source Sans Pro" w:cs="Source Sans Pro"/>
          <w:color w:val="000000" w:themeColor="text1"/>
          <w:sz w:val="22"/>
          <w:szCs w:val="22"/>
        </w:rPr>
      </w:pPr>
    </w:p>
    <w:p w14:paraId="506138BF" w14:textId="2F52A6F2" w:rsidR="5D82E46D" w:rsidRDefault="5D82E46D" w:rsidP="5D82E46D">
      <w:pPr>
        <w:spacing w:line="240" w:lineRule="auto"/>
        <w:rPr>
          <w:rFonts w:ascii="Source Sans Pro" w:eastAsia="Source Sans Pro" w:hAnsi="Source Sans Pro" w:cs="Source Sans Pro"/>
          <w:color w:val="000000" w:themeColor="text1"/>
          <w:sz w:val="22"/>
          <w:szCs w:val="22"/>
        </w:rPr>
      </w:pPr>
    </w:p>
    <w:p w14:paraId="406B1560" w14:textId="64A9632D" w:rsidR="5D82E46D" w:rsidRDefault="5D82E46D" w:rsidP="5D82E46D">
      <w:pPr>
        <w:spacing w:line="240" w:lineRule="auto"/>
        <w:rPr>
          <w:rFonts w:ascii="Source Sans Pro" w:eastAsia="Source Sans Pro" w:hAnsi="Source Sans Pro" w:cs="Source Sans Pro"/>
          <w:color w:val="000000" w:themeColor="text1"/>
          <w:sz w:val="22"/>
          <w:szCs w:val="22"/>
        </w:rPr>
      </w:pPr>
    </w:p>
    <w:p w14:paraId="343AEF96" w14:textId="2A7C4CFD" w:rsidR="5D82E46D" w:rsidRDefault="0062248A" w:rsidP="5D82E46D">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69A8B547" w14:textId="77777777" w:rsidR="0062248A" w:rsidRDefault="0062248A" w:rsidP="5D82E46D">
      <w:pPr>
        <w:spacing w:line="240" w:lineRule="auto"/>
        <w:rPr>
          <w:rFonts w:ascii="Source Sans Pro" w:eastAsia="Source Sans Pro" w:hAnsi="Source Sans Pro" w:cs="Source Sans Pro"/>
          <w:color w:val="000000" w:themeColor="text1"/>
          <w:sz w:val="22"/>
          <w:szCs w:val="22"/>
        </w:rPr>
      </w:pPr>
    </w:p>
    <w:p w14:paraId="44541315" w14:textId="77777777" w:rsidR="0062248A" w:rsidRDefault="482CF64D" w:rsidP="0062248A">
      <w:pPr>
        <w:spacing w:line="240" w:lineRule="auto"/>
        <w:rPr>
          <w:rStyle w:val="normaltextrun"/>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highlight w:val="cyan"/>
        </w:rPr>
        <w:t>If there’s specific criteria for targeting:</w:t>
      </w:r>
      <w:r w:rsidRPr="5D82E46D">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2248A" w:rsidRPr="0071646D">
        <w:rPr>
          <w:rStyle w:val="normaltextrun"/>
          <w:rFonts w:ascii="Source Sans Pro" w:eastAsia="Source Sans Pro" w:hAnsi="Source Sans Pro" w:cs="Source Sans Pro"/>
          <w:color w:val="000000" w:themeColor="text1"/>
          <w:sz w:val="22"/>
          <w:szCs w:val="22"/>
          <w:highlight w:val="darkGray"/>
        </w:rPr>
        <w:t>{TARGETING_REASON}</w:t>
      </w:r>
    </w:p>
    <w:p w14:paraId="353F965A" w14:textId="77777777" w:rsidR="0062248A" w:rsidRDefault="0062248A" w:rsidP="0062248A">
      <w:pPr>
        <w:spacing w:line="240" w:lineRule="auto"/>
        <w:rPr>
          <w:rStyle w:val="normaltextrun"/>
          <w:rFonts w:ascii="Source Sans Pro" w:eastAsia="Source Sans Pro" w:hAnsi="Source Sans Pro" w:cs="Source Sans Pro"/>
          <w:color w:val="000000" w:themeColor="text1"/>
          <w:sz w:val="22"/>
          <w:szCs w:val="22"/>
        </w:rPr>
      </w:pPr>
    </w:p>
    <w:p w14:paraId="75678BF9" w14:textId="686CE950" w:rsidR="482CF64D" w:rsidRDefault="482CF64D" w:rsidP="0062248A">
      <w:pPr>
        <w:spacing w:line="240" w:lineRule="auto"/>
        <w:rPr>
          <w:rFonts w:ascii="PT Serif" w:eastAsia="PT Serif" w:hAnsi="PT Serif" w:cs="PT Serif"/>
          <w:color w:val="4E2D82" w:themeColor="text2"/>
          <w:sz w:val="22"/>
          <w:szCs w:val="22"/>
        </w:rPr>
      </w:pPr>
      <w:r w:rsidRPr="5D82E46D">
        <w:rPr>
          <w:rStyle w:val="normaltextrun"/>
          <w:rFonts w:ascii="PT Serif" w:eastAsia="PT Serif" w:hAnsi="PT Serif" w:cs="PT Serif"/>
          <w:b/>
          <w:bCs/>
          <w:color w:val="4E2D82" w:themeColor="text2"/>
          <w:sz w:val="22"/>
          <w:szCs w:val="22"/>
        </w:rPr>
        <w:t>What should I expect?</w:t>
      </w:r>
      <w:r w:rsidRPr="5D82E46D">
        <w:rPr>
          <w:rStyle w:val="normaltextrun"/>
          <w:rFonts w:ascii="Times New Roman" w:eastAsia="Times New Roman" w:hAnsi="Times New Roman"/>
          <w:color w:val="4E2D82" w:themeColor="text2"/>
          <w:sz w:val="22"/>
          <w:szCs w:val="22"/>
        </w:rPr>
        <w:t>  </w:t>
      </w:r>
      <w:r w:rsidRPr="5D82E46D">
        <w:rPr>
          <w:rStyle w:val="normaltextrun"/>
          <w:rFonts w:ascii="PT Serif" w:eastAsia="PT Serif" w:hAnsi="PT Serif" w:cs="PT Serif"/>
          <w:color w:val="4E2D82" w:themeColor="text2"/>
          <w:sz w:val="22"/>
          <w:szCs w:val="22"/>
        </w:rPr>
        <w:t>  </w:t>
      </w:r>
    </w:p>
    <w:p w14:paraId="1A723627" w14:textId="705188E8"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By participating in this </w:t>
      </w:r>
      <w:r w:rsidR="00623FD1">
        <w:rPr>
          <w:rStyle w:val="normaltextrun"/>
          <w:rFonts w:ascii="Source Sans Pro" w:eastAsia="Source Sans Pro" w:hAnsi="Source Sans Pro" w:cs="Source Sans Pro"/>
          <w:color w:val="000000" w:themeColor="text1"/>
          <w:sz w:val="22"/>
          <w:szCs w:val="22"/>
        </w:rPr>
        <w:t>b</w:t>
      </w:r>
      <w:r w:rsidR="00EA130D">
        <w:rPr>
          <w:rStyle w:val="normaltextrun"/>
          <w:rFonts w:ascii="Source Sans Pro" w:eastAsia="Source Sans Pro" w:hAnsi="Source Sans Pro" w:cs="Source Sans Pro"/>
          <w:color w:val="000000" w:themeColor="text1"/>
          <w:sz w:val="22"/>
          <w:szCs w:val="22"/>
        </w:rPr>
        <w:t>eta</w:t>
      </w:r>
      <w:r w:rsidRPr="5D82E46D">
        <w:rPr>
          <w:rStyle w:val="normaltextrun"/>
          <w:rFonts w:ascii="Source Sans Pro" w:eastAsia="Source Sans Pro" w:hAnsi="Source Sans Pro" w:cs="Source Sans Pro"/>
          <w:color w:val="000000" w:themeColor="text1"/>
          <w:sz w:val="22"/>
          <w:szCs w:val="22"/>
        </w:rPr>
        <w:t xml:space="preserve">, you’ll </w:t>
      </w:r>
      <w:proofErr w:type="gramStart"/>
      <w:r w:rsidRPr="5D82E46D">
        <w:rPr>
          <w:rStyle w:val="normaltextrun"/>
          <w:rFonts w:ascii="Source Sans Pro" w:eastAsia="Source Sans Pro" w:hAnsi="Source Sans Pro" w:cs="Source Sans Pro"/>
          <w:color w:val="000000" w:themeColor="text1"/>
          <w:sz w:val="22"/>
          <w:szCs w:val="22"/>
        </w:rPr>
        <w:t>se</w:t>
      </w:r>
      <w:r w:rsidR="0062248A">
        <w:rPr>
          <w:rStyle w:val="normaltextrun"/>
          <w:rFonts w:ascii="Source Sans Pro" w:eastAsia="Source Sans Pro" w:hAnsi="Source Sans Pro" w:cs="Source Sans Pro"/>
          <w:color w:val="000000" w:themeColor="text1"/>
          <w:sz w:val="22"/>
          <w:szCs w:val="22"/>
        </w:rPr>
        <w:t>e:</w:t>
      </w:r>
      <w:r w:rsidR="0062248A">
        <w:rPr>
          <w:rStyle w:val="normaltextrun"/>
          <w:rFonts w:ascii="Source Sans Pro" w:eastAsia="Source Sans Pro" w:hAnsi="Source Sans Pro" w:cs="Source Sans Pro"/>
          <w:color w:val="FF0000"/>
          <w:sz w:val="22"/>
          <w:szCs w:val="22"/>
        </w:rPr>
        <w:t xml:space="preserve"> </w:t>
      </w:r>
      <w:r w:rsidR="0062248A" w:rsidRPr="001B4DA7">
        <w:rPr>
          <w:rStyle w:val="normaltextrun"/>
          <w:rFonts w:ascii="Source Sans Pro" w:eastAsia="Source Sans Pro" w:hAnsi="Source Sans Pro" w:cs="Source Sans Pro"/>
          <w:color w:val="000000" w:themeColor="text1"/>
          <w:sz w:val="22"/>
          <w:szCs w:val="22"/>
          <w:highlight w:val="darkGray"/>
        </w:rPr>
        <w:t>{</w:t>
      </w:r>
      <w:proofErr w:type="gramEnd"/>
      <w:r w:rsidR="0062248A" w:rsidRPr="001B4DA7">
        <w:rPr>
          <w:rStyle w:val="normaltextrun"/>
          <w:rFonts w:ascii="Source Sans Pro" w:eastAsia="Source Sans Pro" w:hAnsi="Source Sans Pro" w:cs="Source Sans Pro"/>
          <w:color w:val="000000" w:themeColor="text1"/>
          <w:sz w:val="22"/>
          <w:szCs w:val="22"/>
          <w:highlight w:val="darkGray"/>
        </w:rPr>
        <w:t>WORKFLOW_CHANGES}</w:t>
      </w:r>
    </w:p>
    <w:p w14:paraId="0FC45D06" w14:textId="43782C47" w:rsidR="5D82E46D" w:rsidRDefault="5D82E46D" w:rsidP="5D82E46D">
      <w:pPr>
        <w:spacing w:line="240" w:lineRule="auto"/>
        <w:rPr>
          <w:rFonts w:ascii="Source Sans Pro" w:eastAsia="Source Sans Pro" w:hAnsi="Source Sans Pro" w:cs="Source Sans Pro"/>
          <w:color w:val="000000" w:themeColor="text1"/>
          <w:sz w:val="22"/>
          <w:szCs w:val="22"/>
        </w:rPr>
      </w:pPr>
    </w:p>
    <w:p w14:paraId="3ECC014B" w14:textId="50370EBD" w:rsidR="482CF64D" w:rsidRDefault="482CF64D" w:rsidP="5D82E46D">
      <w:pPr>
        <w:spacing w:line="240" w:lineRule="auto"/>
        <w:rPr>
          <w:rFonts w:ascii="Source Sans Pro" w:eastAsia="Source Sans Pro" w:hAnsi="Source Sans Pro" w:cs="Source Sans Pro"/>
          <w:color w:val="auto"/>
          <w:sz w:val="22"/>
          <w:szCs w:val="22"/>
        </w:rPr>
      </w:pPr>
      <w:r w:rsidRPr="005C6188">
        <w:rPr>
          <w:rFonts w:ascii="Source Sans Pro" w:eastAsia="Source Sans Pro" w:hAnsi="Source Sans Pro" w:cs="Source Sans Pro"/>
          <w:b/>
          <w:bCs/>
          <w:color w:val="auto"/>
          <w:sz w:val="22"/>
          <w:szCs w:val="22"/>
          <w:highlight w:val="yellow"/>
        </w:rPr>
        <w:t>Opt</w:t>
      </w:r>
      <w:r w:rsidR="002C5A9C" w:rsidRPr="005C6188">
        <w:rPr>
          <w:rFonts w:ascii="Source Sans Pro" w:eastAsia="Source Sans Pro" w:hAnsi="Source Sans Pro" w:cs="Source Sans Pro"/>
          <w:b/>
          <w:bCs/>
          <w:color w:val="auto"/>
          <w:sz w:val="22"/>
          <w:szCs w:val="22"/>
          <w:highlight w:val="yellow"/>
        </w:rPr>
        <w:t>-</w:t>
      </w:r>
      <w:r w:rsidRPr="005C6188">
        <w:rPr>
          <w:rFonts w:ascii="Source Sans Pro" w:eastAsia="Source Sans Pro" w:hAnsi="Source Sans Pro" w:cs="Source Sans Pro"/>
          <w:b/>
          <w:bCs/>
          <w:color w:val="auto"/>
          <w:sz w:val="22"/>
          <w:szCs w:val="22"/>
          <w:highlight w:val="yellow"/>
        </w:rPr>
        <w:t>in</w:t>
      </w:r>
      <w:r w:rsidRPr="324F9488">
        <w:rPr>
          <w:rFonts w:ascii="Source Sans Pro" w:eastAsia="Source Sans Pro" w:hAnsi="Source Sans Pro" w:cs="Source Sans Pro"/>
          <w:b/>
          <w:bCs/>
          <w:color w:val="auto"/>
          <w:sz w:val="22"/>
          <w:szCs w:val="22"/>
        </w:rPr>
        <w:t xml:space="preserve"> to enroll in this test. For more information and relevant screenshots of the functionality, please check out the </w:t>
      </w:r>
      <w:r w:rsidR="0062248A">
        <w:rPr>
          <w:rFonts w:ascii="Source Sans Pro" w:eastAsia="Source Sans Pro" w:hAnsi="Source Sans Pro" w:cs="Source Sans Pro"/>
          <w:b/>
          <w:bCs/>
          <w:color w:val="auto"/>
          <w:sz w:val="22"/>
          <w:szCs w:val="22"/>
        </w:rPr>
        <w:t>Release Note:</w:t>
      </w:r>
      <w:r w:rsidR="0062248A" w:rsidRPr="324F9488">
        <w:rPr>
          <w:rFonts w:ascii="Source Sans Pro" w:eastAsia="Source Sans Pro" w:hAnsi="Source Sans Pro" w:cs="Source Sans Pro"/>
          <w:b/>
          <w:bCs/>
          <w:color w:val="auto"/>
          <w:sz w:val="22"/>
          <w:szCs w:val="22"/>
        </w:rPr>
        <w:t xml:space="preserve"> </w:t>
      </w:r>
      <w:r w:rsidR="0062248A" w:rsidRPr="000977F4">
        <w:rPr>
          <w:rFonts w:ascii="Source Sans Pro" w:eastAsia="Source Sans Pro" w:hAnsi="Source Sans Pro" w:cs="Source Sans Pro"/>
          <w:b/>
          <w:bCs/>
          <w:color w:val="auto"/>
          <w:sz w:val="22"/>
          <w:szCs w:val="22"/>
          <w:highlight w:val="green"/>
        </w:rPr>
        <w:t>{RELEASE_NOTE}.</w:t>
      </w:r>
    </w:p>
    <w:p w14:paraId="7EABCB52" w14:textId="121D1739" w:rsidR="5D82E46D" w:rsidRDefault="5D82E46D" w:rsidP="5D82E46D">
      <w:pPr>
        <w:spacing w:line="240" w:lineRule="auto"/>
        <w:rPr>
          <w:rFonts w:ascii="Source Sans Pro" w:eastAsia="Source Sans Pro" w:hAnsi="Source Sans Pro" w:cs="Source Sans Pro"/>
          <w:color w:val="000000" w:themeColor="text1"/>
          <w:sz w:val="22"/>
          <w:szCs w:val="22"/>
        </w:rPr>
      </w:pPr>
    </w:p>
    <w:p w14:paraId="7DDD0807" w14:textId="71153A8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Additional notes on this feature:</w:t>
      </w:r>
      <w:r w:rsidRPr="5D82E46D">
        <w:rPr>
          <w:rStyle w:val="normaltextrun"/>
          <w:rFonts w:ascii="Source Sans Pro" w:eastAsia="Source Sans Pro" w:hAnsi="Source Sans Pro" w:cs="Source Sans Pro"/>
          <w:color w:val="000000" w:themeColor="text1"/>
          <w:sz w:val="22"/>
          <w:szCs w:val="22"/>
        </w:rPr>
        <w:t>  </w:t>
      </w:r>
    </w:p>
    <w:p w14:paraId="16172FD5" w14:textId="77777777" w:rsidR="0062248A" w:rsidRDefault="0062248A" w:rsidP="0062248A">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12136B9C" w14:textId="0CEB862E" w:rsidR="5D82E46D" w:rsidRDefault="5D82E46D" w:rsidP="5D82E46D">
      <w:pPr>
        <w:spacing w:line="240" w:lineRule="auto"/>
        <w:rPr>
          <w:rFonts w:ascii="Segoe UI" w:eastAsia="Segoe UI" w:hAnsi="Segoe UI" w:cs="Segoe UI"/>
          <w:color w:val="000000" w:themeColor="text1"/>
          <w:sz w:val="18"/>
          <w:szCs w:val="18"/>
        </w:rPr>
      </w:pPr>
    </w:p>
    <w:p w14:paraId="78B5DB9C"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2787A79D">
        <w:rPr>
          <w:rStyle w:val="normaltextrun"/>
          <w:rFonts w:ascii="Source Sans Pro" w:eastAsia="Source Sans Pro" w:hAnsi="Source Sans Pro" w:cs="Source Sans Pro"/>
          <w:b/>
          <w:bCs/>
          <w:color w:val="000000" w:themeColor="text1"/>
          <w:sz w:val="22"/>
          <w:szCs w:val="22"/>
        </w:rPr>
        <w:t>Tell us what you think!</w:t>
      </w:r>
      <w:r w:rsidRPr="2787A79D">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73B6F6EA"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2787A79D">
        <w:rPr>
          <w:rStyle w:val="eop"/>
          <w:rFonts w:ascii="Source Sans Pro" w:eastAsia="Source Sans Pro" w:hAnsi="Source Sans Pro" w:cs="Source Sans Pro"/>
          <w:color w:val="000000" w:themeColor="text1"/>
          <w:sz w:val="22"/>
          <w:szCs w:val="22"/>
        </w:rPr>
        <w:t> </w:t>
      </w:r>
    </w:p>
    <w:p w14:paraId="4D2B69F7"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5D82E46D">
        <w:rPr>
          <w:rStyle w:val="normaltextrun"/>
          <w:rFonts w:ascii="Source Sans Pro" w:eastAsia="Source Sans Pro" w:hAnsi="Source Sans Pro" w:cs="Source Sans Pro"/>
          <w:b/>
          <w:bCs/>
          <w:color w:val="000000" w:themeColor="text1"/>
          <w:sz w:val="22"/>
          <w:szCs w:val="22"/>
        </w:rPr>
        <w:t>: Feedback:</w:t>
      </w:r>
      <w:r w:rsidRPr="5D82E46D">
        <w:rPr>
          <w:rStyle w:val="normaltextrun"/>
          <w:rFonts w:ascii="Source Sans Pro" w:eastAsia="Source Sans Pro" w:hAnsi="Source Sans Pro" w:cs="Source Sans Pro"/>
          <w:color w:val="000000" w:themeColor="text1"/>
          <w:sz w:val="22"/>
          <w:szCs w:val="22"/>
        </w:rPr>
        <w:t xml:space="preserve"> During this test, we’ll use </w:t>
      </w:r>
      <w:r w:rsidRPr="5D82E46D">
        <w:rPr>
          <w:rStyle w:val="normaltextrun"/>
          <w:rFonts w:ascii="Source Sans Pro" w:eastAsia="Source Sans Pro" w:hAnsi="Source Sans Pro" w:cs="Source Sans Pro"/>
          <w:color w:val="000000" w:themeColor="text1"/>
          <w:sz w:val="22"/>
          <w:szCs w:val="22"/>
          <w:highlight w:val="yellow"/>
        </w:rPr>
        <w:t>feedback method</w:t>
      </w:r>
      <w:r>
        <w:rPr>
          <w:rStyle w:val="normaltextrun"/>
          <w:rFonts w:ascii="Source Sans Pro" w:eastAsia="Source Sans Pro" w:hAnsi="Source Sans Pro" w:cs="Source Sans Pro"/>
          <w:color w:val="000000" w:themeColor="text1"/>
          <w:sz w:val="22"/>
          <w:szCs w:val="22"/>
        </w:rPr>
        <w:t xml:space="preserve"> </w:t>
      </w:r>
      <w:r w:rsidRPr="5D82E46D">
        <w:rPr>
          <w:rStyle w:val="normaltextrun"/>
          <w:rFonts w:ascii="Source Sans Pro" w:eastAsia="Source Sans Pro" w:hAnsi="Source Sans Pro" w:cs="Source Sans Pro"/>
          <w:color w:val="000000" w:themeColor="text1"/>
          <w:sz w:val="22"/>
          <w:szCs w:val="22"/>
        </w:rPr>
        <w:t>to hear from you; please actively utilize this channel to provide feedback and ensure your voice is heard. </w:t>
      </w:r>
    </w:p>
    <w:p w14:paraId="158D056B" w14:textId="77777777" w:rsidR="00EA130D" w:rsidRDefault="00EA130D" w:rsidP="00EA130D">
      <w:pPr>
        <w:spacing w:line="240" w:lineRule="auto"/>
        <w:rPr>
          <w:rStyle w:val="eop"/>
          <w:rFonts w:ascii="Source Sans Pro" w:eastAsia="Source Sans Pro" w:hAnsi="Source Sans Pro" w:cs="Source Sans Pro"/>
          <w:color w:val="000000" w:themeColor="text1"/>
          <w:sz w:val="22"/>
          <w:szCs w:val="22"/>
        </w:rPr>
      </w:pPr>
    </w:p>
    <w:p w14:paraId="5E15A7CC" w14:textId="77777777" w:rsidR="00EA130D" w:rsidRDefault="00EA130D" w:rsidP="00EA130D">
      <w:pPr>
        <w:spacing w:line="240" w:lineRule="auto"/>
        <w:rPr>
          <w:rStyle w:val="normaltextrun"/>
          <w:rFonts w:ascii="Source Sans Pro" w:eastAsia="Source Sans Pro" w:hAnsi="Source Sans Pro" w:cs="Source Sans Pro"/>
          <w:color w:val="B4005B" w:themeColor="accent1"/>
          <w:sz w:val="22"/>
          <w:szCs w:val="22"/>
        </w:rPr>
      </w:pPr>
      <w:r w:rsidRPr="4782B40F">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Pr="4782B40F">
        <w:rPr>
          <w:rStyle w:val="normaltextrun"/>
          <w:rFonts w:ascii="Source Sans Pro" w:eastAsia="Source Sans Pro" w:hAnsi="Source Sans Pro" w:cs="Source Sans Pro"/>
          <w:color w:val="B4005A"/>
          <w:sz w:val="22"/>
          <w:szCs w:val="22"/>
        </w:rPr>
        <w:t xml:space="preserve">Support &gt; Success Community &gt; Contact the Client Support Center &gt; Enter Descriptive Details &gt; Additional Services &gt; Alpha/Beta </w:t>
      </w:r>
      <w:r w:rsidRPr="4782B40F">
        <w:rPr>
          <w:rStyle w:val="normaltextrun"/>
          <w:rFonts w:ascii="Source Sans Pro" w:eastAsia="Source Sans Pro" w:hAnsi="Source Sans Pro" w:cs="Source Sans Pro"/>
          <w:color w:val="B4005A"/>
          <w:sz w:val="22"/>
          <w:szCs w:val="22"/>
        </w:rPr>
        <w:lastRenderedPageBreak/>
        <w:t>Support &gt; Review Resources &gt; Create Online Case.</w:t>
      </w:r>
      <w:r w:rsidRPr="4782B40F">
        <w:rPr>
          <w:rStyle w:val="normaltextrun"/>
          <w:rFonts w:ascii="Source Sans Pro" w:eastAsia="Source Sans Pro" w:hAnsi="Source Sans Pro" w:cs="Source Sans Pro"/>
          <w:color w:val="auto"/>
          <w:sz w:val="22"/>
          <w:szCs w:val="22"/>
        </w:rPr>
        <w:t xml:space="preserve"> Please use this </w:t>
      </w:r>
      <w:hyperlink r:id="rId12">
        <w:r w:rsidRPr="4782B40F">
          <w:rPr>
            <w:rStyle w:val="Hyperlink"/>
            <w:rFonts w:ascii="Source Sans Pro" w:eastAsia="Source Sans Pro" w:hAnsi="Source Sans Pro" w:cs="Source Sans Pro"/>
            <w:color w:val="0465B3"/>
            <w:sz w:val="22"/>
            <w:szCs w:val="22"/>
          </w:rPr>
          <w:t>Alpha/Beta Support Case Routing</w:t>
        </w:r>
      </w:hyperlink>
      <w:r w:rsidRPr="4782B40F">
        <w:rPr>
          <w:rStyle w:val="normaltextrun"/>
          <w:rFonts w:ascii="Source Sans Pro" w:eastAsia="Source Sans Pro" w:hAnsi="Source Sans Pro" w:cs="Source Sans Pro"/>
          <w:color w:val="0465B3"/>
          <w:sz w:val="22"/>
          <w:szCs w:val="22"/>
        </w:rPr>
        <w:t xml:space="preserve"> </w:t>
      </w:r>
      <w:r w:rsidRPr="4782B40F">
        <w:rPr>
          <w:rStyle w:val="normaltextrun"/>
          <w:rFonts w:ascii="Source Sans Pro" w:eastAsia="Source Sans Pro" w:hAnsi="Source Sans Pro" w:cs="Source Sans Pro"/>
          <w:color w:val="auto"/>
          <w:sz w:val="22"/>
          <w:szCs w:val="22"/>
        </w:rPr>
        <w:t>article for more information.</w:t>
      </w:r>
    </w:p>
    <w:p w14:paraId="628E4E4A" w14:textId="6F65A666" w:rsidR="5D82E46D" w:rsidRDefault="482CF64D" w:rsidP="5D82E46D">
      <w:pPr>
        <w:spacing w:line="240" w:lineRule="auto"/>
        <w:rPr>
          <w:rFonts w:ascii="Source Sans Pro" w:eastAsia="Source Sans Pro" w:hAnsi="Source Sans Pro" w:cs="Source Sans Pro"/>
          <w:color w:val="000000" w:themeColor="text1"/>
          <w:sz w:val="22"/>
          <w:szCs w:val="22"/>
        </w:rPr>
      </w:pPr>
      <w:r w:rsidRPr="52B14C57">
        <w:rPr>
          <w:rStyle w:val="normaltextrun"/>
          <w:rFonts w:ascii="Source Sans Pro" w:eastAsia="Source Sans Pro" w:hAnsi="Source Sans Pro" w:cs="Source Sans Pro"/>
          <w:color w:val="000000" w:themeColor="text1"/>
          <w:sz w:val="22"/>
          <w:szCs w:val="22"/>
        </w:rPr>
        <w:t> </w:t>
      </w:r>
      <w:r w:rsidRPr="52B14C57">
        <w:rPr>
          <w:rStyle w:val="normaltextrun"/>
          <w:rFonts w:ascii="Arial" w:eastAsia="Arial" w:hAnsi="Arial" w:cs="Arial"/>
          <w:color w:val="000000" w:themeColor="text1"/>
          <w:sz w:val="22"/>
          <w:szCs w:val="22"/>
        </w:rPr>
        <w:t> </w:t>
      </w:r>
      <w:r w:rsidRPr="52B14C57">
        <w:rPr>
          <w:rStyle w:val="normaltextrun"/>
          <w:rFonts w:ascii="Source Sans Pro" w:eastAsia="Source Sans Pro" w:hAnsi="Source Sans Pro" w:cs="Source Sans Pro"/>
          <w:color w:val="000000" w:themeColor="text1"/>
          <w:sz w:val="22"/>
          <w:szCs w:val="22"/>
        </w:rPr>
        <w:t>    </w:t>
      </w:r>
    </w:p>
    <w:p w14:paraId="66D39399" w14:textId="1F66FE1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Why am I receiving this?</w:t>
      </w:r>
    </w:p>
    <w:p w14:paraId="3E457874" w14:textId="7CAD86C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You’re receiving this as a </w:t>
      </w:r>
      <w:r w:rsidR="00EA130D">
        <w:rPr>
          <w:rStyle w:val="normaltextrun"/>
          <w:rFonts w:ascii="Source Sans Pro" w:eastAsia="Source Sans Pro" w:hAnsi="Source Sans Pro" w:cs="Source Sans Pro"/>
          <w:color w:val="000000" w:themeColor="text1"/>
          <w:sz w:val="22"/>
          <w:szCs w:val="22"/>
        </w:rPr>
        <w:t>beta</w:t>
      </w:r>
      <w:r w:rsidRPr="5D82E46D">
        <w:rPr>
          <w:rStyle w:val="normaltextrun"/>
          <w:rFonts w:ascii="Source Sans Pro" w:eastAsia="Source Sans Pro" w:hAnsi="Source Sans Pro" w:cs="Source Sans Pro"/>
          <w:color w:val="000000" w:themeColor="text1"/>
          <w:sz w:val="22"/>
          <w:szCs w:val="22"/>
        </w:rPr>
        <w:t xml:space="preserve"> coordinator for your organization, which means you’ve been identified as the person to review and act on</w:t>
      </w:r>
      <w:r w:rsidR="00623FD1">
        <w:rPr>
          <w:rStyle w:val="normaltextrun"/>
          <w:rFonts w:ascii="Source Sans Pro" w:eastAsia="Source Sans Pro" w:hAnsi="Source Sans Pro" w:cs="Source Sans Pro"/>
          <w:color w:val="000000" w:themeColor="text1"/>
          <w:sz w:val="22"/>
          <w:szCs w:val="22"/>
        </w:rPr>
        <w:t xml:space="preserve"> alpha and beta</w:t>
      </w:r>
      <w:r w:rsidRPr="5D82E46D">
        <w:rPr>
          <w:rStyle w:val="normaltextrun"/>
          <w:rFonts w:ascii="Source Sans Pro" w:eastAsia="Source Sans Pro" w:hAnsi="Source Sans Pro" w:cs="Source Sans Pro"/>
          <w:color w:val="000000" w:themeColor="text1"/>
          <w:sz w:val="22"/>
          <w:szCs w:val="22"/>
        </w:rPr>
        <w:t xml:space="preserve"> invitations. This invite has been sent </w:t>
      </w:r>
      <w:r w:rsidR="00623FD1" w:rsidRPr="5D82E46D">
        <w:rPr>
          <w:rStyle w:val="normaltextrun"/>
          <w:rFonts w:ascii="Source Sans Pro" w:eastAsia="Source Sans Pro" w:hAnsi="Source Sans Pro" w:cs="Source Sans Pro"/>
          <w:color w:val="000000" w:themeColor="text1"/>
          <w:sz w:val="22"/>
          <w:szCs w:val="22"/>
        </w:rPr>
        <w:t>to coordinators</w:t>
      </w:r>
      <w:r w:rsidRPr="5D82E46D">
        <w:rPr>
          <w:rStyle w:val="normaltextrun"/>
          <w:rFonts w:ascii="Source Sans Pro" w:eastAsia="Source Sans Pro" w:hAnsi="Source Sans Pro" w:cs="Source Sans Pro"/>
          <w:color w:val="000000" w:themeColor="text1"/>
          <w:sz w:val="22"/>
          <w:szCs w:val="22"/>
        </w:rPr>
        <w:t xml:space="preserve"> responsible for </w:t>
      </w:r>
      <w:r w:rsidR="0062248A" w:rsidRPr="00765889">
        <w:rPr>
          <w:rStyle w:val="normaltextrun"/>
          <w:rFonts w:ascii="Source Sans Pro" w:eastAsia="Source Sans Pro" w:hAnsi="Source Sans Pro" w:cs="Source Sans Pro"/>
          <w:color w:val="000000" w:themeColor="text1"/>
          <w:sz w:val="22"/>
          <w:szCs w:val="22"/>
          <w:highlight w:val="green"/>
        </w:rPr>
        <w:t>{</w:t>
      </w:r>
      <w:r w:rsidR="0062248A" w:rsidRPr="00765889">
        <w:rPr>
          <w:rFonts w:ascii="Source Sans Pro" w:eastAsia="Source Sans Pro" w:hAnsi="Source Sans Pro" w:cs="Source Sans Pro"/>
          <w:color w:val="000000" w:themeColor="text1"/>
          <w:sz w:val="22"/>
          <w:szCs w:val="22"/>
          <w:highlight w:val="green"/>
        </w:rPr>
        <w:t>WHY_AM_I_RECEIVING_</w:t>
      </w:r>
      <w:proofErr w:type="gramStart"/>
      <w:r w:rsidR="0062248A" w:rsidRPr="00765889">
        <w:rPr>
          <w:rFonts w:ascii="Source Sans Pro" w:eastAsia="Source Sans Pro" w:hAnsi="Source Sans Pro" w:cs="Source Sans Pro"/>
          <w:color w:val="000000" w:themeColor="text1"/>
          <w:sz w:val="22"/>
          <w:szCs w:val="22"/>
          <w:highlight w:val="green"/>
        </w:rPr>
        <w:t>THIS}</w:t>
      </w:r>
      <w:r w:rsidRPr="5D82E46D">
        <w:rPr>
          <w:rStyle w:val="normaltextrun"/>
          <w:rFonts w:ascii="Source Sans Pro" w:eastAsia="Source Sans Pro" w:hAnsi="Source Sans Pro" w:cs="Source Sans Pro"/>
          <w:color w:val="000000" w:themeColor="text1"/>
          <w:sz w:val="22"/>
          <w:szCs w:val="22"/>
        </w:rPr>
        <w:t>,</w:t>
      </w:r>
      <w:proofErr w:type="gramEnd"/>
      <w:r w:rsidRPr="5D82E46D">
        <w:rPr>
          <w:rStyle w:val="normaltextrun"/>
          <w:rFonts w:ascii="Source Sans Pro" w:eastAsia="Source Sans Pro" w:hAnsi="Source Sans Pro" w:cs="Source Sans Pro"/>
          <w:color w:val="000000" w:themeColor="text1"/>
          <w:sz w:val="22"/>
          <w:szCs w:val="22"/>
        </w:rPr>
        <w:t xml:space="preserve"> so it’s possible that other coordinators at your organization could respond to this communication as well. </w:t>
      </w:r>
      <w:hyperlink r:id="rId13">
        <w:r w:rsidR="00623FD1">
          <w:rPr>
            <w:rStyle w:val="Hyperlink"/>
            <w:rFonts w:ascii="Source Sans Pro" w:eastAsia="Source Sans Pro" w:hAnsi="Source Sans Pro" w:cs="Source Sans Pro"/>
            <w:sz w:val="22"/>
            <w:szCs w:val="22"/>
          </w:rPr>
          <w:t>Learn more about coordinators&gt;</w:t>
        </w:r>
      </w:hyperlink>
    </w:p>
    <w:p w14:paraId="6B94F47B" w14:textId="71809D68" w:rsidR="5D82E46D" w:rsidRDefault="5D82E46D" w:rsidP="5D82E46D">
      <w:pPr>
        <w:spacing w:line="240" w:lineRule="auto"/>
        <w:rPr>
          <w:rFonts w:ascii="Source Sans Pro" w:eastAsia="Source Sans Pro" w:hAnsi="Source Sans Pro" w:cs="Source Sans Pro"/>
          <w:color w:val="000000" w:themeColor="text1"/>
          <w:sz w:val="22"/>
          <w:szCs w:val="22"/>
        </w:rPr>
      </w:pPr>
    </w:p>
    <w:p w14:paraId="295755B5" w14:textId="51890390" w:rsidR="003C60DC" w:rsidRDefault="003C60DC" w:rsidP="5D82E46D">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41A14E83" w14:textId="77777777" w:rsidR="003C60DC" w:rsidRDefault="003C60DC" w:rsidP="5D82E46D">
      <w:pPr>
        <w:spacing w:line="240" w:lineRule="auto"/>
        <w:rPr>
          <w:rFonts w:ascii="Source Sans Pro" w:eastAsia="Source Sans Pro" w:hAnsi="Source Sans Pro" w:cs="Source Sans Pro"/>
          <w:color w:val="000000" w:themeColor="text1"/>
          <w:sz w:val="22"/>
          <w:szCs w:val="22"/>
        </w:rPr>
      </w:pPr>
    </w:p>
    <w:p w14:paraId="478820BC" w14:textId="77777777" w:rsidR="00EA130D" w:rsidRDefault="00EA130D" w:rsidP="00EA130D">
      <w:pPr>
        <w:spacing w:line="240" w:lineRule="auto"/>
        <w:rPr>
          <w:rFonts w:ascii="Source Sans Pro" w:eastAsia="Source Sans Pro" w:hAnsi="Source Sans Pro" w:cs="Source Sans Pro"/>
          <w:color w:val="000000" w:themeColor="text1"/>
          <w:sz w:val="19"/>
          <w:szCs w:val="19"/>
        </w:rPr>
      </w:pPr>
      <w:r w:rsidRPr="5D82E46D">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Pr="5D82E46D">
          <w:rPr>
            <w:rStyle w:val="Hyperlink"/>
            <w:rFonts w:ascii="Source Sans Pro" w:eastAsia="Source Sans Pro" w:hAnsi="Source Sans Pro" w:cs="Source Sans Pro"/>
            <w:color w:val="0466B4" w:themeColor="accent5"/>
            <w:sz w:val="19"/>
            <w:szCs w:val="19"/>
            <w:lang w:val="en"/>
          </w:rPr>
          <w:t>Overview: Alpha &amp; Beta Participation</w:t>
        </w:r>
      </w:hyperlink>
      <w:r w:rsidRPr="5D82E46D">
        <w:rPr>
          <w:rStyle w:val="normaltextrun"/>
          <w:rFonts w:ascii="Source Sans Pro" w:eastAsia="Source Sans Pro" w:hAnsi="Source Sans Pro" w:cs="Source Sans Pro"/>
          <w:color w:val="000000" w:themeColor="text1"/>
          <w:sz w:val="19"/>
          <w:szCs w:val="19"/>
          <w:lang w:val="en"/>
        </w:rPr>
        <w:t> page on the Success Community.</w:t>
      </w:r>
      <w:r w:rsidRPr="5D82E46D">
        <w:rPr>
          <w:rStyle w:val="eop"/>
          <w:rFonts w:ascii="Source Sans Pro" w:eastAsia="Source Sans Pro" w:hAnsi="Source Sans Pro" w:cs="Source Sans Pro"/>
          <w:color w:val="000000" w:themeColor="text1"/>
          <w:sz w:val="19"/>
          <w:szCs w:val="19"/>
        </w:rPr>
        <w:t> </w:t>
      </w:r>
    </w:p>
    <w:p w14:paraId="4C5C993F" w14:textId="77777777" w:rsidR="00EA130D" w:rsidRDefault="00EA130D" w:rsidP="00EA130D">
      <w:pPr>
        <w:spacing w:line="240" w:lineRule="auto"/>
        <w:rPr>
          <w:rFonts w:ascii="Source Sans Pro" w:eastAsia="Source Sans Pro" w:hAnsi="Source Sans Pro" w:cs="Source Sans Pro"/>
          <w:color w:val="000000" w:themeColor="text1"/>
          <w:sz w:val="19"/>
          <w:szCs w:val="19"/>
        </w:rPr>
      </w:pPr>
      <w:r w:rsidRPr="5D82E46D">
        <w:rPr>
          <w:rStyle w:val="eop"/>
          <w:rFonts w:ascii="Source Sans Pro" w:eastAsia="Source Sans Pro" w:hAnsi="Source Sans Pro" w:cs="Source Sans Pro"/>
          <w:color w:val="000000" w:themeColor="text1"/>
          <w:sz w:val="19"/>
          <w:szCs w:val="19"/>
        </w:rPr>
        <w:t> </w:t>
      </w:r>
    </w:p>
    <w:p w14:paraId="176FF4A2" w14:textId="77777777" w:rsidR="00EA130D" w:rsidRDefault="00EA130D" w:rsidP="00EA130D">
      <w:pPr>
        <w:spacing w:line="240" w:lineRule="auto"/>
        <w:jc w:val="center"/>
        <w:rPr>
          <w:rFonts w:ascii="Source Sans Pro" w:eastAsia="Source Sans Pro" w:hAnsi="Source Sans Pro" w:cs="Source Sans Pro"/>
          <w:color w:val="000000" w:themeColor="text1"/>
          <w:sz w:val="19"/>
          <w:szCs w:val="19"/>
        </w:rPr>
      </w:pPr>
      <w:r w:rsidRPr="40A85216">
        <w:rPr>
          <w:rStyle w:val="normaltextrun"/>
          <w:rFonts w:ascii="Source Sans Pro" w:eastAsia="Source Sans Pro" w:hAnsi="Source Sans Pro" w:cs="Source Sans Pro"/>
          <w:color w:val="000000" w:themeColor="text1"/>
          <w:sz w:val="19"/>
          <w:szCs w:val="19"/>
          <w:lang w:val="en"/>
        </w:rPr>
        <w:t>Help us improve! Share your thoughts on alpha and beta documentation </w:t>
      </w:r>
      <w:hyperlink r:id="rId15">
        <w:r w:rsidRPr="40A85216">
          <w:rPr>
            <w:rStyle w:val="Hyperlink"/>
            <w:rFonts w:ascii="Source Sans Pro" w:eastAsia="Source Sans Pro" w:hAnsi="Source Sans Pro" w:cs="Source Sans Pro"/>
            <w:sz w:val="19"/>
            <w:szCs w:val="19"/>
            <w:lang w:val="en"/>
          </w:rPr>
          <w:t>here</w:t>
        </w:r>
      </w:hyperlink>
      <w:r w:rsidRPr="40A85216">
        <w:rPr>
          <w:rStyle w:val="normaltextrun"/>
          <w:rFonts w:ascii="Source Sans Pro" w:eastAsia="Source Sans Pro" w:hAnsi="Source Sans Pro" w:cs="Source Sans Pro"/>
          <w:color w:val="000000" w:themeColor="text1"/>
          <w:sz w:val="19"/>
          <w:szCs w:val="19"/>
          <w:lang w:val="en"/>
        </w:rPr>
        <w:t>.</w:t>
      </w:r>
      <w:r w:rsidRPr="40A85216">
        <w:rPr>
          <w:rStyle w:val="eop"/>
          <w:rFonts w:ascii="Source Sans Pro" w:eastAsia="Source Sans Pro" w:hAnsi="Source Sans Pro" w:cs="Source Sans Pro"/>
          <w:color w:val="000000" w:themeColor="text1"/>
          <w:sz w:val="19"/>
          <w:szCs w:val="19"/>
        </w:rPr>
        <w:t> </w:t>
      </w:r>
    </w:p>
    <w:p w14:paraId="5BDDB9BD" w14:textId="1071A0E7" w:rsidR="40A85216" w:rsidRDefault="40A85216" w:rsidP="40A85216">
      <w:pPr>
        <w:spacing w:line="240" w:lineRule="auto"/>
        <w:jc w:val="center"/>
        <w:rPr>
          <w:rStyle w:val="eop"/>
          <w:rFonts w:ascii="Source Sans Pro" w:eastAsia="Source Sans Pro" w:hAnsi="Source Sans Pro" w:cs="Source Sans Pro"/>
          <w:color w:val="000000" w:themeColor="text1"/>
          <w:sz w:val="19"/>
          <w:szCs w:val="19"/>
        </w:rPr>
      </w:pPr>
    </w:p>
    <w:p w14:paraId="20451B28" w14:textId="77777777" w:rsidR="00F51D2A" w:rsidRDefault="00F51D2A" w:rsidP="00F51D2A">
      <w:pPr>
        <w:spacing w:line="240" w:lineRule="auto"/>
        <w:rPr>
          <w:rFonts w:ascii="Source Sans Pro" w:eastAsia="Source Sans Pro" w:hAnsi="Source Sans Pro" w:cs="Source Sans Pro"/>
          <w:color w:val="000000" w:themeColor="text1"/>
          <w:sz w:val="22"/>
          <w:szCs w:val="22"/>
        </w:rPr>
      </w:pPr>
      <w:r w:rsidRPr="4D122533">
        <w:rPr>
          <w:rStyle w:val="normaltextrun"/>
          <w:rFonts w:ascii="Source Sans Pro" w:eastAsia="Source Sans Pro" w:hAnsi="Source Sans Pro" w:cs="Source Sans Pro"/>
          <w:b/>
          <w:bCs/>
          <w:color w:val="000000" w:themeColor="text1"/>
          <w:sz w:val="22"/>
          <w:szCs w:val="22"/>
        </w:rPr>
        <w:t>Introducing the Alpha and Beta Engagement page!</w:t>
      </w:r>
    </w:p>
    <w:p w14:paraId="162F8F8C" w14:textId="77777777" w:rsidR="00F51D2A" w:rsidRDefault="00F51D2A" w:rsidP="00F51D2A">
      <w:pPr>
        <w:spacing w:line="240" w:lineRule="auto"/>
        <w:rPr>
          <w:rStyle w:val="eop"/>
          <w:rFonts w:ascii="Source Sans Pro" w:eastAsia="Source Sans Pro" w:hAnsi="Source Sans Pro" w:cs="Source Sans Pro"/>
          <w:color w:val="000000" w:themeColor="text1"/>
          <w:sz w:val="19"/>
          <w:szCs w:val="19"/>
        </w:rPr>
      </w:pPr>
      <w:r w:rsidRPr="6D673E19">
        <w:rPr>
          <w:rStyle w:val="normaltextrun"/>
          <w:rFonts w:ascii="Source Sans Pro" w:eastAsia="Source Sans Pro" w:hAnsi="Source Sans Pro" w:cs="Source Sans Pro"/>
          <w:color w:val="000000" w:themeColor="text1"/>
          <w:sz w:val="22"/>
          <w:szCs w:val="22"/>
        </w:rPr>
        <w:t>This page is your one-stop shop to discover new alpha and beta opportunities and to track the status of tests your organization is involved in. In the Success Community, go to Collaboration &gt; Alpha and Beta.</w:t>
      </w:r>
    </w:p>
    <w:p w14:paraId="293D7935" w14:textId="3159FB33" w:rsidR="71F64C00" w:rsidRDefault="71F64C00" w:rsidP="71F64C00">
      <w:pPr>
        <w:pStyle w:val="paragraph"/>
        <w:spacing w:before="0" w:beforeAutospacing="0" w:after="0" w:afterAutospacing="0"/>
        <w:rPr>
          <w:rStyle w:val="eop"/>
          <w:rFonts w:ascii="Source Sans Pro" w:hAnsi="Source Sans Pro" w:cs="Segoe UI"/>
          <w:sz w:val="20"/>
          <w:szCs w:val="20"/>
        </w:rPr>
      </w:pPr>
    </w:p>
    <w:p w14:paraId="424706AE" w14:textId="15E12386" w:rsidR="697B658E" w:rsidRDefault="697B658E" w:rsidP="774D1550">
      <w:pPr>
        <w:jc w:val="center"/>
        <w:rPr>
          <w:lang w:eastAsia="en-US"/>
        </w:rPr>
      </w:pPr>
      <w:r w:rsidRPr="774D1550">
        <w:rPr>
          <w:lang w:eastAsia="en-US"/>
        </w:rPr>
        <w:t>___________________________________________________________________________________</w:t>
      </w:r>
    </w:p>
    <w:p w14:paraId="21E6D2AA" w14:textId="76D38F68" w:rsidR="6C236211" w:rsidRDefault="6C236211" w:rsidP="774D1550">
      <w:pPr>
        <w:spacing w:after="160" w:line="259" w:lineRule="auto"/>
        <w:rPr>
          <w:rFonts w:ascii="Source Sans Pro" w:eastAsia="Source Sans Pro" w:hAnsi="Source Sans Pro" w:cs="Source Sans Pro"/>
          <w:color w:val="0466B4" w:themeColor="accent5"/>
          <w:sz w:val="24"/>
          <w:szCs w:val="24"/>
        </w:rPr>
      </w:pPr>
      <w:r w:rsidRPr="774D1550">
        <w:rPr>
          <w:rStyle w:val="IntenseReference"/>
          <w:rFonts w:ascii="PT Serif" w:eastAsia="PT Serif" w:hAnsi="PT Serif" w:cs="PT Serif"/>
          <w:b w:val="0"/>
          <w:bCs w:val="0"/>
          <w:caps w:val="0"/>
          <w:color w:val="582C83"/>
          <w:sz w:val="28"/>
          <w:szCs w:val="28"/>
        </w:rPr>
        <w:t>CSM Notification:</w:t>
      </w:r>
      <w:r w:rsidRPr="774D1550">
        <w:rPr>
          <w:rStyle w:val="IntenseReference"/>
          <w:rFonts w:ascii="PT Serif" w:eastAsia="PT Serif" w:hAnsi="PT Serif" w:cs="PT Serif"/>
          <w:b w:val="0"/>
          <w:bCs w:val="0"/>
          <w:caps w:val="0"/>
          <w:color w:val="0466B4" w:themeColor="accent5"/>
          <w:sz w:val="28"/>
          <w:szCs w:val="28"/>
        </w:rPr>
        <w:t xml:space="preserve"> </w:t>
      </w:r>
      <w:r w:rsidR="0062248A" w:rsidRPr="0059451A">
        <w:rPr>
          <w:rStyle w:val="CommunicationTitleChar"/>
          <w:rFonts w:eastAsia="PT Serif" w:cs="PT Serif"/>
          <w:i/>
          <w:iCs/>
          <w:color w:val="0466B4" w:themeColor="accent5"/>
        </w:rPr>
        <w:t>{CLIENT_FACING_FEATURE_NAME}</w:t>
      </w:r>
      <w:r w:rsidR="0062248A">
        <w:rPr>
          <w:rStyle w:val="CommunicationTitleChar"/>
          <w:rFonts w:eastAsia="PT Serif" w:cs="PT Serif"/>
          <w:i/>
          <w:iCs/>
          <w:color w:val="0466B4" w:themeColor="accent5"/>
        </w:rPr>
        <w:t xml:space="preserve"> </w:t>
      </w:r>
      <w:r w:rsidR="00EA130D">
        <w:rPr>
          <w:rStyle w:val="CommunicationTitleChar"/>
          <w:rFonts w:eastAsia="PT Serif" w:cs="PT Serif"/>
          <w:i/>
          <w:iCs/>
          <w:color w:val="0466B4" w:themeColor="accent5"/>
        </w:rPr>
        <w:t>Beta</w:t>
      </w:r>
      <w:r w:rsidR="0062248A" w:rsidRPr="774D1550">
        <w:rPr>
          <w:rStyle w:val="IntenseReference"/>
          <w:rFonts w:ascii="PT Serif" w:eastAsia="PT Serif" w:hAnsi="PT Serif" w:cs="PT Serif"/>
          <w:smallCaps/>
          <w:color w:val="0093B2"/>
          <w:sz w:val="32"/>
          <w:szCs w:val="32"/>
        </w:rPr>
        <w:t xml:space="preserve"> </w:t>
      </w:r>
      <w:r w:rsidR="0062248A">
        <w:rPr>
          <w:rStyle w:val="IntenseReference"/>
          <w:rFonts w:ascii="PT Serif" w:eastAsia="PT Serif" w:hAnsi="PT Serif" w:cs="PT Serif"/>
          <w:smallCaps/>
          <w:color w:val="0093B2"/>
          <w:sz w:val="32"/>
          <w:szCs w:val="32"/>
        </w:rPr>
        <w:t>–</w:t>
      </w:r>
      <w:r w:rsidR="0062248A" w:rsidRPr="774D1550">
        <w:rPr>
          <w:rFonts w:ascii="Calibri" w:eastAsia="Calibri" w:hAnsi="Calibri" w:cs="Calibri"/>
          <w:i/>
          <w:iCs/>
          <w:color w:val="0466B4" w:themeColor="accent5"/>
          <w:sz w:val="28"/>
          <w:szCs w:val="28"/>
        </w:rPr>
        <w:t xml:space="preserve"> </w:t>
      </w:r>
      <w:r w:rsidR="0062248A" w:rsidRPr="006A4759">
        <w:rPr>
          <w:rStyle w:val="CommunicationTitleChar"/>
          <w:rFonts w:eastAsia="PT Serif" w:cs="PT Serif"/>
          <w:i/>
          <w:iCs/>
          <w:color w:val="0466B4" w:themeColor="accent5"/>
          <w:highlight w:val="green"/>
        </w:rPr>
        <w:t>{INVITE_DATE}</w:t>
      </w:r>
    </w:p>
    <w:p w14:paraId="6B1ECF4D" w14:textId="14C7EC40" w:rsidR="6C236211" w:rsidRPr="00B44D0B" w:rsidRDefault="6C236211" w:rsidP="774D1550">
      <w:pPr>
        <w:keepNext/>
        <w:keepLines/>
        <w:spacing w:before="40" w:line="259" w:lineRule="auto"/>
        <w:rPr>
          <w:rFonts w:ascii="Source Sans Pro" w:eastAsia="Source Sans Pro" w:hAnsi="Source Sans Pro" w:cs="Source Sans Pro"/>
          <w:b/>
          <w:bCs/>
          <w:color w:val="412162"/>
          <w:sz w:val="24"/>
          <w:szCs w:val="24"/>
        </w:rPr>
      </w:pPr>
      <w:r w:rsidRPr="00B44D0B">
        <w:rPr>
          <w:rStyle w:val="IntenseReference"/>
          <w:rFonts w:ascii="Source Sans Pro" w:eastAsia="Source Sans Pro" w:hAnsi="Source Sans Pro" w:cs="Source Sans Pro"/>
          <w:caps w:val="0"/>
          <w:color w:val="412162"/>
          <w:sz w:val="24"/>
          <w:szCs w:val="24"/>
        </w:rPr>
        <w:t>Notification</w:t>
      </w:r>
    </w:p>
    <w:p w14:paraId="4C4AC003" w14:textId="5F007FAF"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 xml:space="preserve">Task Title (80 characters): </w:t>
      </w:r>
    </w:p>
    <w:p w14:paraId="78B3D78E" w14:textId="5C92890F" w:rsidR="6C236211" w:rsidRPr="00B44D0B" w:rsidRDefault="6C236211" w:rsidP="774D1550">
      <w:pPr>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Notification: </w:t>
      </w:r>
      <w:r w:rsidR="00EA130D">
        <w:rPr>
          <w:rFonts w:ascii="Calibri" w:eastAsia="Calibri" w:hAnsi="Calibri" w:cs="Calibri"/>
          <w:color w:val="000000" w:themeColor="text1"/>
          <w:sz w:val="22"/>
          <w:szCs w:val="22"/>
        </w:rPr>
        <w:t>Beta</w:t>
      </w:r>
      <w:r w:rsidR="50745C2B" w:rsidRPr="312FE58B">
        <w:rPr>
          <w:rFonts w:ascii="Calibri" w:eastAsia="Calibri" w:hAnsi="Calibri" w:cs="Calibri"/>
          <w:color w:val="000000" w:themeColor="text1"/>
          <w:sz w:val="22"/>
          <w:szCs w:val="22"/>
        </w:rPr>
        <w:t xml:space="preserve"> -</w:t>
      </w:r>
      <w:r w:rsidRPr="312FE58B">
        <w:rPr>
          <w:rFonts w:ascii="Calibri" w:eastAsia="Calibri" w:hAnsi="Calibri" w:cs="Calibri"/>
          <w:color w:val="000000" w:themeColor="text1"/>
          <w:sz w:val="22"/>
          <w:szCs w:val="22"/>
        </w:rPr>
        <w:t xml:space="preserve"> </w:t>
      </w:r>
      <w:r w:rsidR="0062248A" w:rsidRPr="0059451A">
        <w:rPr>
          <w:rFonts w:ascii="Calibri" w:eastAsia="Calibri" w:hAnsi="Calibri" w:cs="Calibri"/>
          <w:color w:val="000000" w:themeColor="text1"/>
          <w:sz w:val="22"/>
          <w:szCs w:val="22"/>
          <w:highlight w:val="green"/>
        </w:rPr>
        <w:t>{CLIENT_FACING_FEATURE_NAME}</w:t>
      </w:r>
    </w:p>
    <w:p w14:paraId="78852EB3" w14:textId="629E08A5"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Summary (5,000 characters):</w:t>
      </w:r>
    </w:p>
    <w:p w14:paraId="3BA1DCC3" w14:textId="24D98871" w:rsidR="6C236211" w:rsidRPr="00B44D0B" w:rsidRDefault="6C236211" w:rsidP="774D1550">
      <w:pPr>
        <w:tabs>
          <w:tab w:val="left" w:pos="4158"/>
        </w:tabs>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We’re reaching out to your </w:t>
      </w:r>
      <w:r w:rsidR="00B75E4C">
        <w:rPr>
          <w:rFonts w:ascii="Calibri" w:eastAsia="Calibri" w:hAnsi="Calibri" w:cs="Calibri"/>
          <w:color w:val="000000" w:themeColor="text1"/>
          <w:sz w:val="22"/>
          <w:szCs w:val="22"/>
        </w:rPr>
        <w:t>customer’s</w:t>
      </w:r>
      <w:r w:rsidR="00EA130D">
        <w:rPr>
          <w:rFonts w:ascii="Calibri" w:eastAsia="Calibri" w:hAnsi="Calibri" w:cs="Calibri"/>
          <w:color w:val="000000" w:themeColor="text1"/>
          <w:sz w:val="22"/>
          <w:szCs w:val="22"/>
        </w:rPr>
        <w:t xml:space="preserve"> </w:t>
      </w:r>
      <w:r w:rsidR="00F51D2A">
        <w:rPr>
          <w:rFonts w:ascii="Calibri" w:eastAsia="Calibri" w:hAnsi="Calibri" w:cs="Calibri"/>
          <w:color w:val="000000" w:themeColor="text1"/>
          <w:sz w:val="22"/>
          <w:szCs w:val="22"/>
        </w:rPr>
        <w:t>beta coordinators</w:t>
      </w:r>
      <w:r w:rsidRPr="1777A4F2">
        <w:rPr>
          <w:rFonts w:ascii="Calibri" w:eastAsia="Calibri" w:hAnsi="Calibri" w:cs="Calibri"/>
          <w:color w:val="000000" w:themeColor="text1"/>
          <w:sz w:val="22"/>
          <w:szCs w:val="22"/>
        </w:rPr>
        <w:t xml:space="preserve"> via </w:t>
      </w:r>
      <w:r w:rsidR="39A11A57" w:rsidRPr="1777A4F2">
        <w:rPr>
          <w:rFonts w:ascii="Calibri" w:eastAsia="Calibri" w:hAnsi="Calibri" w:cs="Calibri"/>
          <w:color w:val="000000" w:themeColor="text1"/>
          <w:sz w:val="22"/>
          <w:szCs w:val="22"/>
        </w:rPr>
        <w:t>email</w:t>
      </w:r>
      <w:r w:rsidRPr="1777A4F2">
        <w:rPr>
          <w:rFonts w:ascii="Calibri" w:eastAsia="Calibri" w:hAnsi="Calibri" w:cs="Calibri"/>
          <w:color w:val="000000" w:themeColor="text1"/>
          <w:sz w:val="22"/>
          <w:szCs w:val="22"/>
        </w:rPr>
        <w:t xml:space="preserve"> on </w:t>
      </w:r>
      <w:r w:rsidR="0062248A" w:rsidRPr="00140337">
        <w:rPr>
          <w:rFonts w:ascii="Calibri" w:eastAsia="Calibri" w:hAnsi="Calibri" w:cs="Calibri"/>
          <w:color w:val="000000" w:themeColor="text1"/>
          <w:sz w:val="22"/>
          <w:szCs w:val="22"/>
          <w:highlight w:val="green"/>
        </w:rPr>
        <w:t>{INVITE_DATE}</w:t>
      </w:r>
      <w:r w:rsidRPr="1777A4F2">
        <w:rPr>
          <w:rFonts w:ascii="Calibri" w:eastAsia="Calibri" w:hAnsi="Calibri" w:cs="Calibri"/>
          <w:color w:val="000000" w:themeColor="text1"/>
          <w:sz w:val="22"/>
          <w:szCs w:val="22"/>
        </w:rPr>
        <w:t xml:space="preserve"> about </w:t>
      </w:r>
      <w:r w:rsidR="2B270CE5" w:rsidRPr="1777A4F2">
        <w:rPr>
          <w:rFonts w:ascii="Calibri" w:eastAsia="Calibri" w:hAnsi="Calibri" w:cs="Calibri"/>
          <w:color w:val="000000" w:themeColor="text1"/>
          <w:sz w:val="22"/>
          <w:szCs w:val="22"/>
        </w:rPr>
        <w:t xml:space="preserve">the </w:t>
      </w:r>
      <w:r w:rsidR="0062248A" w:rsidRPr="00F364A6">
        <w:rPr>
          <w:rFonts w:ascii="Calibri" w:eastAsia="Calibri" w:hAnsi="Calibri" w:cs="Calibri"/>
          <w:color w:val="000000" w:themeColor="text1"/>
          <w:sz w:val="22"/>
          <w:szCs w:val="22"/>
          <w:highlight w:val="green"/>
        </w:rPr>
        <w:t>{CLIENT_FACING_FEATURE_NAME}</w:t>
      </w:r>
      <w:r w:rsidR="0062248A">
        <w:rPr>
          <w:rFonts w:ascii="Calibri" w:eastAsia="Calibri" w:hAnsi="Calibri" w:cs="Calibri"/>
          <w:color w:val="000000" w:themeColor="text1"/>
          <w:sz w:val="22"/>
          <w:szCs w:val="22"/>
        </w:rPr>
        <w:t xml:space="preserve"> </w:t>
      </w:r>
      <w:r w:rsidR="00EA130D">
        <w:rPr>
          <w:rFonts w:ascii="Calibri" w:eastAsia="Calibri" w:hAnsi="Calibri" w:cs="Calibri"/>
          <w:color w:val="000000" w:themeColor="text1"/>
          <w:sz w:val="22"/>
          <w:szCs w:val="22"/>
        </w:rPr>
        <w:t>Beta</w:t>
      </w:r>
      <w:r w:rsidR="0062248A" w:rsidRPr="1777A4F2">
        <w:rPr>
          <w:rFonts w:ascii="Calibri" w:eastAsia="Calibri" w:hAnsi="Calibri" w:cs="Calibri"/>
          <w:color w:val="000000" w:themeColor="text1"/>
          <w:sz w:val="22"/>
          <w:szCs w:val="22"/>
        </w:rPr>
        <w:t>.</w:t>
      </w:r>
    </w:p>
    <w:p w14:paraId="789F9E14" w14:textId="35AFD558"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Details (5,000 characters)</w:t>
      </w:r>
    </w:p>
    <w:p w14:paraId="2E53BD08" w14:textId="77777777" w:rsidR="0062248A" w:rsidRPr="00C45648" w:rsidRDefault="0062248A" w:rsidP="0062248A">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476AD3EB" w14:textId="04F48621" w:rsidR="6C236211" w:rsidRPr="00B44D0B" w:rsidRDefault="6C236211" w:rsidP="774D1550">
      <w:pPr>
        <w:pStyle w:val="Heading1"/>
        <w:spacing w:before="0" w:after="0" w:line="259" w:lineRule="auto"/>
        <w:rPr>
          <w:rFonts w:ascii="Source Sans Pro" w:eastAsia="Source Sans Pro" w:hAnsi="Source Sans Pro" w:cs="Source Sans Pro"/>
          <w:color w:val="0466B4" w:themeColor="accent5"/>
          <w:sz w:val="22"/>
          <w:szCs w:val="22"/>
        </w:rPr>
      </w:pPr>
      <w:r w:rsidRPr="00B44D0B">
        <w:rPr>
          <w:rFonts w:ascii="Source Sans Pro" w:eastAsia="Source Sans Pro" w:hAnsi="Source Sans Pro" w:cs="Source Sans Pro"/>
          <w:b/>
          <w:bCs/>
          <w:color w:val="0466B4" w:themeColor="accent5"/>
          <w:sz w:val="22"/>
          <w:szCs w:val="22"/>
        </w:rPr>
        <w:t>Resources</w:t>
      </w:r>
    </w:p>
    <w:p w14:paraId="3DCED374" w14:textId="0DAD7BA3" w:rsidR="6C236211" w:rsidRPr="00B44D0B" w:rsidRDefault="6C236211" w:rsidP="774D1550">
      <w:pPr>
        <w:spacing w:line="259" w:lineRule="auto"/>
        <w:ind w:left="123"/>
        <w:jc w:val="center"/>
        <w:rPr>
          <w:rFonts w:ascii="Source Sans Pro" w:eastAsia="Source Sans Pro" w:hAnsi="Source Sans Pro" w:cs="Source Sans Pro"/>
          <w:color w:val="A50050"/>
        </w:rPr>
      </w:pPr>
      <w:r w:rsidRPr="00B44D0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66BA1332" w14:textId="0719A757" w:rsidR="006A57A9" w:rsidRPr="00550D24" w:rsidRDefault="006A57A9" w:rsidP="006A57A9">
      <w:pPr>
        <w:tabs>
          <w:tab w:val="left" w:pos="4618"/>
        </w:tabs>
        <w:spacing w:line="259" w:lineRule="auto"/>
        <w:ind w:left="123"/>
        <w:rPr>
          <w:rFonts w:ascii="Source Sans Pro" w:eastAsia="Source Sans Pro" w:hAnsi="Source Sans Pro" w:cs="Source Sans Pro"/>
          <w:color w:val="000000" w:themeColor="text1"/>
        </w:rPr>
      </w:pPr>
      <w:r w:rsidRPr="005C6188">
        <w:rPr>
          <w:rFonts w:ascii="Source Sans Pro" w:eastAsia="Source Sans Pro" w:hAnsi="Source Sans Pro" w:cs="Source Sans Pro"/>
          <w:color w:val="000000" w:themeColor="text1"/>
          <w:highlight w:val="green"/>
        </w:rPr>
        <w:t xml:space="preserve">Internal contact for questions: </w:t>
      </w:r>
      <w:r w:rsidR="0062248A" w:rsidRPr="005C6188">
        <w:rPr>
          <w:rFonts w:ascii="Source Sans Pro" w:eastAsia="Source Sans Pro" w:hAnsi="Source Sans Pro" w:cs="Source Sans Pro"/>
          <w:color w:val="000000" w:themeColor="text1"/>
          <w:highlight w:val="green"/>
        </w:rPr>
        <w:t>{PROPS</w:t>
      </w:r>
      <w:r w:rsidR="0062248A" w:rsidRPr="00140337">
        <w:rPr>
          <w:rFonts w:ascii="Source Sans Pro" w:eastAsia="Source Sans Pro" w:hAnsi="Source Sans Pro" w:cs="Source Sans Pro"/>
          <w:color w:val="000000" w:themeColor="text1"/>
          <w:highlight w:val="green"/>
        </w:rPr>
        <w:t>_OWNER}</w:t>
      </w:r>
      <w:r w:rsidR="0062248A" w:rsidRPr="00550D24">
        <w:rPr>
          <w:sz w:val="18"/>
          <w:szCs w:val="18"/>
        </w:rPr>
        <w:tab/>
      </w:r>
    </w:p>
    <w:p w14:paraId="40F46E66" w14:textId="77777777" w:rsidR="0062248A" w:rsidRPr="00550D24" w:rsidRDefault="0062248A" w:rsidP="0062248A">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1BB7398F" w14:textId="77777777" w:rsidR="008134AF" w:rsidRDefault="008134AF" w:rsidP="008134AF">
      <w:pPr>
        <w:jc w:val="center"/>
        <w:rPr>
          <w:lang w:eastAsia="en-US"/>
        </w:rPr>
      </w:pPr>
      <w:r w:rsidRPr="774D1550">
        <w:rPr>
          <w:lang w:eastAsia="en-US"/>
        </w:rPr>
        <w:t>___________________________________________________________________________________</w:t>
      </w:r>
    </w:p>
    <w:p w14:paraId="49D4FC5A" w14:textId="4CB11CE3" w:rsidR="04CA901D" w:rsidRDefault="04CA901D" w:rsidP="69520CB1">
      <w:pPr>
        <w:tabs>
          <w:tab w:val="left" w:pos="4618"/>
        </w:tabs>
        <w:spacing w:line="259" w:lineRule="auto"/>
        <w:rPr>
          <w:rFonts w:ascii="Arial" w:eastAsia="Arial" w:hAnsi="Arial" w:cs="Arial"/>
          <w:b/>
          <w:bCs/>
          <w:color w:val="B4005A"/>
          <w:sz w:val="32"/>
          <w:szCs w:val="32"/>
        </w:rPr>
      </w:pPr>
      <w:r w:rsidRPr="69520CB1">
        <w:rPr>
          <w:rStyle w:val="normaltextrun"/>
          <w:rFonts w:ascii="Arial" w:eastAsia="Arial" w:hAnsi="Arial" w:cs="Arial"/>
          <w:b/>
          <w:bCs/>
          <w:color w:val="B4005A"/>
          <w:sz w:val="32"/>
          <w:szCs w:val="32"/>
        </w:rPr>
        <w:t xml:space="preserve">Reminder Email – </w:t>
      </w:r>
      <w:r w:rsidR="00EA130D">
        <w:rPr>
          <w:rStyle w:val="normaltextrun"/>
          <w:rFonts w:ascii="Arial" w:eastAsia="Arial" w:hAnsi="Arial" w:cs="Arial"/>
          <w:b/>
          <w:bCs/>
          <w:color w:val="B4005A"/>
          <w:sz w:val="32"/>
          <w:szCs w:val="32"/>
        </w:rPr>
        <w:t>Beta</w:t>
      </w:r>
      <w:r w:rsidRPr="69520CB1">
        <w:rPr>
          <w:rStyle w:val="normaltextrun"/>
          <w:rFonts w:ascii="Arial" w:eastAsia="Arial" w:hAnsi="Arial" w:cs="Arial"/>
          <w:b/>
          <w:bCs/>
          <w:color w:val="B4005A"/>
          <w:sz w:val="32"/>
          <w:szCs w:val="32"/>
        </w:rPr>
        <w:t xml:space="preserve"> Opt-in</w:t>
      </w:r>
    </w:p>
    <w:p w14:paraId="130EC379" w14:textId="6031AA66"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color w:val="auto"/>
        </w:rPr>
        <w:t xml:space="preserve">Direct Customer Email (single send) – </w:t>
      </w:r>
      <w:r w:rsidRPr="69520CB1">
        <w:rPr>
          <w:rFonts w:ascii="Source Sans Pro" w:eastAsia="Source Sans Pro" w:hAnsi="Source Sans Pro" w:cs="Source Sans Pro"/>
          <w:b/>
          <w:bCs/>
          <w:i/>
          <w:iCs/>
          <w:color w:val="auto"/>
        </w:rPr>
        <w:t>Feature Reminder</w:t>
      </w:r>
    </w:p>
    <w:p w14:paraId="5C87AD5F" w14:textId="351A6E52"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i/>
          <w:iCs/>
          <w:color w:val="auto"/>
        </w:rPr>
        <w:t xml:space="preserve">Subject: </w:t>
      </w:r>
    </w:p>
    <w:p w14:paraId="512FEF40" w14:textId="4FD08159" w:rsidR="04CA901D" w:rsidRDefault="04CA901D" w:rsidP="4DEBFFB2">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invited to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00EA130D">
        <w:rPr>
          <w:rFonts w:ascii="Source Sans Pro" w:eastAsia="Source Sans Pro" w:hAnsi="Source Sans Pro" w:cs="Source Sans Pro"/>
          <w:color w:val="auto"/>
        </w:rPr>
        <w:t>Beta</w:t>
      </w:r>
    </w:p>
    <w:p w14:paraId="74121D90" w14:textId="61958005"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color w:val="auto"/>
        </w:rPr>
        <w:t xml:space="preserve">Hello, </w:t>
      </w:r>
    </w:p>
    <w:p w14:paraId="0ED54E0F" w14:textId="4738BDFE" w:rsidR="04CA901D" w:rsidRDefault="04CA901D" w:rsidP="69520CB1">
      <w:pPr>
        <w:spacing w:before="120"/>
        <w:rPr>
          <w:rFonts w:ascii="Source Sans Pro" w:eastAsia="Source Sans Pro" w:hAnsi="Source Sans Pro" w:cs="Source Sans Pro"/>
          <w:color w:val="auto"/>
        </w:rPr>
      </w:pPr>
      <w:r w:rsidRPr="562A07FC">
        <w:rPr>
          <w:rFonts w:ascii="Source Sans Pro" w:eastAsia="Source Sans Pro" w:hAnsi="Source Sans Pro" w:cs="Source Sans Pro"/>
          <w:color w:val="auto"/>
        </w:rPr>
        <w:lastRenderedPageBreak/>
        <w:t xml:space="preserve">Your organization </w:t>
      </w:r>
      <w:r w:rsidR="00F51D2A">
        <w:rPr>
          <w:rFonts w:ascii="Source Sans Pro" w:eastAsia="Source Sans Pro" w:hAnsi="Source Sans Pro" w:cs="Source Sans Pro"/>
          <w:color w:val="auto"/>
        </w:rPr>
        <w:t>has been</w:t>
      </w:r>
      <w:r w:rsidRPr="562A07FC">
        <w:rPr>
          <w:rFonts w:ascii="Source Sans Pro" w:eastAsia="Source Sans Pro" w:hAnsi="Source Sans Pro" w:cs="Source Sans Pro"/>
          <w:color w:val="auto"/>
        </w:rPr>
        <w:t xml:space="preserve"> invited to the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0071365E">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r w:rsidRPr="562A07FC">
        <w:rPr>
          <w:rFonts w:ascii="Source Sans Pro" w:eastAsia="Source Sans Pro" w:hAnsi="Source Sans Pro" w:cs="Source Sans Pro"/>
          <w:color w:val="auto"/>
        </w:rPr>
        <w:t>.</w:t>
      </w:r>
      <w:r w:rsidR="08E9DE51" w:rsidRPr="562A07FC">
        <w:rPr>
          <w:rFonts w:ascii="Source Sans Pro" w:eastAsia="Source Sans Pro" w:hAnsi="Source Sans Pro" w:cs="Source Sans Pro"/>
          <w:color w:val="auto"/>
        </w:rPr>
        <w:t xml:space="preserve"> </w:t>
      </w:r>
      <w:r w:rsidR="3705D359" w:rsidRPr="562A07FC">
        <w:rPr>
          <w:rFonts w:ascii="Source Sans Pro" w:eastAsia="Source Sans Pro" w:hAnsi="Source Sans Pro" w:cs="Source Sans Pro"/>
          <w:color w:val="auto"/>
        </w:rPr>
        <w:t>If you have not done so already,</w:t>
      </w:r>
      <w:r w:rsidRPr="562A07FC">
        <w:rPr>
          <w:rFonts w:ascii="Source Sans Pro" w:eastAsia="Source Sans Pro" w:hAnsi="Source Sans Pro" w:cs="Source Sans Pro"/>
          <w:color w:val="auto"/>
        </w:rPr>
        <w:t xml:space="preserve"> </w:t>
      </w:r>
      <w:r w:rsidR="7647D921" w:rsidRPr="562A07FC">
        <w:rPr>
          <w:rFonts w:ascii="Source Sans Pro" w:eastAsia="Source Sans Pro" w:hAnsi="Source Sans Pro" w:cs="Source Sans Pro"/>
          <w:color w:val="auto"/>
        </w:rPr>
        <w:t>p</w:t>
      </w:r>
      <w:r w:rsidRPr="562A07FC">
        <w:rPr>
          <w:rFonts w:ascii="Source Sans Pro" w:eastAsia="Source Sans Pro" w:hAnsi="Source Sans Pro" w:cs="Source Sans Pro"/>
          <w:color w:val="auto"/>
        </w:rPr>
        <w:t xml:space="preserve">lease </w:t>
      </w:r>
      <w:r w:rsidRPr="00B96BDB">
        <w:rPr>
          <w:rFonts w:ascii="Source Sans Pro" w:eastAsia="Source Sans Pro" w:hAnsi="Source Sans Pro" w:cs="Source Sans Pro"/>
          <w:color w:val="auto"/>
          <w:highlight w:val="green"/>
        </w:rPr>
        <w:t xml:space="preserve">fill out this </w:t>
      </w:r>
      <w:proofErr w:type="gramStart"/>
      <w:r w:rsidRPr="00B96BDB">
        <w:rPr>
          <w:rFonts w:ascii="Source Sans Pro" w:eastAsia="Source Sans Pro" w:hAnsi="Source Sans Pro" w:cs="Source Sans Pro"/>
          <w:color w:val="auto"/>
          <w:highlight w:val="green"/>
        </w:rPr>
        <w:t>form</w:t>
      </w:r>
      <w:r w:rsidR="00B96BDB" w:rsidRPr="00B96BDB">
        <w:rPr>
          <w:rFonts w:ascii="Source Sans Pro" w:eastAsia="Source Sans Pro" w:hAnsi="Source Sans Pro" w:cs="Source Sans Pro"/>
          <w:color w:val="auto"/>
          <w:highlight w:val="green"/>
        </w:rPr>
        <w:t>: {</w:t>
      </w:r>
      <w:proofErr w:type="gramEnd"/>
      <w:r w:rsidR="00B96BDB" w:rsidRPr="00B96BDB">
        <w:rPr>
          <w:rFonts w:ascii="Source Sans Pro" w:eastAsia="Source Sans Pro" w:hAnsi="Source Sans Pro" w:cs="Source Sans Pro"/>
          <w:color w:val="auto"/>
          <w:highlight w:val="green"/>
        </w:rPr>
        <w:t>OPT_IN}</w:t>
      </w:r>
      <w:r w:rsidRPr="562A07FC">
        <w:rPr>
          <w:rFonts w:ascii="Source Sans Pro" w:eastAsia="Source Sans Pro" w:hAnsi="Source Sans Pro" w:cs="Source Sans Pro"/>
          <w:color w:val="auto"/>
        </w:rPr>
        <w:t xml:space="preserve"> to opt</w:t>
      </w:r>
      <w:r w:rsidR="0071365E">
        <w:rPr>
          <w:rFonts w:ascii="Source Sans Pro" w:eastAsia="Source Sans Pro" w:hAnsi="Source Sans Pro" w:cs="Source Sans Pro"/>
          <w:color w:val="auto"/>
        </w:rPr>
        <w:t xml:space="preserve"> </w:t>
      </w:r>
      <w:r w:rsidRPr="562A07FC">
        <w:rPr>
          <w:rFonts w:ascii="Source Sans Pro" w:eastAsia="Source Sans Pro" w:hAnsi="Source Sans Pro" w:cs="Source Sans Pro"/>
          <w:color w:val="auto"/>
        </w:rPr>
        <w:t xml:space="preserve">into this </w:t>
      </w:r>
      <w:r w:rsidR="00623FD1">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r w:rsidRPr="562A07FC">
        <w:rPr>
          <w:rFonts w:ascii="Source Sans Pro" w:eastAsia="Source Sans Pro" w:hAnsi="Source Sans Pro" w:cs="Source Sans Pro"/>
          <w:color w:val="auto"/>
        </w:rPr>
        <w:t xml:space="preserve"> by </w:t>
      </w:r>
      <w:r w:rsidR="0062248A" w:rsidRPr="00C45648">
        <w:rPr>
          <w:rFonts w:ascii="Source Sans Pro" w:eastAsia="Source Sans Pro" w:hAnsi="Source Sans Pro" w:cs="Source Sans Pro"/>
          <w:color w:val="auto"/>
          <w:highlight w:val="green"/>
        </w:rPr>
        <w:t>{OPT_IN_DEADLINE}</w:t>
      </w:r>
      <w:r w:rsidR="000A0693" w:rsidRPr="00024592">
        <w:rPr>
          <w:rFonts w:ascii="Source Sans Pro" w:eastAsia="Source Sans Pro" w:hAnsi="Source Sans Pro" w:cs="Source Sans Pro"/>
          <w:color w:val="auto"/>
        </w:rPr>
        <w:t xml:space="preserve"> at </w:t>
      </w:r>
      <w:r w:rsidR="00024592" w:rsidRPr="00024592">
        <w:rPr>
          <w:rFonts w:ascii="Source Sans Pro" w:eastAsia="Source Sans Pro" w:hAnsi="Source Sans Pro" w:cs="Source Sans Pro"/>
          <w:color w:val="auto"/>
        </w:rPr>
        <w:t>3 p.m. ET</w:t>
      </w:r>
      <w:r w:rsidRPr="00024592">
        <w:rPr>
          <w:rFonts w:ascii="Source Sans Pro" w:eastAsia="Source Sans Pro" w:hAnsi="Source Sans Pro" w:cs="Source Sans Pro"/>
          <w:color w:val="auto"/>
        </w:rPr>
        <w:t>.</w:t>
      </w:r>
      <w:r w:rsidR="4B0EDFE7" w:rsidRPr="562A07FC">
        <w:rPr>
          <w:rFonts w:ascii="Source Sans Pro" w:eastAsia="Source Sans Pro" w:hAnsi="Source Sans Pro" w:cs="Source Sans Pro"/>
          <w:color w:val="auto"/>
        </w:rPr>
        <w:t xml:space="preserve"> This </w:t>
      </w:r>
      <w:r w:rsidR="00623FD1">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r w:rsidR="6B35D9C7" w:rsidRPr="562A07FC">
        <w:rPr>
          <w:rFonts w:ascii="Source Sans Pro" w:eastAsia="Source Sans Pro" w:hAnsi="Source Sans Pro" w:cs="Source Sans Pro"/>
          <w:color w:val="auto"/>
        </w:rPr>
        <w:t xml:space="preserve"> </w:t>
      </w:r>
      <w:r w:rsidR="4B0EDFE7" w:rsidRPr="562A07FC">
        <w:rPr>
          <w:rFonts w:ascii="Source Sans Pro" w:eastAsia="Source Sans Pro" w:hAnsi="Source Sans Pro" w:cs="Source Sans Pro"/>
          <w:color w:val="auto"/>
        </w:rPr>
        <w:t>will begin on</w:t>
      </w:r>
      <w:r w:rsidR="4B0EDFE7" w:rsidRPr="562A07FC">
        <w:rPr>
          <w:rFonts w:ascii="Source Sans Pro" w:eastAsia="Source Sans Pro" w:hAnsi="Source Sans Pro" w:cs="Source Sans Pro"/>
          <w:color w:val="auto"/>
          <w:highlight w:val="yellow"/>
        </w:rPr>
        <w:t xml:space="preserve"> </w:t>
      </w:r>
      <w:r w:rsidR="0062248A" w:rsidRPr="00C45648">
        <w:rPr>
          <w:rFonts w:ascii="Source Sans Pro" w:eastAsia="Source Sans Pro" w:hAnsi="Source Sans Pro" w:cs="Source Sans Pro"/>
          <w:color w:val="auto"/>
          <w:highlight w:val="green"/>
        </w:rPr>
        <w:t>{</w:t>
      </w:r>
      <w:r w:rsidR="00A446C3">
        <w:rPr>
          <w:rFonts w:ascii="Source Sans Pro" w:eastAsia="Source Sans Pro" w:hAnsi="Source Sans Pro" w:cs="Source Sans Pro"/>
          <w:color w:val="auto"/>
          <w:highlight w:val="green"/>
        </w:rPr>
        <w:t>ALPHA</w:t>
      </w:r>
      <w:r w:rsidR="0062248A" w:rsidRPr="00C45648">
        <w:rPr>
          <w:rFonts w:ascii="Source Sans Pro" w:eastAsia="Source Sans Pro" w:hAnsi="Source Sans Pro" w:cs="Source Sans Pro"/>
          <w:color w:val="auto"/>
          <w:highlight w:val="green"/>
        </w:rPr>
        <w:t>_START_</w:t>
      </w:r>
      <w:proofErr w:type="gramStart"/>
      <w:r w:rsidR="0062248A" w:rsidRPr="00C45648">
        <w:rPr>
          <w:rFonts w:ascii="Source Sans Pro" w:eastAsia="Source Sans Pro" w:hAnsi="Source Sans Pro" w:cs="Source Sans Pro"/>
          <w:color w:val="auto"/>
          <w:highlight w:val="green"/>
        </w:rPr>
        <w:t>DATE}.</w:t>
      </w:r>
      <w:proofErr w:type="gramEnd"/>
    </w:p>
    <w:p w14:paraId="4350CF0E" w14:textId="77777777" w:rsidR="0062248A" w:rsidRDefault="0062248A" w:rsidP="0062248A">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3989088" w14:textId="04E4D3F7" w:rsidR="353BD0A2" w:rsidRDefault="353BD0A2" w:rsidP="353BD0A2">
      <w:pPr>
        <w:spacing w:before="120"/>
        <w:rPr>
          <w:rFonts w:ascii="Source Sans Pro" w:eastAsia="Source Sans Pro" w:hAnsi="Source Sans Pro" w:cs="Source Sans Pro"/>
          <w:color w:val="auto"/>
        </w:rPr>
      </w:pPr>
    </w:p>
    <w:p w14:paraId="4D75ACEB" w14:textId="133902D7" w:rsidR="1B1CE2AF" w:rsidRDefault="1B1CE2AF" w:rsidP="353BD0A2">
      <w:pPr>
        <w:pBdr>
          <w:top w:val="outset" w:sz="6" w:space="1" w:color="0093B2"/>
        </w:pBdr>
        <w:spacing w:after="160" w:line="259" w:lineRule="auto"/>
        <w:rPr>
          <w:rFonts w:ascii="Segoe UI" w:eastAsia="Segoe UI" w:hAnsi="Segoe UI" w:cs="Segoe UI"/>
          <w:color w:val="0093B2"/>
          <w:sz w:val="32"/>
          <w:szCs w:val="32"/>
        </w:rPr>
      </w:pPr>
      <w:r w:rsidRPr="353BD0A2">
        <w:rPr>
          <w:rStyle w:val="IntenseReference"/>
          <w:rFonts w:ascii="PT Serif" w:eastAsia="PT Serif" w:hAnsi="PT Serif" w:cs="PT Serif"/>
          <w:smallCaps/>
          <w:color w:val="582C83"/>
          <w:sz w:val="28"/>
          <w:szCs w:val="28"/>
        </w:rPr>
        <w:t>athenaNet Posting –</w:t>
      </w:r>
      <w:r w:rsidRPr="353BD0A2">
        <w:rPr>
          <w:rFonts w:ascii="PT Serif" w:eastAsia="PT Serif" w:hAnsi="PT Serif" w:cs="PT Serif"/>
          <w:i/>
          <w:iCs/>
          <w:color w:val="582C83"/>
          <w:sz w:val="28"/>
          <w:szCs w:val="28"/>
        </w:rPr>
        <w:t xml:space="preserve"> </w:t>
      </w:r>
      <w:r w:rsidRPr="353BD0A2">
        <w:rPr>
          <w:rStyle w:val="CommunicationTitleChar"/>
          <w:rFonts w:eastAsia="PT Serif" w:cs="PT Serif"/>
          <w:color w:val="0466B4" w:themeColor="accent5"/>
        </w:rPr>
        <w:t>Feedback Survey</w:t>
      </w:r>
      <w:r w:rsidRPr="353BD0A2">
        <w:rPr>
          <w:rFonts w:ascii="PT Serif" w:eastAsia="PT Serif" w:hAnsi="PT Serif" w:cs="PT Serif"/>
          <w:i/>
          <w:iCs/>
          <w:color w:val="582C83"/>
          <w:sz w:val="28"/>
          <w:szCs w:val="28"/>
        </w:rPr>
        <w:t xml:space="preserve"> </w:t>
      </w:r>
      <w:r w:rsidRPr="353BD0A2">
        <w:rPr>
          <w:rStyle w:val="IntenseReference"/>
          <w:rFonts w:ascii="PT Serif" w:eastAsia="PT Serif" w:hAnsi="PT Serif" w:cs="PT Serif"/>
          <w:i/>
          <w:iCs/>
          <w:smallCaps/>
          <w:color w:val="582C83"/>
          <w:sz w:val="32"/>
          <w:szCs w:val="32"/>
        </w:rPr>
        <w:t>-</w:t>
      </w:r>
      <w:r w:rsidRPr="353BD0A2">
        <w:rPr>
          <w:rFonts w:ascii="Calibri" w:eastAsia="Calibri" w:hAnsi="Calibri" w:cs="Calibri"/>
          <w:i/>
          <w:iCs/>
          <w:color w:val="0466B4" w:themeColor="accent5"/>
          <w:sz w:val="28"/>
          <w:szCs w:val="28"/>
        </w:rPr>
        <w:t xml:space="preserve"> </w:t>
      </w:r>
      <w:r w:rsidR="00B7417B" w:rsidRPr="007005A7">
        <w:rPr>
          <w:rStyle w:val="CommunicationTitleChar"/>
          <w:rFonts w:eastAsia="PT Serif" w:cs="PT Serif"/>
          <w:color w:val="0466B4" w:themeColor="accent5"/>
          <w:highlight w:val="yellow"/>
        </w:rPr>
        <w:t>Deployment date</w:t>
      </w:r>
    </w:p>
    <w:p w14:paraId="27F3F46D" w14:textId="70D22F32" w:rsidR="353BD0A2" w:rsidRDefault="353BD0A2" w:rsidP="353BD0A2">
      <w:pPr>
        <w:spacing w:after="160" w:line="259" w:lineRule="auto"/>
        <w:rPr>
          <w:rFonts w:ascii="PT Serif" w:eastAsia="PT Serif" w:hAnsi="PT Serif" w:cs="PT Serif"/>
          <w:color w:val="582C83"/>
          <w:sz w:val="28"/>
          <w:szCs w:val="28"/>
        </w:rPr>
      </w:pPr>
    </w:p>
    <w:p w14:paraId="7D806379" w14:textId="4853608D" w:rsidR="0062248A" w:rsidRDefault="0062248A" w:rsidP="0062248A">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w:t>
      </w:r>
      <w:proofErr w:type="gramStart"/>
      <w:r w:rsidRPr="65E7DFBE">
        <w:rPr>
          <w:rFonts w:eastAsia="Georgia" w:cs="Georgia"/>
          <w:color w:val="000000" w:themeColor="text1"/>
          <w:sz w:val="22"/>
          <w:szCs w:val="22"/>
        </w:rPr>
        <w:t xml:space="preserve">Survey: </w:t>
      </w:r>
      <w:r w:rsidRPr="00F53C21">
        <w:rPr>
          <w:rFonts w:eastAsia="Georgia" w:cs="Georgia"/>
          <w:color w:val="000000" w:themeColor="text1"/>
          <w:sz w:val="22"/>
          <w:szCs w:val="22"/>
          <w:highlight w:val="green"/>
        </w:rPr>
        <w:t>{</w:t>
      </w:r>
      <w:proofErr w:type="gramEnd"/>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00623FD1">
        <w:rPr>
          <w:rFonts w:eastAsia="Georgia" w:cs="Georgia"/>
          <w:color w:val="000000" w:themeColor="text1"/>
          <w:sz w:val="22"/>
          <w:szCs w:val="22"/>
        </w:rPr>
        <w:t>b</w:t>
      </w:r>
      <w:r w:rsidR="00EA130D">
        <w:rPr>
          <w:rFonts w:eastAsia="Georgia" w:cs="Georgia"/>
          <w:color w:val="000000" w:themeColor="text1"/>
          <w:sz w:val="22"/>
          <w:szCs w:val="22"/>
        </w:rPr>
        <w:t>eta</w:t>
      </w:r>
    </w:p>
    <w:p w14:paraId="50AA8206" w14:textId="617DA833" w:rsidR="1B1CE2AF" w:rsidRDefault="1B1CE2AF" w:rsidP="353BD0A2">
      <w:pPr>
        <w:spacing w:after="160" w:line="259" w:lineRule="auto"/>
        <w:ind w:left="720"/>
        <w:rPr>
          <w:rFonts w:eastAsia="Georgia" w:cs="Georgia"/>
          <w:color w:val="582C83"/>
          <w:sz w:val="24"/>
          <w:szCs w:val="24"/>
        </w:rPr>
      </w:pPr>
      <w:r w:rsidRPr="353BD0A2">
        <w:rPr>
          <w:rStyle w:val="IntenseReference"/>
          <w:rFonts w:eastAsia="Georgia" w:cs="Georgia"/>
          <w:smallCaps/>
          <w:color w:val="582C83"/>
          <w:sz w:val="24"/>
          <w:szCs w:val="24"/>
        </w:rPr>
        <w:t xml:space="preserve">Body (3,998 characters max): </w:t>
      </w:r>
    </w:p>
    <w:p w14:paraId="242A397F" w14:textId="5DC06CF0" w:rsidR="1B1CE2AF" w:rsidRDefault="1B1CE2AF" w:rsidP="65E7DFBE">
      <w:pPr>
        <w:spacing w:after="160" w:line="259" w:lineRule="auto"/>
        <w:ind w:left="720"/>
        <w:rPr>
          <w:rFonts w:ascii="Source Sans Pro" w:eastAsia="Source Sans Pro" w:hAnsi="Source Sans Pro" w:cs="Source Sans Pro"/>
          <w:color w:val="000000" w:themeColor="text1"/>
          <w:sz w:val="22"/>
          <w:szCs w:val="22"/>
        </w:rPr>
      </w:pPr>
      <w:r w:rsidRPr="65E7DFBE">
        <w:rPr>
          <w:rFonts w:ascii="Source Sans Pro" w:eastAsia="Source Sans Pro" w:hAnsi="Source Sans Pro" w:cs="Source Sans Pro"/>
          <w:color w:val="000000" w:themeColor="text1"/>
          <w:sz w:val="22"/>
          <w:szCs w:val="22"/>
        </w:rPr>
        <w:t xml:space="preserve">Your organization has been participating in the </w:t>
      </w:r>
      <w:r w:rsidR="0062248A" w:rsidRPr="00F53C21">
        <w:rPr>
          <w:rFonts w:ascii="Source Sans Pro" w:eastAsia="Source Sans Pro" w:hAnsi="Source Sans Pro" w:cs="Source Sans Pro"/>
          <w:color w:val="000000" w:themeColor="text1"/>
          <w:sz w:val="22"/>
          <w:szCs w:val="22"/>
          <w:highlight w:val="green"/>
        </w:rPr>
        <w:t>{CLIENT_FACING_FEATURE_NAME}</w:t>
      </w:r>
      <w:r w:rsidR="0062248A">
        <w:rPr>
          <w:rFonts w:ascii="Source Sans Pro" w:eastAsia="Source Sans Pro" w:hAnsi="Source Sans Pro" w:cs="Source Sans Pro"/>
          <w:color w:val="000000" w:themeColor="text1"/>
          <w:sz w:val="22"/>
          <w:szCs w:val="22"/>
        </w:rPr>
        <w:t xml:space="preserve"> </w:t>
      </w:r>
      <w:r w:rsidR="00A446C3">
        <w:rPr>
          <w:rFonts w:ascii="Source Sans Pro" w:eastAsia="Source Sans Pro" w:hAnsi="Source Sans Pro" w:cs="Source Sans Pro"/>
          <w:color w:val="000000" w:themeColor="text1"/>
          <w:sz w:val="22"/>
          <w:szCs w:val="22"/>
        </w:rPr>
        <w:t>b</w:t>
      </w:r>
      <w:r w:rsidR="00EA130D">
        <w:rPr>
          <w:rFonts w:ascii="Source Sans Pro" w:eastAsia="Source Sans Pro" w:hAnsi="Source Sans Pro" w:cs="Source Sans Pro"/>
          <w:color w:val="000000" w:themeColor="text1"/>
          <w:sz w:val="22"/>
          <w:szCs w:val="22"/>
        </w:rPr>
        <w:t>eta</w:t>
      </w:r>
      <w:r w:rsidRPr="00C83F8A">
        <w:rPr>
          <w:rFonts w:ascii="Source Sans Pro" w:eastAsia="Source Sans Pro" w:hAnsi="Source Sans Pro" w:cs="Source Sans Pro"/>
          <w:color w:val="000000" w:themeColor="text1"/>
          <w:sz w:val="22"/>
          <w:szCs w:val="22"/>
        </w:rPr>
        <w:t xml:space="preserve"> </w:t>
      </w:r>
      <w:r w:rsidRPr="65E7DFBE">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4204424B" w14:textId="627A3D22" w:rsidR="1B1CE2AF"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22EA159D" w14:textId="3139C1AD" w:rsidR="1B1CE2AF" w:rsidRDefault="1B1CE2AF" w:rsidP="353BD0A2">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 xml:space="preserve">Please take this </w:t>
      </w:r>
      <w:r w:rsidRPr="353BD0A2">
        <w:rPr>
          <w:rFonts w:ascii="Source Sans Pro" w:eastAsia="Source Sans Pro" w:hAnsi="Source Sans Pro" w:cs="Source Sans Pro"/>
          <w:color w:val="000000" w:themeColor="text1"/>
          <w:sz w:val="22"/>
          <w:szCs w:val="22"/>
          <w:highlight w:val="yellow"/>
        </w:rPr>
        <w:t>brief survey</w:t>
      </w:r>
      <w:r w:rsidRPr="353BD0A2">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7D571E03" w14:textId="77777777" w:rsidR="0062248A"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11543294" w14:textId="277EECCA" w:rsidR="353BD0A2" w:rsidRDefault="353BD0A2" w:rsidP="353BD0A2">
      <w:pPr>
        <w:spacing w:before="120"/>
        <w:rPr>
          <w:rFonts w:ascii="Source Sans Pro" w:eastAsia="Source Sans Pro" w:hAnsi="Source Sans Pro" w:cs="Source Sans Pro"/>
          <w:color w:val="auto"/>
        </w:rPr>
      </w:pPr>
    </w:p>
    <w:p w14:paraId="6E9303FD" w14:textId="77777777" w:rsidR="00C07EA0" w:rsidRDefault="00C07EA0" w:rsidP="00C07EA0">
      <w:pPr>
        <w:jc w:val="center"/>
        <w:rPr>
          <w:lang w:eastAsia="en-US"/>
        </w:rPr>
      </w:pPr>
      <w:r>
        <w:rPr>
          <w:lang w:eastAsia="en-US"/>
        </w:rPr>
        <w:t>___________________________________________________________________________________</w:t>
      </w:r>
    </w:p>
    <w:p w14:paraId="190CEE62" w14:textId="77777777" w:rsidR="00C07EA0" w:rsidRDefault="00C07EA0" w:rsidP="00C07EA0">
      <w:pPr>
        <w:spacing w:before="120"/>
        <w:rPr>
          <w:rFonts w:ascii="Source Sans Pro" w:eastAsia="Source Sans Pro" w:hAnsi="Source Sans Pro" w:cs="Source Sans Pro"/>
          <w:color w:val="auto"/>
        </w:rPr>
      </w:pPr>
    </w:p>
    <w:p w14:paraId="2021E79E"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Times New Roman" w:eastAsia="Times New Roman" w:hAnsi="Times New Roman"/>
          <w:b/>
          <w:bCs/>
          <w:color w:val="461472"/>
          <w:sz w:val="48"/>
          <w:szCs w:val="48"/>
          <w:lang w:eastAsia="en-US"/>
        </w:rPr>
        <w:t>CSM Invite Needed</w:t>
      </w:r>
      <w:r>
        <w:rPr>
          <w:rFonts w:ascii="Times New Roman" w:eastAsia="Times New Roman" w:hAnsi="Times New Roman"/>
          <w:color w:val="461472"/>
          <w:sz w:val="48"/>
          <w:szCs w:val="48"/>
          <w:lang w:eastAsia="en-US"/>
        </w:rPr>
        <w:t> </w:t>
      </w:r>
    </w:p>
    <w:p w14:paraId="4FBF4CD9"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Hello!  </w:t>
      </w:r>
    </w:p>
    <w:p w14:paraId="78F4005D"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3BEE054" w14:textId="3D3E5248"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We're reaching out so you can contact your customers about the </w:t>
      </w:r>
      <w:r>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Pr>
          <w:rFonts w:ascii="Source Sans Pro" w:eastAsia="Times New Roman" w:hAnsi="Source Sans Pro" w:cs="Segoe UI"/>
          <w:color w:val="242424"/>
          <w:sz w:val="22"/>
          <w:szCs w:val="22"/>
          <w:lang w:eastAsia="en-US"/>
        </w:rPr>
        <w:t xml:space="preserve">– beta wave </w:t>
      </w:r>
      <w:r>
        <w:rPr>
          <w:rFonts w:ascii="Source Sans Pro" w:eastAsia="Times New Roman" w:hAnsi="Source Sans Pro" w:cs="Segoe UI"/>
          <w:color w:val="242424"/>
          <w:sz w:val="22"/>
          <w:szCs w:val="22"/>
          <w:highlight w:val="green"/>
          <w:lang w:eastAsia="en-US"/>
        </w:rPr>
        <w:t>#{WAVE_NUMBER}.</w:t>
      </w:r>
      <w:r>
        <w:rPr>
          <w:rFonts w:ascii="Source Sans Pro" w:eastAsia="Times New Roman" w:hAnsi="Source Sans Pro" w:cs="Segoe UI"/>
          <w:color w:val="242424"/>
          <w:sz w:val="22"/>
          <w:szCs w:val="22"/>
          <w:lang w:eastAsia="en-US"/>
        </w:rPr>
        <w:t xml:space="preserve"> Please invite your customer(s) accordingly. </w:t>
      </w:r>
    </w:p>
    <w:p w14:paraId="0CB0C9C4"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7539101C" w14:textId="3ABBE8AC"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000000"/>
          <w:sz w:val="22"/>
          <w:szCs w:val="22"/>
          <w:lang w:eastAsia="en-US"/>
        </w:rPr>
        <w:t xml:space="preserve">This email is not meant to be forwarded, please use the details outlined below for your calls or to form your own invitation to your </w:t>
      </w:r>
      <w:r w:rsidR="00623FD1">
        <w:rPr>
          <w:rFonts w:ascii="Source Sans Pro" w:eastAsia="Times New Roman" w:hAnsi="Source Sans Pro" w:cs="Segoe UI"/>
          <w:b/>
          <w:bCs/>
          <w:color w:val="000000"/>
          <w:sz w:val="22"/>
          <w:szCs w:val="22"/>
          <w:lang w:eastAsia="en-US"/>
        </w:rPr>
        <w:t>customers</w:t>
      </w:r>
      <w:r>
        <w:rPr>
          <w:rFonts w:ascii="Source Sans Pro" w:eastAsia="Times New Roman" w:hAnsi="Source Sans Pro" w:cs="Segoe UI"/>
          <w:b/>
          <w:bCs/>
          <w:color w:val="000000"/>
          <w:sz w:val="22"/>
          <w:szCs w:val="22"/>
          <w:lang w:eastAsia="en-US"/>
        </w:rPr>
        <w:t>.</w:t>
      </w:r>
      <w:r>
        <w:rPr>
          <w:rFonts w:ascii="Source Sans Pro" w:eastAsia="Times New Roman" w:hAnsi="Source Sans Pro" w:cs="Segoe UI"/>
          <w:color w:val="000000"/>
          <w:sz w:val="22"/>
          <w:szCs w:val="22"/>
          <w:lang w:eastAsia="en-US"/>
        </w:rPr>
        <w:t> </w:t>
      </w:r>
    </w:p>
    <w:p w14:paraId="292BECF2"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152DD39D"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461472"/>
          <w:sz w:val="22"/>
          <w:szCs w:val="22"/>
          <w:lang w:eastAsia="en-US"/>
        </w:rPr>
        <w:t>Contexts For Consideration:</w:t>
      </w:r>
      <w:r>
        <w:rPr>
          <w:rFonts w:ascii="Source Sans Pro" w:eastAsia="Times New Roman" w:hAnsi="Source Sans Pro" w:cs="Segoe UI"/>
          <w:b/>
          <w:bCs/>
          <w:color w:val="242424"/>
          <w:sz w:val="22"/>
          <w:szCs w:val="22"/>
          <w:lang w:eastAsia="en-US"/>
        </w:rPr>
        <w:t xml:space="preserve"> </w:t>
      </w:r>
      <w:r>
        <w:rPr>
          <w:rFonts w:ascii="Source Sans Pro" w:eastAsia="Times New Roman" w:hAnsi="Source Sans Pro" w:cs="Segoe UI"/>
          <w:b/>
          <w:bCs/>
          <w:color w:val="242424"/>
          <w:sz w:val="22"/>
          <w:szCs w:val="22"/>
          <w:highlight w:val="yellow"/>
          <w:shd w:val="clear" w:color="auto" w:fill="00FF00"/>
          <w:lang w:eastAsia="en-US"/>
        </w:rPr>
        <w:t>[fill out table]</w:t>
      </w:r>
      <w:r>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C07EA0" w14:paraId="7B60359D" w14:textId="77777777" w:rsidTr="00C07EA0">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1A1BDD64"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3A091760"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09D293BF"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6E7AC001"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7624DA59"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7ED98F6D"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Email </w:t>
            </w:r>
          </w:p>
        </w:tc>
      </w:tr>
      <w:tr w:rsidR="00C07EA0" w14:paraId="1E9B800C" w14:textId="77777777" w:rsidTr="00C07EA0">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34F5D354" w14:textId="77777777" w:rsidR="00C07EA0" w:rsidRDefault="00C07EA0">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55B90AC4"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6DEE575"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01594B2"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76F6264F"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5C28A700"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r w:rsidR="00C07EA0" w14:paraId="714530F6" w14:textId="77777777" w:rsidTr="00C07EA0">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4E8C060E" w14:textId="77777777" w:rsidR="00C07EA0" w:rsidRDefault="00C07EA0">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CD11BAD"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D1FBED3"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5E86B9C"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0751A09"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774A75C"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bl>
    <w:p w14:paraId="06744495"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3577BB4E"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Highlights of this feature:  </w:t>
      </w:r>
      <w:r>
        <w:rPr>
          <w:rFonts w:ascii="Source Sans Pro" w:eastAsia="Times New Roman" w:hAnsi="Source Sans Pro" w:cs="Segoe UI"/>
          <w:color w:val="242424"/>
          <w:sz w:val="22"/>
          <w:szCs w:val="22"/>
          <w:lang w:eastAsia="en-US"/>
        </w:rPr>
        <w:t> </w:t>
      </w:r>
    </w:p>
    <w:p w14:paraId="4D597B7F" w14:textId="77777777" w:rsidR="00C07EA0" w:rsidRDefault="00C07EA0" w:rsidP="00C07EA0">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Short Summary:</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{BRIEF_DESCRIPTION}</w:t>
      </w:r>
    </w:p>
    <w:p w14:paraId="7CE3A102" w14:textId="77777777" w:rsidR="00C07EA0" w:rsidRDefault="00C07EA0" w:rsidP="00C07EA0">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Why your customer is invited: </w:t>
      </w:r>
      <w:r>
        <w:rPr>
          <w:rStyle w:val="normaltextrun"/>
          <w:rFonts w:ascii="Source Sans Pro" w:eastAsia="Source Sans Pro" w:hAnsi="Source Sans Pro" w:cs="Source Sans Pro"/>
          <w:color w:val="000000" w:themeColor="text1"/>
          <w:sz w:val="22"/>
          <w:szCs w:val="22"/>
          <w:highlight w:val="darkGray"/>
        </w:rPr>
        <w:t>{TARGETING_REASON}</w:t>
      </w:r>
    </w:p>
    <w:p w14:paraId="43A4BCD1" w14:textId="77777777" w:rsidR="00C07EA0" w:rsidRDefault="00C07EA0" w:rsidP="00C07EA0">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{WORKFLOW_CHANGES}</w:t>
      </w:r>
      <w:r>
        <w:rPr>
          <w:rFonts w:ascii="Source Sans Pro" w:eastAsia="Times New Roman" w:hAnsi="Source Sans Pro" w:cs="Segoe UI"/>
          <w:color w:val="242424"/>
          <w:sz w:val="22"/>
          <w:szCs w:val="22"/>
          <w:lang w:eastAsia="en-US"/>
        </w:rPr>
        <w:t> </w:t>
      </w:r>
    </w:p>
    <w:p w14:paraId="21EC77C4" w14:textId="4E01859F" w:rsidR="00C07EA0" w:rsidRDefault="00C07EA0" w:rsidP="00C07EA0">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A446C3">
        <w:rPr>
          <w:rFonts w:ascii="Source Sans Pro" w:eastAsia="Times New Roman" w:hAnsi="Source Sans Pro" w:cs="Segoe UI"/>
          <w:b/>
          <w:bCs/>
          <w:color w:val="auto"/>
          <w:sz w:val="22"/>
          <w:szCs w:val="22"/>
          <w:lang w:eastAsia="en-US"/>
        </w:rPr>
        <w:t xml:space="preserve">Opt-In </w:t>
      </w:r>
      <w:proofErr w:type="gramStart"/>
      <w:r w:rsidRPr="00A446C3">
        <w:rPr>
          <w:rFonts w:ascii="Source Sans Pro" w:eastAsia="Times New Roman" w:hAnsi="Source Sans Pro" w:cs="Segoe UI"/>
          <w:b/>
          <w:bCs/>
          <w:color w:val="auto"/>
          <w:sz w:val="22"/>
          <w:szCs w:val="22"/>
          <w:lang w:eastAsia="en-US"/>
        </w:rPr>
        <w:t>Form:</w:t>
      </w:r>
      <w:r>
        <w:rPr>
          <w:rFonts w:ascii="Source Sans Pro" w:eastAsia="Times New Roman" w:hAnsi="Source Sans Pro" w:cs="Segoe UI"/>
          <w:color w:val="auto"/>
          <w:sz w:val="22"/>
          <w:szCs w:val="22"/>
          <w:lang w:eastAsia="en-US"/>
        </w:rPr>
        <w:t xml:space="preserve"> </w:t>
      </w:r>
      <w:r w:rsidR="00B96BDB" w:rsidRPr="00B96BDB">
        <w:rPr>
          <w:rFonts w:ascii="Source Sans Pro" w:eastAsia="Times New Roman" w:hAnsi="Source Sans Pro" w:cs="Segoe UI"/>
          <w:color w:val="auto"/>
          <w:sz w:val="22"/>
          <w:szCs w:val="22"/>
          <w:highlight w:val="green"/>
          <w:shd w:val="clear" w:color="auto" w:fill="FFFF00"/>
          <w:lang w:eastAsia="en-US"/>
        </w:rPr>
        <w:t>{</w:t>
      </w:r>
      <w:proofErr w:type="gramEnd"/>
      <w:r w:rsidR="00B96BDB" w:rsidRPr="00B96BDB">
        <w:rPr>
          <w:rFonts w:ascii="Source Sans Pro" w:eastAsia="Times New Roman" w:hAnsi="Source Sans Pro" w:cs="Segoe UI"/>
          <w:color w:val="auto"/>
          <w:sz w:val="22"/>
          <w:szCs w:val="22"/>
          <w:highlight w:val="green"/>
          <w:shd w:val="clear" w:color="auto" w:fill="FFFF00"/>
          <w:lang w:eastAsia="en-US"/>
        </w:rPr>
        <w:t>OPT_IN}</w:t>
      </w:r>
      <w:r>
        <w:rPr>
          <w:rFonts w:ascii="Source Sans Pro" w:eastAsia="Times New Roman" w:hAnsi="Source Sans Pro" w:cs="Segoe UI"/>
          <w:color w:val="auto"/>
          <w:sz w:val="22"/>
          <w:szCs w:val="22"/>
          <w:lang w:eastAsia="en-US"/>
        </w:rPr>
        <w:t> </w:t>
      </w:r>
    </w:p>
    <w:p w14:paraId="07BB6BE1" w14:textId="77777777" w:rsidR="00C07EA0" w:rsidRDefault="00C07EA0" w:rsidP="00C07EA0">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Last Day to</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b/>
          <w:bCs/>
          <w:color w:val="242424"/>
          <w:sz w:val="22"/>
          <w:szCs w:val="22"/>
          <w:lang w:eastAsia="en-US"/>
        </w:rPr>
        <w:t>Opt-in:</w:t>
      </w:r>
      <w:r>
        <w:rPr>
          <w:rFonts w:ascii="Source Sans Pro" w:eastAsia="Times New Roman" w:hAnsi="Source Sans Pro" w:cs="Segoe UI"/>
          <w:color w:val="242424"/>
          <w:sz w:val="22"/>
          <w:szCs w:val="22"/>
          <w:lang w:eastAsia="en-US"/>
        </w:rPr>
        <w:t xml:space="preserve"> </w:t>
      </w:r>
      <w:r>
        <w:rPr>
          <w:rStyle w:val="normaltextrun"/>
          <w:rFonts w:ascii="Source Sans Pro" w:hAnsi="Source Sans Pro" w:cs="Segoe UI"/>
          <w:color w:val="4E2D82" w:themeColor="text2"/>
          <w:sz w:val="22"/>
          <w:szCs w:val="22"/>
          <w:highlight w:val="green"/>
        </w:rPr>
        <w:t>{OPT_IN_DEADLINE}</w:t>
      </w:r>
    </w:p>
    <w:p w14:paraId="3C2649C4" w14:textId="77777777" w:rsidR="00C07EA0" w:rsidRDefault="00C07EA0" w:rsidP="00C07EA0">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Launch Date: </w:t>
      </w:r>
      <w:r>
        <w:rPr>
          <w:rStyle w:val="normaltextrun"/>
          <w:rFonts w:ascii="Source Sans Pro" w:hAnsi="Source Sans Pro" w:cs="Segoe UI"/>
          <w:color w:val="4E2D82" w:themeColor="text2"/>
          <w:sz w:val="22"/>
          <w:szCs w:val="22"/>
          <w:highlight w:val="green"/>
        </w:rPr>
        <w:t>{ALPHA_START_DATE}</w:t>
      </w:r>
      <w:r>
        <w:rPr>
          <w:rFonts w:ascii="Source Sans Pro" w:eastAsia="Times New Roman" w:hAnsi="Source Sans Pro" w:cs="Segoe UI"/>
          <w:color w:val="242424"/>
          <w:sz w:val="22"/>
          <w:szCs w:val="22"/>
          <w:lang w:eastAsia="en-US"/>
        </w:rPr>
        <w:t> </w:t>
      </w:r>
    </w:p>
    <w:p w14:paraId="23E8B26E" w14:textId="77777777" w:rsidR="00C07EA0" w:rsidRDefault="00C07EA0" w:rsidP="00C07EA0">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Release Note: </w:t>
      </w:r>
      <w:r>
        <w:rPr>
          <w:rFonts w:ascii="Source Sans Pro" w:eastAsia="Source Sans Pro" w:hAnsi="Source Sans Pro" w:cs="Source Sans Pro"/>
          <w:color w:val="auto"/>
          <w:sz w:val="22"/>
          <w:szCs w:val="22"/>
          <w:highlight w:val="green"/>
        </w:rPr>
        <w:t>{RELEASE_NOTE}</w:t>
      </w:r>
      <w:r>
        <w:rPr>
          <w:rFonts w:ascii="Source Sans Pro" w:eastAsia="Times New Roman" w:hAnsi="Source Sans Pro" w:cs="Segoe UI"/>
          <w:color w:val="242424"/>
          <w:sz w:val="24"/>
          <w:szCs w:val="24"/>
          <w:lang w:eastAsia="en-US"/>
        </w:rPr>
        <w:t> </w:t>
      </w:r>
    </w:p>
    <w:p w14:paraId="3111F1B7" w14:textId="77777777" w:rsidR="00C07EA0" w:rsidRDefault="00C07EA0" w:rsidP="00C07EA0">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1872C576" w14:textId="77777777" w:rsidR="00C07EA0" w:rsidRDefault="00C07EA0" w:rsidP="00C07EA0">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lastRenderedPageBreak/>
        <w:t>More details:</w:t>
      </w:r>
      <w:r>
        <w:rPr>
          <w:rFonts w:ascii="Source Sans Pro" w:eastAsia="Times New Roman" w:hAnsi="Source Sans Pro" w:cs="Segoe UI"/>
          <w:color w:val="242424"/>
          <w:sz w:val="22"/>
          <w:szCs w:val="22"/>
          <w:lang w:eastAsia="en-US"/>
        </w:rPr>
        <w:t> </w:t>
      </w:r>
    </w:p>
    <w:p w14:paraId="060DFA64" w14:textId="77777777" w:rsidR="00C07EA0" w:rsidRDefault="00C07EA0" w:rsidP="00C07EA0">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Roadmap Timeframe: </w:t>
      </w:r>
      <w:r>
        <w:rPr>
          <w:rFonts w:ascii="Source Sans Pro" w:eastAsia="Times New Roman" w:hAnsi="Source Sans Pro" w:cs="Segoe UI"/>
          <w:color w:val="242424"/>
          <w:sz w:val="22"/>
          <w:szCs w:val="22"/>
          <w:shd w:val="clear" w:color="auto" w:fill="00FF00"/>
          <w:lang w:eastAsia="en-US"/>
        </w:rPr>
        <w:t>{ROADMAP_TIMEFRAME}</w:t>
      </w:r>
      <w:r>
        <w:rPr>
          <w:rFonts w:ascii="Source Sans Pro" w:eastAsia="Times New Roman" w:hAnsi="Source Sans Pro" w:cs="Segoe UI"/>
          <w:color w:val="242424"/>
          <w:sz w:val="22"/>
          <w:szCs w:val="22"/>
          <w:lang w:eastAsia="en-US"/>
        </w:rPr>
        <w:t>  </w:t>
      </w:r>
    </w:p>
    <w:p w14:paraId="614B7C7B" w14:textId="77777777" w:rsidR="00C07EA0" w:rsidRDefault="00C07EA0" w:rsidP="00C07EA0">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Enablement Options: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(Context-Level, User-Level, Department-Level]</w:t>
      </w:r>
      <w:r>
        <w:rPr>
          <w:rFonts w:ascii="Source Sans Pro" w:eastAsia="Times New Roman" w:hAnsi="Source Sans Pro" w:cs="Segoe UI"/>
          <w:color w:val="242424"/>
          <w:sz w:val="22"/>
          <w:szCs w:val="22"/>
          <w:lang w:eastAsia="en-US"/>
        </w:rPr>
        <w:t> </w:t>
      </w:r>
    </w:p>
    <w:p w14:paraId="27F376B1" w14:textId="77777777" w:rsidR="00C07EA0" w:rsidRDefault="00C07EA0" w:rsidP="00C07EA0">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Available Testing Environments: </w:t>
      </w:r>
      <w:r>
        <w:rPr>
          <w:rFonts w:ascii="Source Sans Pro" w:eastAsia="Times New Roman" w:hAnsi="Source Sans Pro" w:cs="Segoe UI"/>
          <w:b/>
          <w:bCs/>
          <w:color w:val="242424"/>
          <w:sz w:val="22"/>
          <w:szCs w:val="22"/>
          <w:shd w:val="clear" w:color="auto" w:fill="FFFF00"/>
          <w:lang w:eastAsia="en-US"/>
        </w:rPr>
        <w:t>[</w:t>
      </w:r>
      <w:r>
        <w:rPr>
          <w:rFonts w:ascii="Source Sans Pro" w:eastAsia="Times New Roman" w:hAnsi="Source Sans Pro" w:cs="Segoe UI"/>
          <w:color w:val="242424"/>
          <w:sz w:val="22"/>
          <w:szCs w:val="22"/>
          <w:shd w:val="clear" w:color="auto" w:fill="FFFF00"/>
          <w:lang w:eastAsia="en-US"/>
        </w:rPr>
        <w:t>Preview, Client Train, Client Sandbox]</w:t>
      </w:r>
      <w:r>
        <w:rPr>
          <w:rFonts w:ascii="Source Sans Pro" w:eastAsia="Times New Roman" w:hAnsi="Source Sans Pro" w:cs="Segoe UI"/>
          <w:color w:val="242424"/>
          <w:sz w:val="22"/>
          <w:szCs w:val="22"/>
          <w:lang w:eastAsia="en-US"/>
        </w:rPr>
        <w:t> </w:t>
      </w:r>
    </w:p>
    <w:p w14:paraId="421D2F61" w14:textId="77777777" w:rsidR="00C07EA0" w:rsidRDefault="00C07EA0" w:rsidP="00C07EA0">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Internal Contact/PrOps Owner: </w:t>
      </w:r>
      <w:r>
        <w:rPr>
          <w:rFonts w:ascii="Source Sans Pro" w:eastAsia="Source Sans Pro" w:hAnsi="Source Sans Pro" w:cs="Source Sans Pro"/>
          <w:color w:val="000000" w:themeColor="text1"/>
          <w:highlight w:val="green"/>
        </w:rPr>
        <w:t>{PROPS_OWNER}</w:t>
      </w:r>
    </w:p>
    <w:p w14:paraId="74AF7639" w14:textId="77777777" w:rsidR="00C07EA0" w:rsidRDefault="00C07EA0" w:rsidP="00C07EA0">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Functionality Questions:</w:t>
      </w:r>
      <w:r>
        <w:rPr>
          <w:rFonts w:ascii="Source Sans Pro" w:eastAsia="Times New Roman" w:hAnsi="Source Sans Pro" w:cs="Segoe UI"/>
          <w:color w:val="242424"/>
          <w:sz w:val="22"/>
          <w:szCs w:val="22"/>
          <w:lang w:eastAsia="en-US"/>
        </w:rPr>
        <w:t xml:space="preserve"> Please submit a case to the Alpha/Beta Support case classification. </w:t>
      </w:r>
    </w:p>
    <w:p w14:paraId="0A576EAF" w14:textId="77777777" w:rsidR="00C07EA0" w:rsidRDefault="00C07EA0" w:rsidP="00C07EA0">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Form of Notification for Changes: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[anet or email]</w:t>
      </w:r>
      <w:r>
        <w:rPr>
          <w:rFonts w:ascii="Source Sans Pro" w:eastAsia="Times New Roman" w:hAnsi="Source Sans Pro" w:cs="Segoe UI"/>
          <w:color w:val="242424"/>
          <w:sz w:val="22"/>
          <w:szCs w:val="22"/>
          <w:lang w:eastAsia="en-US"/>
        </w:rPr>
        <w:t> </w:t>
      </w:r>
    </w:p>
    <w:p w14:paraId="573DDA5B"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7AEECA65"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Note:</w:t>
      </w:r>
      <w:r>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PrOps Owner if you have a customer that would also be interested in participating. </w:t>
      </w:r>
    </w:p>
    <w:p w14:paraId="35D76FC4"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24E77B69"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Please contact the PrOps Owner for the following:</w:t>
      </w:r>
      <w:r>
        <w:rPr>
          <w:rFonts w:ascii="Source Sans Pro" w:eastAsia="Times New Roman" w:hAnsi="Source Sans Pro" w:cs="Segoe UI"/>
          <w:color w:val="242424"/>
          <w:sz w:val="22"/>
          <w:szCs w:val="22"/>
          <w:lang w:eastAsia="en-US"/>
        </w:rPr>
        <w:t> </w:t>
      </w:r>
    </w:p>
    <w:p w14:paraId="5F763060" w14:textId="77777777" w:rsidR="00C07EA0" w:rsidRDefault="00C07EA0" w:rsidP="00C07EA0">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There are additional contexts you’d like included but are not listed </w:t>
      </w:r>
    </w:p>
    <w:p w14:paraId="542ACCC8" w14:textId="77777777" w:rsidR="00C07EA0" w:rsidRDefault="00C07EA0" w:rsidP="00C07EA0">
      <w:pPr>
        <w:numPr>
          <w:ilvl w:val="0"/>
          <w:numId w:val="3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08FF02CE" w14:textId="77777777" w:rsidR="00C07EA0" w:rsidRDefault="00C07EA0" w:rsidP="00C07EA0">
      <w:pPr>
        <w:numPr>
          <w:ilvl w:val="0"/>
          <w:numId w:val="3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miss the opt-in deadline and would still like your client to be enabled </w:t>
      </w:r>
    </w:p>
    <w:p w14:paraId="3A1B4CC3"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45CA9F5"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You can view the full list of customers already participating in a given alpha or beta via the Alphas &amp; Betas dashboard in Salesforce, once the wave has launched. Click the waffle in the upper-left corner, search for or click on "Alphas and betas", and ensure the drop-down list is set to "All". From there, you can search for specific alphas or betas to see the full list of organizations who are live on this beta.  </w:t>
      </w:r>
    </w:p>
    <w:p w14:paraId="31F10308"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60E1A62"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Thank you, </w:t>
      </w:r>
    </w:p>
    <w:p w14:paraId="6616D839"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Alpha Beta Team </w:t>
      </w:r>
    </w:p>
    <w:p w14:paraId="2EBB2C17" w14:textId="5181D019" w:rsidR="005B7FCB" w:rsidRDefault="005B7FCB" w:rsidP="69520CB1">
      <w:pPr>
        <w:tabs>
          <w:tab w:val="left" w:pos="4618"/>
        </w:tabs>
        <w:spacing w:line="259" w:lineRule="auto"/>
        <w:rPr>
          <w:rFonts w:ascii="Source Sans Pro" w:eastAsia="Source Sans Pro" w:hAnsi="Source Sans Pro" w:cs="Source Sans Pro"/>
          <w:color w:val="9B28B0"/>
        </w:rPr>
      </w:pPr>
    </w:p>
    <w:sectPr w:rsidR="005B7FCB"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61BB1" w14:textId="77777777" w:rsidR="007A24CD" w:rsidRDefault="007A24CD" w:rsidP="006B2B27">
      <w:r>
        <w:separator/>
      </w:r>
    </w:p>
    <w:p w14:paraId="6141397A" w14:textId="77777777" w:rsidR="007A24CD" w:rsidRDefault="007A24CD" w:rsidP="006B2B27"/>
  </w:endnote>
  <w:endnote w:type="continuationSeparator" w:id="0">
    <w:p w14:paraId="23A1390E" w14:textId="77777777" w:rsidR="007A24CD" w:rsidRDefault="007A24CD" w:rsidP="006B2B27">
      <w:r>
        <w:continuationSeparator/>
      </w:r>
    </w:p>
    <w:p w14:paraId="7B168348" w14:textId="77777777" w:rsidR="007A24CD" w:rsidRDefault="007A24CD" w:rsidP="006B2B27"/>
  </w:endnote>
  <w:endnote w:type="continuationNotice" w:id="1">
    <w:p w14:paraId="7AEB1A7E" w14:textId="77777777" w:rsidR="007A24CD" w:rsidRDefault="007A24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 xml:space="preserve">311 Arsenal Street Watertown, MA </w:t>
        </w:r>
        <w:proofErr w:type="gramStart"/>
        <w:r w:rsidRPr="00D26490">
          <w:t>02472</w:t>
        </w:r>
        <w:r w:rsidRPr="00D26490">
          <w:rPr>
            <w:rStyle w:val="apple-converted-space"/>
          </w:rPr>
          <w:t xml:space="preserve">  </w:t>
        </w:r>
        <w:r w:rsidRPr="00D26490">
          <w:t>•</w:t>
        </w:r>
        <w:proofErr w:type="gramEnd"/>
        <w:r w:rsidRPr="00D26490">
          <w:rPr>
            <w:rStyle w:val="apple-converted-space"/>
          </w:rPr>
          <w:t xml:space="preserve">  </w:t>
        </w:r>
        <w:proofErr w:type="gramStart"/>
        <w:r w:rsidRPr="00D26490">
          <w:t>617.402.1000</w:t>
        </w:r>
        <w:r w:rsidRPr="00D26490">
          <w:rPr>
            <w:rStyle w:val="apple-converted-space"/>
          </w:rPr>
          <w:t xml:space="preserve">  </w:t>
        </w:r>
        <w:r w:rsidRPr="00D26490">
          <w:t>•</w:t>
        </w:r>
        <w:proofErr w:type="gramEnd"/>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C02D0" w14:textId="77777777" w:rsidR="007A24CD" w:rsidRDefault="007A24CD" w:rsidP="006B2B27">
      <w:r>
        <w:separator/>
      </w:r>
    </w:p>
    <w:p w14:paraId="7CA4D414" w14:textId="77777777" w:rsidR="007A24CD" w:rsidRDefault="007A24CD" w:rsidP="006B2B27"/>
  </w:footnote>
  <w:footnote w:type="continuationSeparator" w:id="0">
    <w:p w14:paraId="0943E984" w14:textId="77777777" w:rsidR="007A24CD" w:rsidRDefault="007A24CD" w:rsidP="006B2B27">
      <w:r>
        <w:continuationSeparator/>
      </w:r>
    </w:p>
    <w:p w14:paraId="0D623257" w14:textId="77777777" w:rsidR="007A24CD" w:rsidRDefault="007A24CD" w:rsidP="006B2B27"/>
  </w:footnote>
  <w:footnote w:type="continuationNotice" w:id="1">
    <w:p w14:paraId="15A0151D" w14:textId="77777777" w:rsidR="007A24CD" w:rsidRDefault="007A24C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0518" w14:textId="4DC8A5C7"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2248A" w:rsidRPr="00E27E3D">
      <w:rPr>
        <w:rStyle w:val="normaltextrun"/>
        <w:rFonts w:ascii="PT Serif" w:hAnsi="PT Serif" w:cs="Segoe UI"/>
        <w:sz w:val="22"/>
        <w:szCs w:val="22"/>
        <w:highlight w:val="green"/>
      </w:rPr>
      <w:t>Automated via WebApp</w:t>
    </w:r>
    <w:r w:rsidR="0062248A">
      <w:rPr>
        <w:rStyle w:val="normaltextrun"/>
        <w:rFonts w:ascii="PT Serif" w:hAnsi="PT Serif" w:cs="Segoe UI"/>
        <w:sz w:val="22"/>
        <w:szCs w:val="22"/>
      </w:rPr>
      <w:t xml:space="preserve">     </w:t>
    </w:r>
    <w:r w:rsidR="0062248A" w:rsidRPr="00F6344E">
      <w:rPr>
        <w:rStyle w:val="normaltextrun"/>
        <w:rFonts w:ascii="PT Serif" w:hAnsi="PT Serif" w:cs="Segoe UI"/>
        <w:sz w:val="22"/>
        <w:szCs w:val="22"/>
        <w:highlight w:val="darkGray"/>
      </w:rPr>
      <w:t>Automated via WebApp/ AI Generated</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DBC538"/>
    <w:multiLevelType w:val="hybridMultilevel"/>
    <w:tmpl w:val="28B61928"/>
    <w:lvl w:ilvl="0" w:tplc="92C2BFEC">
      <w:start w:val="1"/>
      <w:numFmt w:val="bullet"/>
      <w:lvlText w:val=""/>
      <w:lvlJc w:val="left"/>
      <w:pPr>
        <w:ind w:left="720" w:hanging="360"/>
      </w:pPr>
      <w:rPr>
        <w:rFonts w:ascii="Symbol" w:hAnsi="Symbol" w:hint="default"/>
      </w:rPr>
    </w:lvl>
    <w:lvl w:ilvl="1" w:tplc="4A38A910">
      <w:start w:val="1"/>
      <w:numFmt w:val="bullet"/>
      <w:lvlText w:val="o"/>
      <w:lvlJc w:val="left"/>
      <w:pPr>
        <w:ind w:left="1440" w:hanging="360"/>
      </w:pPr>
      <w:rPr>
        <w:rFonts w:ascii="Courier New" w:hAnsi="Courier New" w:hint="default"/>
      </w:rPr>
    </w:lvl>
    <w:lvl w:ilvl="2" w:tplc="52505CDC">
      <w:start w:val="1"/>
      <w:numFmt w:val="bullet"/>
      <w:lvlText w:val=""/>
      <w:lvlJc w:val="left"/>
      <w:pPr>
        <w:ind w:left="2160" w:hanging="360"/>
      </w:pPr>
      <w:rPr>
        <w:rFonts w:ascii="Wingdings" w:hAnsi="Wingdings" w:hint="default"/>
      </w:rPr>
    </w:lvl>
    <w:lvl w:ilvl="3" w:tplc="EBB64932">
      <w:start w:val="1"/>
      <w:numFmt w:val="bullet"/>
      <w:lvlText w:val=""/>
      <w:lvlJc w:val="left"/>
      <w:pPr>
        <w:ind w:left="2880" w:hanging="360"/>
      </w:pPr>
      <w:rPr>
        <w:rFonts w:ascii="Symbol" w:hAnsi="Symbol" w:hint="default"/>
      </w:rPr>
    </w:lvl>
    <w:lvl w:ilvl="4" w:tplc="69BCC5B0">
      <w:start w:val="1"/>
      <w:numFmt w:val="bullet"/>
      <w:lvlText w:val="o"/>
      <w:lvlJc w:val="left"/>
      <w:pPr>
        <w:ind w:left="3600" w:hanging="360"/>
      </w:pPr>
      <w:rPr>
        <w:rFonts w:ascii="Courier New" w:hAnsi="Courier New" w:hint="default"/>
      </w:rPr>
    </w:lvl>
    <w:lvl w:ilvl="5" w:tplc="7E3C4024">
      <w:start w:val="1"/>
      <w:numFmt w:val="bullet"/>
      <w:lvlText w:val=""/>
      <w:lvlJc w:val="left"/>
      <w:pPr>
        <w:ind w:left="4320" w:hanging="360"/>
      </w:pPr>
      <w:rPr>
        <w:rFonts w:ascii="Wingdings" w:hAnsi="Wingdings" w:hint="default"/>
      </w:rPr>
    </w:lvl>
    <w:lvl w:ilvl="6" w:tplc="23FAAAFC">
      <w:start w:val="1"/>
      <w:numFmt w:val="bullet"/>
      <w:lvlText w:val=""/>
      <w:lvlJc w:val="left"/>
      <w:pPr>
        <w:ind w:left="5040" w:hanging="360"/>
      </w:pPr>
      <w:rPr>
        <w:rFonts w:ascii="Symbol" w:hAnsi="Symbol" w:hint="default"/>
      </w:rPr>
    </w:lvl>
    <w:lvl w:ilvl="7" w:tplc="F0908BB6">
      <w:start w:val="1"/>
      <w:numFmt w:val="bullet"/>
      <w:lvlText w:val="o"/>
      <w:lvlJc w:val="left"/>
      <w:pPr>
        <w:ind w:left="5760" w:hanging="360"/>
      </w:pPr>
      <w:rPr>
        <w:rFonts w:ascii="Courier New" w:hAnsi="Courier New" w:hint="default"/>
      </w:rPr>
    </w:lvl>
    <w:lvl w:ilvl="8" w:tplc="68C4A726">
      <w:start w:val="1"/>
      <w:numFmt w:val="bullet"/>
      <w:lvlText w:val=""/>
      <w:lvlJc w:val="left"/>
      <w:pPr>
        <w:ind w:left="6480" w:hanging="360"/>
      </w:pPr>
      <w:rPr>
        <w:rFonts w:ascii="Wingdings" w:hAnsi="Wingdings" w:hint="default"/>
      </w:rPr>
    </w:lvl>
  </w:abstractNum>
  <w:abstractNum w:abstractNumId="9"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6"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7"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2E768"/>
    <w:multiLevelType w:val="hybridMultilevel"/>
    <w:tmpl w:val="B29818C4"/>
    <w:lvl w:ilvl="0" w:tplc="95D0C052">
      <w:start w:val="1"/>
      <w:numFmt w:val="bullet"/>
      <w:lvlText w:val=""/>
      <w:lvlJc w:val="left"/>
      <w:pPr>
        <w:ind w:left="720" w:hanging="360"/>
      </w:pPr>
      <w:rPr>
        <w:rFonts w:ascii="Symbol" w:hAnsi="Symbol" w:hint="default"/>
      </w:rPr>
    </w:lvl>
    <w:lvl w:ilvl="1" w:tplc="8408BECE">
      <w:start w:val="1"/>
      <w:numFmt w:val="bullet"/>
      <w:lvlText w:val="o"/>
      <w:lvlJc w:val="left"/>
      <w:pPr>
        <w:ind w:left="1440" w:hanging="360"/>
      </w:pPr>
      <w:rPr>
        <w:rFonts w:ascii="Courier New" w:hAnsi="Courier New" w:hint="default"/>
      </w:rPr>
    </w:lvl>
    <w:lvl w:ilvl="2" w:tplc="9A066DC2">
      <w:start w:val="1"/>
      <w:numFmt w:val="bullet"/>
      <w:lvlText w:val=""/>
      <w:lvlJc w:val="left"/>
      <w:pPr>
        <w:ind w:left="2160" w:hanging="360"/>
      </w:pPr>
      <w:rPr>
        <w:rFonts w:ascii="Wingdings" w:hAnsi="Wingdings" w:hint="default"/>
      </w:rPr>
    </w:lvl>
    <w:lvl w:ilvl="3" w:tplc="20CE05A0">
      <w:start w:val="1"/>
      <w:numFmt w:val="bullet"/>
      <w:lvlText w:val=""/>
      <w:lvlJc w:val="left"/>
      <w:pPr>
        <w:ind w:left="2880" w:hanging="360"/>
      </w:pPr>
      <w:rPr>
        <w:rFonts w:ascii="Symbol" w:hAnsi="Symbol" w:hint="default"/>
      </w:rPr>
    </w:lvl>
    <w:lvl w:ilvl="4" w:tplc="10026238">
      <w:start w:val="1"/>
      <w:numFmt w:val="bullet"/>
      <w:lvlText w:val="o"/>
      <w:lvlJc w:val="left"/>
      <w:pPr>
        <w:ind w:left="3600" w:hanging="360"/>
      </w:pPr>
      <w:rPr>
        <w:rFonts w:ascii="Courier New" w:hAnsi="Courier New" w:hint="default"/>
      </w:rPr>
    </w:lvl>
    <w:lvl w:ilvl="5" w:tplc="98D231DE">
      <w:start w:val="1"/>
      <w:numFmt w:val="bullet"/>
      <w:lvlText w:val=""/>
      <w:lvlJc w:val="left"/>
      <w:pPr>
        <w:ind w:left="4320" w:hanging="360"/>
      </w:pPr>
      <w:rPr>
        <w:rFonts w:ascii="Wingdings" w:hAnsi="Wingdings" w:hint="default"/>
      </w:rPr>
    </w:lvl>
    <w:lvl w:ilvl="6" w:tplc="91FE265C">
      <w:start w:val="1"/>
      <w:numFmt w:val="bullet"/>
      <w:lvlText w:val=""/>
      <w:lvlJc w:val="left"/>
      <w:pPr>
        <w:ind w:left="5040" w:hanging="360"/>
      </w:pPr>
      <w:rPr>
        <w:rFonts w:ascii="Symbol" w:hAnsi="Symbol" w:hint="default"/>
      </w:rPr>
    </w:lvl>
    <w:lvl w:ilvl="7" w:tplc="03CCE2C6">
      <w:start w:val="1"/>
      <w:numFmt w:val="bullet"/>
      <w:lvlText w:val="o"/>
      <w:lvlJc w:val="left"/>
      <w:pPr>
        <w:ind w:left="5760" w:hanging="360"/>
      </w:pPr>
      <w:rPr>
        <w:rFonts w:ascii="Courier New" w:hAnsi="Courier New" w:hint="default"/>
      </w:rPr>
    </w:lvl>
    <w:lvl w:ilvl="8" w:tplc="55A6343E">
      <w:start w:val="1"/>
      <w:numFmt w:val="bullet"/>
      <w:lvlText w:val=""/>
      <w:lvlJc w:val="left"/>
      <w:pPr>
        <w:ind w:left="6480" w:hanging="360"/>
      </w:pPr>
      <w:rPr>
        <w:rFonts w:ascii="Wingdings" w:hAnsi="Wingdings" w:hint="default"/>
      </w:rPr>
    </w:lvl>
  </w:abstractNum>
  <w:abstractNum w:abstractNumId="28"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F9F77"/>
    <w:multiLevelType w:val="hybridMultilevel"/>
    <w:tmpl w:val="0C905162"/>
    <w:lvl w:ilvl="0" w:tplc="973A1FEC">
      <w:start w:val="1"/>
      <w:numFmt w:val="bullet"/>
      <w:lvlText w:val=""/>
      <w:lvlJc w:val="left"/>
      <w:pPr>
        <w:ind w:left="843" w:hanging="360"/>
      </w:pPr>
      <w:rPr>
        <w:rFonts w:ascii="Symbol" w:hAnsi="Symbol" w:hint="default"/>
      </w:rPr>
    </w:lvl>
    <w:lvl w:ilvl="1" w:tplc="274E49BC">
      <w:start w:val="1"/>
      <w:numFmt w:val="bullet"/>
      <w:lvlText w:val="o"/>
      <w:lvlJc w:val="left"/>
      <w:pPr>
        <w:ind w:left="1440" w:hanging="360"/>
      </w:pPr>
      <w:rPr>
        <w:rFonts w:ascii="Courier New" w:hAnsi="Courier New" w:hint="default"/>
      </w:rPr>
    </w:lvl>
    <w:lvl w:ilvl="2" w:tplc="1504A570">
      <w:start w:val="1"/>
      <w:numFmt w:val="bullet"/>
      <w:lvlText w:val=""/>
      <w:lvlJc w:val="left"/>
      <w:pPr>
        <w:ind w:left="2160" w:hanging="360"/>
      </w:pPr>
      <w:rPr>
        <w:rFonts w:ascii="Wingdings" w:hAnsi="Wingdings" w:hint="default"/>
      </w:rPr>
    </w:lvl>
    <w:lvl w:ilvl="3" w:tplc="4324336C">
      <w:start w:val="1"/>
      <w:numFmt w:val="bullet"/>
      <w:lvlText w:val=""/>
      <w:lvlJc w:val="left"/>
      <w:pPr>
        <w:ind w:left="2880" w:hanging="360"/>
      </w:pPr>
      <w:rPr>
        <w:rFonts w:ascii="Symbol" w:hAnsi="Symbol" w:hint="default"/>
      </w:rPr>
    </w:lvl>
    <w:lvl w:ilvl="4" w:tplc="3924614C">
      <w:start w:val="1"/>
      <w:numFmt w:val="bullet"/>
      <w:lvlText w:val="o"/>
      <w:lvlJc w:val="left"/>
      <w:pPr>
        <w:ind w:left="3600" w:hanging="360"/>
      </w:pPr>
      <w:rPr>
        <w:rFonts w:ascii="Courier New" w:hAnsi="Courier New" w:hint="default"/>
      </w:rPr>
    </w:lvl>
    <w:lvl w:ilvl="5" w:tplc="34226A7E">
      <w:start w:val="1"/>
      <w:numFmt w:val="bullet"/>
      <w:lvlText w:val=""/>
      <w:lvlJc w:val="left"/>
      <w:pPr>
        <w:ind w:left="4320" w:hanging="360"/>
      </w:pPr>
      <w:rPr>
        <w:rFonts w:ascii="Wingdings" w:hAnsi="Wingdings" w:hint="default"/>
      </w:rPr>
    </w:lvl>
    <w:lvl w:ilvl="6" w:tplc="DEEEDC7A">
      <w:start w:val="1"/>
      <w:numFmt w:val="bullet"/>
      <w:lvlText w:val=""/>
      <w:lvlJc w:val="left"/>
      <w:pPr>
        <w:ind w:left="5040" w:hanging="360"/>
      </w:pPr>
      <w:rPr>
        <w:rFonts w:ascii="Symbol" w:hAnsi="Symbol" w:hint="default"/>
      </w:rPr>
    </w:lvl>
    <w:lvl w:ilvl="7" w:tplc="D2905782">
      <w:start w:val="1"/>
      <w:numFmt w:val="bullet"/>
      <w:lvlText w:val="o"/>
      <w:lvlJc w:val="left"/>
      <w:pPr>
        <w:ind w:left="5760" w:hanging="360"/>
      </w:pPr>
      <w:rPr>
        <w:rFonts w:ascii="Courier New" w:hAnsi="Courier New" w:hint="default"/>
      </w:rPr>
    </w:lvl>
    <w:lvl w:ilvl="8" w:tplc="9FA86A72">
      <w:start w:val="1"/>
      <w:numFmt w:val="bullet"/>
      <w:lvlText w:val=""/>
      <w:lvlJc w:val="left"/>
      <w:pPr>
        <w:ind w:left="6480" w:hanging="360"/>
      </w:pPr>
      <w:rPr>
        <w:rFonts w:ascii="Wingdings" w:hAnsi="Wingdings" w:hint="default"/>
      </w:rPr>
    </w:lvl>
  </w:abstractNum>
  <w:abstractNum w:abstractNumId="30"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565652185">
    <w:abstractNumId w:val="27"/>
  </w:num>
  <w:num w:numId="2" w16cid:durableId="746004186">
    <w:abstractNumId w:val="2"/>
  </w:num>
  <w:num w:numId="3" w16cid:durableId="665135614">
    <w:abstractNumId w:val="1"/>
  </w:num>
  <w:num w:numId="4" w16cid:durableId="967978103">
    <w:abstractNumId w:val="14"/>
  </w:num>
  <w:num w:numId="5" w16cid:durableId="2114207679">
    <w:abstractNumId w:val="25"/>
  </w:num>
  <w:num w:numId="6" w16cid:durableId="590552841">
    <w:abstractNumId w:val="0"/>
  </w:num>
  <w:num w:numId="7" w16cid:durableId="504515702">
    <w:abstractNumId w:val="20"/>
  </w:num>
  <w:num w:numId="8" w16cid:durableId="134758101">
    <w:abstractNumId w:val="28"/>
  </w:num>
  <w:num w:numId="9" w16cid:durableId="530344848">
    <w:abstractNumId w:val="10"/>
  </w:num>
  <w:num w:numId="10" w16cid:durableId="2139254301">
    <w:abstractNumId w:val="21"/>
  </w:num>
  <w:num w:numId="11" w16cid:durableId="2053386028">
    <w:abstractNumId w:val="17"/>
  </w:num>
  <w:num w:numId="12" w16cid:durableId="840779053">
    <w:abstractNumId w:val="15"/>
  </w:num>
  <w:num w:numId="13" w16cid:durableId="159389961">
    <w:abstractNumId w:val="16"/>
  </w:num>
  <w:num w:numId="14" w16cid:durableId="1213611908">
    <w:abstractNumId w:val="8"/>
  </w:num>
  <w:num w:numId="15" w16cid:durableId="86077509">
    <w:abstractNumId w:val="29"/>
  </w:num>
  <w:num w:numId="16" w16cid:durableId="182862058">
    <w:abstractNumId w:val="30"/>
  </w:num>
  <w:num w:numId="17" w16cid:durableId="1921482349">
    <w:abstractNumId w:val="6"/>
  </w:num>
  <w:num w:numId="18" w16cid:durableId="67651140">
    <w:abstractNumId w:val="3"/>
  </w:num>
  <w:num w:numId="19" w16cid:durableId="2083478629">
    <w:abstractNumId w:val="19"/>
  </w:num>
  <w:num w:numId="20" w16cid:durableId="743257278">
    <w:abstractNumId w:val="4"/>
  </w:num>
  <w:num w:numId="21" w16cid:durableId="2092501729">
    <w:abstractNumId w:val="9"/>
  </w:num>
  <w:num w:numId="22" w16cid:durableId="1878155935">
    <w:abstractNumId w:val="22"/>
  </w:num>
  <w:num w:numId="23" w16cid:durableId="2059431958">
    <w:abstractNumId w:val="7"/>
  </w:num>
  <w:num w:numId="24" w16cid:durableId="681854701">
    <w:abstractNumId w:val="18"/>
  </w:num>
  <w:num w:numId="25" w16cid:durableId="1803645857">
    <w:abstractNumId w:val="12"/>
  </w:num>
  <w:num w:numId="26" w16cid:durableId="1742602822">
    <w:abstractNumId w:val="24"/>
  </w:num>
  <w:num w:numId="27" w16cid:durableId="775563335">
    <w:abstractNumId w:val="5"/>
  </w:num>
  <w:num w:numId="28" w16cid:durableId="385222017">
    <w:abstractNumId w:val="23"/>
  </w:num>
  <w:num w:numId="29" w16cid:durableId="2065369212">
    <w:abstractNumId w:val="11"/>
  </w:num>
  <w:num w:numId="30" w16cid:durableId="703480838">
    <w:abstractNumId w:val="26"/>
  </w:num>
  <w:num w:numId="31" w16cid:durableId="8119493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555F"/>
    <w:rsid w:val="00007F44"/>
    <w:rsid w:val="00011B06"/>
    <w:rsid w:val="0001232B"/>
    <w:rsid w:val="0001549E"/>
    <w:rsid w:val="000215F8"/>
    <w:rsid w:val="00024592"/>
    <w:rsid w:val="00025FEE"/>
    <w:rsid w:val="000301FD"/>
    <w:rsid w:val="000307DC"/>
    <w:rsid w:val="00033825"/>
    <w:rsid w:val="000372F3"/>
    <w:rsid w:val="00041422"/>
    <w:rsid w:val="00046CB3"/>
    <w:rsid w:val="000475F1"/>
    <w:rsid w:val="00050A86"/>
    <w:rsid w:val="000914D6"/>
    <w:rsid w:val="00091EFB"/>
    <w:rsid w:val="00097495"/>
    <w:rsid w:val="000A0693"/>
    <w:rsid w:val="000A41CC"/>
    <w:rsid w:val="000A568F"/>
    <w:rsid w:val="000A5DD6"/>
    <w:rsid w:val="000B2080"/>
    <w:rsid w:val="000B42D9"/>
    <w:rsid w:val="000B46D8"/>
    <w:rsid w:val="000D30A6"/>
    <w:rsid w:val="000D43EE"/>
    <w:rsid w:val="000E47B2"/>
    <w:rsid w:val="000F344A"/>
    <w:rsid w:val="000F3D33"/>
    <w:rsid w:val="00103746"/>
    <w:rsid w:val="00104A2D"/>
    <w:rsid w:val="0011222F"/>
    <w:rsid w:val="00116FDA"/>
    <w:rsid w:val="0012377D"/>
    <w:rsid w:val="001256A9"/>
    <w:rsid w:val="00130F03"/>
    <w:rsid w:val="00134FEB"/>
    <w:rsid w:val="00147643"/>
    <w:rsid w:val="00150540"/>
    <w:rsid w:val="00152317"/>
    <w:rsid w:val="00154788"/>
    <w:rsid w:val="00154C93"/>
    <w:rsid w:val="001575A2"/>
    <w:rsid w:val="00160F8F"/>
    <w:rsid w:val="0016304C"/>
    <w:rsid w:val="00165BC8"/>
    <w:rsid w:val="00172D9E"/>
    <w:rsid w:val="001757E0"/>
    <w:rsid w:val="00184847"/>
    <w:rsid w:val="001A190C"/>
    <w:rsid w:val="001A230C"/>
    <w:rsid w:val="001AADE5"/>
    <w:rsid w:val="001B5664"/>
    <w:rsid w:val="001B7BA5"/>
    <w:rsid w:val="001C2097"/>
    <w:rsid w:val="001C7A13"/>
    <w:rsid w:val="001D2C94"/>
    <w:rsid w:val="001D78A2"/>
    <w:rsid w:val="001E000C"/>
    <w:rsid w:val="001E2F4B"/>
    <w:rsid w:val="001F2A54"/>
    <w:rsid w:val="00201973"/>
    <w:rsid w:val="00220D59"/>
    <w:rsid w:val="002266E4"/>
    <w:rsid w:val="0022784D"/>
    <w:rsid w:val="002358C1"/>
    <w:rsid w:val="00240AAA"/>
    <w:rsid w:val="00243469"/>
    <w:rsid w:val="00243AFA"/>
    <w:rsid w:val="00244492"/>
    <w:rsid w:val="002534CE"/>
    <w:rsid w:val="00254010"/>
    <w:rsid w:val="00255C5C"/>
    <w:rsid w:val="00260143"/>
    <w:rsid w:val="00261102"/>
    <w:rsid w:val="00274670"/>
    <w:rsid w:val="00275C2B"/>
    <w:rsid w:val="002819A9"/>
    <w:rsid w:val="00281C04"/>
    <w:rsid w:val="002842A3"/>
    <w:rsid w:val="0028675C"/>
    <w:rsid w:val="00291C70"/>
    <w:rsid w:val="00292E2C"/>
    <w:rsid w:val="002A30B8"/>
    <w:rsid w:val="002A4128"/>
    <w:rsid w:val="002A5ADA"/>
    <w:rsid w:val="002B7823"/>
    <w:rsid w:val="002B7F20"/>
    <w:rsid w:val="002C21CC"/>
    <w:rsid w:val="002C5A9C"/>
    <w:rsid w:val="002D1219"/>
    <w:rsid w:val="002D5E28"/>
    <w:rsid w:val="002E3970"/>
    <w:rsid w:val="002E3D52"/>
    <w:rsid w:val="002F31FC"/>
    <w:rsid w:val="00306311"/>
    <w:rsid w:val="0031368C"/>
    <w:rsid w:val="0031445D"/>
    <w:rsid w:val="00325540"/>
    <w:rsid w:val="003314FF"/>
    <w:rsid w:val="00333198"/>
    <w:rsid w:val="00334442"/>
    <w:rsid w:val="0034212C"/>
    <w:rsid w:val="00342C94"/>
    <w:rsid w:val="00343C78"/>
    <w:rsid w:val="00354BFC"/>
    <w:rsid w:val="003562C3"/>
    <w:rsid w:val="0036115A"/>
    <w:rsid w:val="0036236A"/>
    <w:rsid w:val="0036282C"/>
    <w:rsid w:val="00373423"/>
    <w:rsid w:val="00375969"/>
    <w:rsid w:val="0038048D"/>
    <w:rsid w:val="00380827"/>
    <w:rsid w:val="00381965"/>
    <w:rsid w:val="003857C5"/>
    <w:rsid w:val="0038700D"/>
    <w:rsid w:val="0039325F"/>
    <w:rsid w:val="003A5CE9"/>
    <w:rsid w:val="003B22EE"/>
    <w:rsid w:val="003B2F9F"/>
    <w:rsid w:val="003B5EE6"/>
    <w:rsid w:val="003C24A3"/>
    <w:rsid w:val="003C5237"/>
    <w:rsid w:val="003C60DC"/>
    <w:rsid w:val="003D2BBA"/>
    <w:rsid w:val="003D7B22"/>
    <w:rsid w:val="003E5CE2"/>
    <w:rsid w:val="003E7167"/>
    <w:rsid w:val="003F395C"/>
    <w:rsid w:val="0040139D"/>
    <w:rsid w:val="0041184B"/>
    <w:rsid w:val="0042009C"/>
    <w:rsid w:val="00420BED"/>
    <w:rsid w:val="00422634"/>
    <w:rsid w:val="0042653B"/>
    <w:rsid w:val="00434F07"/>
    <w:rsid w:val="00435784"/>
    <w:rsid w:val="004550CD"/>
    <w:rsid w:val="00476C0A"/>
    <w:rsid w:val="004819C2"/>
    <w:rsid w:val="00484EFE"/>
    <w:rsid w:val="0049329D"/>
    <w:rsid w:val="004A058D"/>
    <w:rsid w:val="004A2081"/>
    <w:rsid w:val="004B4A1A"/>
    <w:rsid w:val="004B7F78"/>
    <w:rsid w:val="004C4103"/>
    <w:rsid w:val="004C5E3C"/>
    <w:rsid w:val="004D07B8"/>
    <w:rsid w:val="004D6A0B"/>
    <w:rsid w:val="004D79E9"/>
    <w:rsid w:val="004E0389"/>
    <w:rsid w:val="004F3C3E"/>
    <w:rsid w:val="0050163B"/>
    <w:rsid w:val="00505CFA"/>
    <w:rsid w:val="00511A9B"/>
    <w:rsid w:val="00513AF5"/>
    <w:rsid w:val="00515EFE"/>
    <w:rsid w:val="00520588"/>
    <w:rsid w:val="00520B41"/>
    <w:rsid w:val="00526577"/>
    <w:rsid w:val="00535460"/>
    <w:rsid w:val="00541862"/>
    <w:rsid w:val="00543501"/>
    <w:rsid w:val="00547E90"/>
    <w:rsid w:val="00552C0B"/>
    <w:rsid w:val="005533E1"/>
    <w:rsid w:val="00555B74"/>
    <w:rsid w:val="00570C3B"/>
    <w:rsid w:val="00570D71"/>
    <w:rsid w:val="00576714"/>
    <w:rsid w:val="00576CFA"/>
    <w:rsid w:val="00582937"/>
    <w:rsid w:val="005844D4"/>
    <w:rsid w:val="005910B8"/>
    <w:rsid w:val="005A758D"/>
    <w:rsid w:val="005B7B14"/>
    <w:rsid w:val="005B7FCB"/>
    <w:rsid w:val="005C6188"/>
    <w:rsid w:val="005C6EFC"/>
    <w:rsid w:val="005D02D8"/>
    <w:rsid w:val="005D314D"/>
    <w:rsid w:val="005E2B85"/>
    <w:rsid w:val="005E490F"/>
    <w:rsid w:val="005F752C"/>
    <w:rsid w:val="006039C3"/>
    <w:rsid w:val="006169F8"/>
    <w:rsid w:val="0062248A"/>
    <w:rsid w:val="00622BE6"/>
    <w:rsid w:val="00623FD1"/>
    <w:rsid w:val="00624499"/>
    <w:rsid w:val="006266DA"/>
    <w:rsid w:val="0063320C"/>
    <w:rsid w:val="006338A9"/>
    <w:rsid w:val="0063560B"/>
    <w:rsid w:val="00635C8C"/>
    <w:rsid w:val="006448B2"/>
    <w:rsid w:val="0064744E"/>
    <w:rsid w:val="00655F30"/>
    <w:rsid w:val="00661707"/>
    <w:rsid w:val="006621F5"/>
    <w:rsid w:val="0068028F"/>
    <w:rsid w:val="00686880"/>
    <w:rsid w:val="00693F11"/>
    <w:rsid w:val="0069506A"/>
    <w:rsid w:val="00696A19"/>
    <w:rsid w:val="00696CD5"/>
    <w:rsid w:val="006A06F7"/>
    <w:rsid w:val="006A1FF9"/>
    <w:rsid w:val="006A57A9"/>
    <w:rsid w:val="006B2B27"/>
    <w:rsid w:val="006B2DE5"/>
    <w:rsid w:val="006B43AE"/>
    <w:rsid w:val="006B5370"/>
    <w:rsid w:val="006B6352"/>
    <w:rsid w:val="006C61D8"/>
    <w:rsid w:val="006D7834"/>
    <w:rsid w:val="006E4122"/>
    <w:rsid w:val="006F0075"/>
    <w:rsid w:val="007002C4"/>
    <w:rsid w:val="00702702"/>
    <w:rsid w:val="00703FCD"/>
    <w:rsid w:val="007059C1"/>
    <w:rsid w:val="0071365E"/>
    <w:rsid w:val="00713E78"/>
    <w:rsid w:val="007201F7"/>
    <w:rsid w:val="007206E3"/>
    <w:rsid w:val="00722FA2"/>
    <w:rsid w:val="007248DD"/>
    <w:rsid w:val="00727CE0"/>
    <w:rsid w:val="00734FAF"/>
    <w:rsid w:val="00740CC0"/>
    <w:rsid w:val="0074231C"/>
    <w:rsid w:val="00747334"/>
    <w:rsid w:val="00750954"/>
    <w:rsid w:val="007541D9"/>
    <w:rsid w:val="00754493"/>
    <w:rsid w:val="007562C8"/>
    <w:rsid w:val="00762075"/>
    <w:rsid w:val="007741B3"/>
    <w:rsid w:val="00777A28"/>
    <w:rsid w:val="007852A1"/>
    <w:rsid w:val="00793B8E"/>
    <w:rsid w:val="007955E0"/>
    <w:rsid w:val="007A24CD"/>
    <w:rsid w:val="007B00D9"/>
    <w:rsid w:val="007B5996"/>
    <w:rsid w:val="007C3D2B"/>
    <w:rsid w:val="007C4770"/>
    <w:rsid w:val="007D2FE3"/>
    <w:rsid w:val="007D6FE1"/>
    <w:rsid w:val="007D7E03"/>
    <w:rsid w:val="007E1BEF"/>
    <w:rsid w:val="007E47AF"/>
    <w:rsid w:val="007E4827"/>
    <w:rsid w:val="007F1CE2"/>
    <w:rsid w:val="007F1E20"/>
    <w:rsid w:val="007F1FF4"/>
    <w:rsid w:val="007F37FE"/>
    <w:rsid w:val="007F4CF6"/>
    <w:rsid w:val="007F50C1"/>
    <w:rsid w:val="007F634C"/>
    <w:rsid w:val="007F712F"/>
    <w:rsid w:val="00812D05"/>
    <w:rsid w:val="008134AF"/>
    <w:rsid w:val="00814BF2"/>
    <w:rsid w:val="00820D62"/>
    <w:rsid w:val="0082267D"/>
    <w:rsid w:val="00823A44"/>
    <w:rsid w:val="00831B20"/>
    <w:rsid w:val="008329C9"/>
    <w:rsid w:val="0084085C"/>
    <w:rsid w:val="008448D6"/>
    <w:rsid w:val="00855494"/>
    <w:rsid w:val="0086611D"/>
    <w:rsid w:val="0086668E"/>
    <w:rsid w:val="00870699"/>
    <w:rsid w:val="00894760"/>
    <w:rsid w:val="00896BB7"/>
    <w:rsid w:val="00897A73"/>
    <w:rsid w:val="008A3A1B"/>
    <w:rsid w:val="008A6543"/>
    <w:rsid w:val="008B7F24"/>
    <w:rsid w:val="008D380F"/>
    <w:rsid w:val="008E1210"/>
    <w:rsid w:val="008F0133"/>
    <w:rsid w:val="008F1BC9"/>
    <w:rsid w:val="008F4694"/>
    <w:rsid w:val="008F50A6"/>
    <w:rsid w:val="0090564C"/>
    <w:rsid w:val="0091070A"/>
    <w:rsid w:val="00911181"/>
    <w:rsid w:val="009152EA"/>
    <w:rsid w:val="00924128"/>
    <w:rsid w:val="009253C2"/>
    <w:rsid w:val="009308D3"/>
    <w:rsid w:val="00932953"/>
    <w:rsid w:val="009372D3"/>
    <w:rsid w:val="0096092F"/>
    <w:rsid w:val="009636A6"/>
    <w:rsid w:val="009648E6"/>
    <w:rsid w:val="00966AE0"/>
    <w:rsid w:val="009707F6"/>
    <w:rsid w:val="00970BBA"/>
    <w:rsid w:val="00980684"/>
    <w:rsid w:val="0098626D"/>
    <w:rsid w:val="009A4FCB"/>
    <w:rsid w:val="009B1B51"/>
    <w:rsid w:val="009B54E1"/>
    <w:rsid w:val="009B5D5E"/>
    <w:rsid w:val="009C6576"/>
    <w:rsid w:val="009D4E24"/>
    <w:rsid w:val="009D5CED"/>
    <w:rsid w:val="009E5A01"/>
    <w:rsid w:val="009E73CC"/>
    <w:rsid w:val="009F2FE9"/>
    <w:rsid w:val="009F42A2"/>
    <w:rsid w:val="009F4AD7"/>
    <w:rsid w:val="009F5A17"/>
    <w:rsid w:val="009F6313"/>
    <w:rsid w:val="009F7AF7"/>
    <w:rsid w:val="00A0155B"/>
    <w:rsid w:val="00A1044E"/>
    <w:rsid w:val="00A10ADE"/>
    <w:rsid w:val="00A15BC2"/>
    <w:rsid w:val="00A1735A"/>
    <w:rsid w:val="00A20153"/>
    <w:rsid w:val="00A25EEA"/>
    <w:rsid w:val="00A31687"/>
    <w:rsid w:val="00A32E1C"/>
    <w:rsid w:val="00A36813"/>
    <w:rsid w:val="00A409DF"/>
    <w:rsid w:val="00A43847"/>
    <w:rsid w:val="00A446C3"/>
    <w:rsid w:val="00A478FC"/>
    <w:rsid w:val="00A47E52"/>
    <w:rsid w:val="00A533BB"/>
    <w:rsid w:val="00A64A00"/>
    <w:rsid w:val="00A71A37"/>
    <w:rsid w:val="00A76B66"/>
    <w:rsid w:val="00A81632"/>
    <w:rsid w:val="00A86682"/>
    <w:rsid w:val="00AB3FC7"/>
    <w:rsid w:val="00AC04D1"/>
    <w:rsid w:val="00AD439D"/>
    <w:rsid w:val="00AE7857"/>
    <w:rsid w:val="00AF3C48"/>
    <w:rsid w:val="00AF521A"/>
    <w:rsid w:val="00B06C4F"/>
    <w:rsid w:val="00B134DD"/>
    <w:rsid w:val="00B13F6E"/>
    <w:rsid w:val="00B2097F"/>
    <w:rsid w:val="00B23FA2"/>
    <w:rsid w:val="00B25965"/>
    <w:rsid w:val="00B26ADA"/>
    <w:rsid w:val="00B277C0"/>
    <w:rsid w:val="00B30961"/>
    <w:rsid w:val="00B31077"/>
    <w:rsid w:val="00B44D0B"/>
    <w:rsid w:val="00B455CD"/>
    <w:rsid w:val="00B56908"/>
    <w:rsid w:val="00B62846"/>
    <w:rsid w:val="00B65F12"/>
    <w:rsid w:val="00B67A44"/>
    <w:rsid w:val="00B710C3"/>
    <w:rsid w:val="00B7417B"/>
    <w:rsid w:val="00B74380"/>
    <w:rsid w:val="00B75E4C"/>
    <w:rsid w:val="00B85D11"/>
    <w:rsid w:val="00B92E1C"/>
    <w:rsid w:val="00B9301D"/>
    <w:rsid w:val="00B93675"/>
    <w:rsid w:val="00B946D7"/>
    <w:rsid w:val="00B95C8E"/>
    <w:rsid w:val="00B96BDB"/>
    <w:rsid w:val="00BA3486"/>
    <w:rsid w:val="00BA5586"/>
    <w:rsid w:val="00BB2A71"/>
    <w:rsid w:val="00BC4DBB"/>
    <w:rsid w:val="00BD1946"/>
    <w:rsid w:val="00BD2B98"/>
    <w:rsid w:val="00BE2096"/>
    <w:rsid w:val="00BE4153"/>
    <w:rsid w:val="00BE7F31"/>
    <w:rsid w:val="00BF2A7D"/>
    <w:rsid w:val="00BF5D58"/>
    <w:rsid w:val="00C0224F"/>
    <w:rsid w:val="00C029DD"/>
    <w:rsid w:val="00C07EA0"/>
    <w:rsid w:val="00C10B1E"/>
    <w:rsid w:val="00C15E90"/>
    <w:rsid w:val="00C17B2A"/>
    <w:rsid w:val="00C215DB"/>
    <w:rsid w:val="00C26ADC"/>
    <w:rsid w:val="00C31521"/>
    <w:rsid w:val="00C36DE5"/>
    <w:rsid w:val="00C421E0"/>
    <w:rsid w:val="00C46E02"/>
    <w:rsid w:val="00C623F1"/>
    <w:rsid w:val="00C62716"/>
    <w:rsid w:val="00C63FB1"/>
    <w:rsid w:val="00C7369D"/>
    <w:rsid w:val="00C80F50"/>
    <w:rsid w:val="00C82989"/>
    <w:rsid w:val="00C83F8A"/>
    <w:rsid w:val="00C841CC"/>
    <w:rsid w:val="00C950EC"/>
    <w:rsid w:val="00C97825"/>
    <w:rsid w:val="00C97957"/>
    <w:rsid w:val="00CA031B"/>
    <w:rsid w:val="00CA3BE2"/>
    <w:rsid w:val="00CA75A6"/>
    <w:rsid w:val="00CB3F55"/>
    <w:rsid w:val="00CC6746"/>
    <w:rsid w:val="00CD7DE7"/>
    <w:rsid w:val="00CE44EF"/>
    <w:rsid w:val="00CE459A"/>
    <w:rsid w:val="00CE7D09"/>
    <w:rsid w:val="00CF3760"/>
    <w:rsid w:val="00CF3B41"/>
    <w:rsid w:val="00CF7853"/>
    <w:rsid w:val="00D0368D"/>
    <w:rsid w:val="00D05EFC"/>
    <w:rsid w:val="00D12142"/>
    <w:rsid w:val="00D17B86"/>
    <w:rsid w:val="00D24564"/>
    <w:rsid w:val="00D26490"/>
    <w:rsid w:val="00D31BE3"/>
    <w:rsid w:val="00D41AEF"/>
    <w:rsid w:val="00D5341C"/>
    <w:rsid w:val="00D55A93"/>
    <w:rsid w:val="00D64309"/>
    <w:rsid w:val="00D74935"/>
    <w:rsid w:val="00D800A4"/>
    <w:rsid w:val="00D90C1C"/>
    <w:rsid w:val="00DA3C20"/>
    <w:rsid w:val="00DC07C6"/>
    <w:rsid w:val="00DC0956"/>
    <w:rsid w:val="00DC09FD"/>
    <w:rsid w:val="00DC4CA9"/>
    <w:rsid w:val="00DC4DB5"/>
    <w:rsid w:val="00DD32A3"/>
    <w:rsid w:val="00DD621E"/>
    <w:rsid w:val="00DE7135"/>
    <w:rsid w:val="00DF2B33"/>
    <w:rsid w:val="00E04FE3"/>
    <w:rsid w:val="00E15B89"/>
    <w:rsid w:val="00E27AC7"/>
    <w:rsid w:val="00E42CE2"/>
    <w:rsid w:val="00E518A3"/>
    <w:rsid w:val="00E525FA"/>
    <w:rsid w:val="00E56B07"/>
    <w:rsid w:val="00E66BB7"/>
    <w:rsid w:val="00E71099"/>
    <w:rsid w:val="00E7414B"/>
    <w:rsid w:val="00E80E1F"/>
    <w:rsid w:val="00E907BA"/>
    <w:rsid w:val="00E9171F"/>
    <w:rsid w:val="00E91FA4"/>
    <w:rsid w:val="00E942B6"/>
    <w:rsid w:val="00EA0E97"/>
    <w:rsid w:val="00EA130D"/>
    <w:rsid w:val="00EA56E1"/>
    <w:rsid w:val="00EA5EEB"/>
    <w:rsid w:val="00EB68CA"/>
    <w:rsid w:val="00EC3E60"/>
    <w:rsid w:val="00ED64FB"/>
    <w:rsid w:val="00ED74E5"/>
    <w:rsid w:val="00EE4137"/>
    <w:rsid w:val="00EE75DB"/>
    <w:rsid w:val="00EF0333"/>
    <w:rsid w:val="00EF3977"/>
    <w:rsid w:val="00EF49F6"/>
    <w:rsid w:val="00EF58C8"/>
    <w:rsid w:val="00EF63CF"/>
    <w:rsid w:val="00F0457B"/>
    <w:rsid w:val="00F139E6"/>
    <w:rsid w:val="00F202D8"/>
    <w:rsid w:val="00F22354"/>
    <w:rsid w:val="00F25265"/>
    <w:rsid w:val="00F36B7E"/>
    <w:rsid w:val="00F416DF"/>
    <w:rsid w:val="00F46CA0"/>
    <w:rsid w:val="00F51D2A"/>
    <w:rsid w:val="00F56DD2"/>
    <w:rsid w:val="00F579AE"/>
    <w:rsid w:val="00F63EA8"/>
    <w:rsid w:val="00F661ED"/>
    <w:rsid w:val="00F70C9A"/>
    <w:rsid w:val="00F75FDE"/>
    <w:rsid w:val="00F77EC0"/>
    <w:rsid w:val="00F878C9"/>
    <w:rsid w:val="00F96AEA"/>
    <w:rsid w:val="00FA1835"/>
    <w:rsid w:val="00FA208C"/>
    <w:rsid w:val="00FA77D6"/>
    <w:rsid w:val="00FB169F"/>
    <w:rsid w:val="00FB77B6"/>
    <w:rsid w:val="00FC38AC"/>
    <w:rsid w:val="00FC6E4D"/>
    <w:rsid w:val="00FD2054"/>
    <w:rsid w:val="00FF4266"/>
    <w:rsid w:val="00FF69A7"/>
    <w:rsid w:val="00FF7C57"/>
    <w:rsid w:val="027F050A"/>
    <w:rsid w:val="02871A97"/>
    <w:rsid w:val="030270AF"/>
    <w:rsid w:val="0383EB43"/>
    <w:rsid w:val="03EB4105"/>
    <w:rsid w:val="0432A11C"/>
    <w:rsid w:val="04CA901D"/>
    <w:rsid w:val="05C75A7E"/>
    <w:rsid w:val="060F7EC2"/>
    <w:rsid w:val="06623AF2"/>
    <w:rsid w:val="07CE13C2"/>
    <w:rsid w:val="08E9DE51"/>
    <w:rsid w:val="090767B6"/>
    <w:rsid w:val="09093521"/>
    <w:rsid w:val="0A7C509D"/>
    <w:rsid w:val="0AA50582"/>
    <w:rsid w:val="0B0EEADA"/>
    <w:rsid w:val="0B24B6B3"/>
    <w:rsid w:val="0CBA1B1D"/>
    <w:rsid w:val="0E1D76AE"/>
    <w:rsid w:val="0FD6E645"/>
    <w:rsid w:val="0FD7D45F"/>
    <w:rsid w:val="105A1941"/>
    <w:rsid w:val="10E147C0"/>
    <w:rsid w:val="11AF4395"/>
    <w:rsid w:val="11BBF353"/>
    <w:rsid w:val="1214F3B4"/>
    <w:rsid w:val="141DC479"/>
    <w:rsid w:val="149B042C"/>
    <w:rsid w:val="154FAF9D"/>
    <w:rsid w:val="16EB0020"/>
    <w:rsid w:val="1777A4F2"/>
    <w:rsid w:val="1B1CE2AF"/>
    <w:rsid w:val="1BF20282"/>
    <w:rsid w:val="1C371656"/>
    <w:rsid w:val="1CEFF429"/>
    <w:rsid w:val="1FD43441"/>
    <w:rsid w:val="1FD8934A"/>
    <w:rsid w:val="2074896A"/>
    <w:rsid w:val="20D84D03"/>
    <w:rsid w:val="22ACAF28"/>
    <w:rsid w:val="231EB333"/>
    <w:rsid w:val="254DC60D"/>
    <w:rsid w:val="25730460"/>
    <w:rsid w:val="25ED98A6"/>
    <w:rsid w:val="2787A79D"/>
    <w:rsid w:val="28903175"/>
    <w:rsid w:val="2AC76673"/>
    <w:rsid w:val="2B270CE5"/>
    <w:rsid w:val="2E5FE9E7"/>
    <w:rsid w:val="2FD21276"/>
    <w:rsid w:val="302E8B8B"/>
    <w:rsid w:val="312FE58B"/>
    <w:rsid w:val="317823CD"/>
    <w:rsid w:val="320EA35B"/>
    <w:rsid w:val="322B4A07"/>
    <w:rsid w:val="324F9488"/>
    <w:rsid w:val="32C1C80B"/>
    <w:rsid w:val="32C4692A"/>
    <w:rsid w:val="334AFF0E"/>
    <w:rsid w:val="3397163A"/>
    <w:rsid w:val="33E7CE85"/>
    <w:rsid w:val="33F6F94D"/>
    <w:rsid w:val="344CDE1B"/>
    <w:rsid w:val="349841A2"/>
    <w:rsid w:val="3504F126"/>
    <w:rsid w:val="353BD0A2"/>
    <w:rsid w:val="3705D359"/>
    <w:rsid w:val="37600F96"/>
    <w:rsid w:val="376FCD13"/>
    <w:rsid w:val="37A9252B"/>
    <w:rsid w:val="38AEAD18"/>
    <w:rsid w:val="390B9063"/>
    <w:rsid w:val="39A11A57"/>
    <w:rsid w:val="3B1367AB"/>
    <w:rsid w:val="3BE5F15C"/>
    <w:rsid w:val="3D074F6B"/>
    <w:rsid w:val="3D57C3A5"/>
    <w:rsid w:val="40A85216"/>
    <w:rsid w:val="41657CE2"/>
    <w:rsid w:val="43A8FE98"/>
    <w:rsid w:val="44FECAF7"/>
    <w:rsid w:val="45785855"/>
    <w:rsid w:val="45EE25D7"/>
    <w:rsid w:val="462EDE4C"/>
    <w:rsid w:val="4782B40F"/>
    <w:rsid w:val="482CF64D"/>
    <w:rsid w:val="4991D62A"/>
    <w:rsid w:val="49B8E46C"/>
    <w:rsid w:val="4B0EDFE7"/>
    <w:rsid w:val="4B1C09CB"/>
    <w:rsid w:val="4B75D4AA"/>
    <w:rsid w:val="4D4EAF07"/>
    <w:rsid w:val="4D5A76BF"/>
    <w:rsid w:val="4DEBFFB2"/>
    <w:rsid w:val="4F00154E"/>
    <w:rsid w:val="4F1BEE58"/>
    <w:rsid w:val="50745C2B"/>
    <w:rsid w:val="50D25707"/>
    <w:rsid w:val="5156F67A"/>
    <w:rsid w:val="51ACB052"/>
    <w:rsid w:val="51C0BCFF"/>
    <w:rsid w:val="521CCE87"/>
    <w:rsid w:val="52350484"/>
    <w:rsid w:val="52B14C57"/>
    <w:rsid w:val="5303251D"/>
    <w:rsid w:val="538599E5"/>
    <w:rsid w:val="549EF57E"/>
    <w:rsid w:val="55A02294"/>
    <w:rsid w:val="562A07FC"/>
    <w:rsid w:val="5677BE42"/>
    <w:rsid w:val="569DF291"/>
    <w:rsid w:val="573268EB"/>
    <w:rsid w:val="57E3B57D"/>
    <w:rsid w:val="595CF2E0"/>
    <w:rsid w:val="59E90CA5"/>
    <w:rsid w:val="5A3420F4"/>
    <w:rsid w:val="5D82E46D"/>
    <w:rsid w:val="5DBB3E7F"/>
    <w:rsid w:val="5DCFF27E"/>
    <w:rsid w:val="5E2534FB"/>
    <w:rsid w:val="5E942F21"/>
    <w:rsid w:val="5F6BC2DF"/>
    <w:rsid w:val="611893B9"/>
    <w:rsid w:val="628FC095"/>
    <w:rsid w:val="64ABA712"/>
    <w:rsid w:val="651AAF1A"/>
    <w:rsid w:val="6568B56B"/>
    <w:rsid w:val="65E7DFBE"/>
    <w:rsid w:val="661AC236"/>
    <w:rsid w:val="67BCA807"/>
    <w:rsid w:val="68712849"/>
    <w:rsid w:val="69520CB1"/>
    <w:rsid w:val="697B658E"/>
    <w:rsid w:val="6A7FC8D0"/>
    <w:rsid w:val="6B35D9C7"/>
    <w:rsid w:val="6BEFC019"/>
    <w:rsid w:val="6C236211"/>
    <w:rsid w:val="6CCC67C3"/>
    <w:rsid w:val="6D8A896C"/>
    <w:rsid w:val="6E187D3B"/>
    <w:rsid w:val="6E3ADEC0"/>
    <w:rsid w:val="6FBEA29F"/>
    <w:rsid w:val="6FD9EA78"/>
    <w:rsid w:val="6FE11D33"/>
    <w:rsid w:val="7061EF03"/>
    <w:rsid w:val="70CD7292"/>
    <w:rsid w:val="71F0CE4F"/>
    <w:rsid w:val="71F64C00"/>
    <w:rsid w:val="72227A76"/>
    <w:rsid w:val="7240D370"/>
    <w:rsid w:val="73BF6A8A"/>
    <w:rsid w:val="755CB033"/>
    <w:rsid w:val="7581A31C"/>
    <w:rsid w:val="7598D10E"/>
    <w:rsid w:val="7647D921"/>
    <w:rsid w:val="76A51BCA"/>
    <w:rsid w:val="774D1550"/>
    <w:rsid w:val="77C0F14B"/>
    <w:rsid w:val="79098147"/>
    <w:rsid w:val="79E1E54D"/>
    <w:rsid w:val="7A036385"/>
    <w:rsid w:val="7AC8DE69"/>
    <w:rsid w:val="7B473E72"/>
    <w:rsid w:val="7E46C78F"/>
    <w:rsid w:val="7E664140"/>
    <w:rsid w:val="7E67D4ED"/>
    <w:rsid w:val="7E8107D8"/>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95171B4-E443-4BAB-A094-2AEF19DF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4AF"/>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4"/>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5"/>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7"/>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8"/>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5533E1"/>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5533E1"/>
    <w:rPr>
      <w:rFonts w:ascii="PT Serif" w:eastAsia="Calibri" w:hAnsi="PT Serif"/>
      <w:color w:val="582C83"/>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230578572">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customXml/itemProps2.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3.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4.xml><?xml version="1.0" encoding="utf-8"?>
<ds:datastoreItem xmlns:ds="http://schemas.openxmlformats.org/officeDocument/2006/customXml" ds:itemID="{BC700A2C-6C72-4E76-957D-794E7F99F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5a6beb9-12b3-4d57-9f40-022e4d09ff7a}" enabled="1" method="Standard" siteId="{3d44f5c7-726e-45cd-b26c-3e58cddea376}" contentBits="0" removed="0"/>
</clbl:labelList>
</file>

<file path=docProps/app.xml><?xml version="1.0" encoding="utf-8"?>
<Properties xmlns="http://schemas.openxmlformats.org/officeDocument/2006/extended-properties" xmlns:vt="http://schemas.openxmlformats.org/officeDocument/2006/docPropsVTypes">
  <Template>OnePager</Template>
  <TotalTime>4</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athenahealth</Company>
  <LinksUpToDate>false</LinksUpToDate>
  <CharactersWithSpaces>7225</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Krysia Fadden</cp:lastModifiedBy>
  <cp:revision>2</cp:revision>
  <dcterms:created xsi:type="dcterms:W3CDTF">2025-06-30T15:10:00Z</dcterms:created>
  <dcterms:modified xsi:type="dcterms:W3CDTF">2025-06-30T15:10:00Z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y fmtid="{D5CDD505-2E9C-101B-9397-08002B2CF9AE}" pid="5" name="MSIP_Label_05a6beb9-12b3-4d57-9f40-022e4d09ff7a_Enabled">
    <vt:lpwstr>true</vt:lpwstr>
  </property>
  <property fmtid="{D5CDD505-2E9C-101B-9397-08002B2CF9AE}" pid="6" name="MSIP_Label_05a6beb9-12b3-4d57-9f40-022e4d09ff7a_SetDate">
    <vt:lpwstr>2023-11-22T16:00:41Z</vt:lpwstr>
  </property>
  <property fmtid="{D5CDD505-2E9C-101B-9397-08002B2CF9AE}" pid="7" name="MSIP_Label_05a6beb9-12b3-4d57-9f40-022e4d09ff7a_Method">
    <vt:lpwstr>Standard</vt:lpwstr>
  </property>
  <property fmtid="{D5CDD505-2E9C-101B-9397-08002B2CF9AE}" pid="8" name="MSIP_Label_05a6beb9-12b3-4d57-9f40-022e4d09ff7a_Name">
    <vt:lpwstr>Internal Use Only</vt:lpwstr>
  </property>
  <property fmtid="{D5CDD505-2E9C-101B-9397-08002B2CF9AE}" pid="9" name="MSIP_Label_05a6beb9-12b3-4d57-9f40-022e4d09ff7a_SiteId">
    <vt:lpwstr>3d44f5c7-726e-45cd-b26c-3e58cddea376</vt:lpwstr>
  </property>
  <property fmtid="{D5CDD505-2E9C-101B-9397-08002B2CF9AE}" pid="10" name="MSIP_Label_05a6beb9-12b3-4d57-9f40-022e4d09ff7a_ActionId">
    <vt:lpwstr>66a88b87-29af-4523-b075-51ab8ccaad26</vt:lpwstr>
  </property>
  <property fmtid="{D5CDD505-2E9C-101B-9397-08002B2CF9AE}" pid="11" name="MSIP_Label_05a6beb9-12b3-4d57-9f40-022e4d09ff7a_ContentBits">
    <vt:lpwstr>0</vt:lpwstr>
  </property>
</Properties>
</file>