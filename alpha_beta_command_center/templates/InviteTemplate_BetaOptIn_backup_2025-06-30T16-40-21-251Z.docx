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BAAE6" w14:textId="0698F32E" w:rsidR="002A30B8" w:rsidRPr="00FC6E4D" w:rsidRDefault="00EA130D" w:rsidP="002A30B8">
      <w:pPr>
        <w:pStyle w:val="SideTitle"/>
        <w:rPr>
          <w:rStyle w:val="normaltextrun"/>
          <w:color w:val="B4005B" w:themeColor="accent1"/>
        </w:rPr>
      </w:pPr>
      <w:bookmarkStart w:id="0" w:name="_Toc111540989"/>
      <w:bookmarkStart w:id="1" w:name="_Toc111630260"/>
      <w:r>
        <w:rPr>
          <w:rStyle w:val="normaltextrun"/>
          <w:color w:val="B4005B" w:themeColor="accent1"/>
        </w:rPr>
        <w:t>Beta</w:t>
      </w:r>
      <w:r w:rsidR="002A30B8" w:rsidRPr="334AFF0E">
        <w:rPr>
          <w:rStyle w:val="normaltextrun"/>
          <w:color w:val="B4005B" w:themeColor="accent1"/>
        </w:rPr>
        <w:t xml:space="preserve">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1F7E46BD"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 xml:space="preserve">Your organization </w:t>
      </w:r>
      <w:r w:rsidR="00F51D2A">
        <w:rPr>
          <w:rStyle w:val="normaltextrun"/>
          <w:rFonts w:ascii="PT Serif" w:eastAsia="PT Serif" w:hAnsi="PT Serif" w:cs="PT Serif"/>
          <w:color w:val="172B4D"/>
          <w:sz w:val="21"/>
          <w:szCs w:val="21"/>
        </w:rPr>
        <w:t xml:space="preserve">has been </w:t>
      </w:r>
      <w:r w:rsidRPr="5D82E46D">
        <w:rPr>
          <w:rStyle w:val="normaltextrun"/>
          <w:rFonts w:ascii="PT Serif" w:eastAsia="PT Serif" w:hAnsi="PT Serif" w:cs="PT Serif"/>
          <w:color w:val="172B4D"/>
          <w:sz w:val="21"/>
          <w:szCs w:val="21"/>
        </w:rPr>
        <w:t>invited to a </w:t>
      </w:r>
      <w:r w:rsidR="00623FD1">
        <w:rPr>
          <w:rStyle w:val="normaltextrun"/>
          <w:rFonts w:ascii="PT Serif" w:eastAsia="PT Serif" w:hAnsi="PT Serif" w:cs="PT Serif"/>
          <w:color w:val="172B4D"/>
          <w:sz w:val="21"/>
          <w:szCs w:val="21"/>
        </w:rPr>
        <w:t>b</w:t>
      </w:r>
      <w:r w:rsidR="00EA130D">
        <w:rPr>
          <w:rStyle w:val="normaltextrun"/>
          <w:rFonts w:ascii="PT Serif" w:eastAsia="PT Serif" w:hAnsi="PT Serif" w:cs="PT Serif"/>
          <w:color w:val="000000" w:themeColor="text1"/>
          <w:sz w:val="21"/>
          <w:szCs w:val="21"/>
        </w:rPr>
        <w:t>eta</w:t>
      </w:r>
      <w:r w:rsidRPr="5D82E46D">
        <w:rPr>
          <w:rStyle w:val="normaltextrun"/>
          <w:rFonts w:ascii="PT Serif" w:eastAsia="PT Serif" w:hAnsi="PT Serif" w:cs="PT Serif"/>
          <w:color w:val="172B4D"/>
          <w:sz w:val="21"/>
          <w:szCs w:val="21"/>
        </w:rPr>
        <w:t>:</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1C90BA32">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3E9BE9C8"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F51D2A">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invited to a </w:t>
      </w:r>
      <w:r w:rsidR="00623FD1">
        <w:rPr>
          <w:rStyle w:val="normaltextrun"/>
          <w:rFonts w:ascii="PT Serif" w:eastAsia="PT Serif" w:hAnsi="PT Serif" w:cs="PT Serif"/>
          <w:b/>
          <w:bCs/>
          <w:color w:val="4E2D81"/>
          <w:sz w:val="28"/>
          <w:szCs w:val="28"/>
        </w:rPr>
        <w:t>b</w:t>
      </w:r>
      <w:r w:rsidR="00EA130D">
        <w:rPr>
          <w:rStyle w:val="normaltextrun"/>
          <w:rFonts w:ascii="PT Serif" w:eastAsia="PT Serif" w:hAnsi="PT Serif" w:cs="PT Serif"/>
          <w:b/>
          <w:bCs/>
          <w:color w:val="4E2D81"/>
          <w:sz w:val="28"/>
          <w:szCs w:val="28"/>
        </w:rPr>
        <w:t>eta</w:t>
      </w:r>
      <w:r w:rsidRPr="5D82E46D">
        <w:rPr>
          <w:rStyle w:val="normaltextrun"/>
          <w:rFonts w:ascii="PT Serif" w:eastAsia="PT Serif" w:hAnsi="PT Serif" w:cs="PT Serif"/>
          <w:b/>
          <w:bCs/>
          <w:color w:val="4E2D81"/>
          <w:sz w:val="28"/>
          <w:szCs w:val="28"/>
        </w:rPr>
        <w:t xml:space="preserve">: </w:t>
      </w:r>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7F0B3D15"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 xml:space="preserve">You need to fill out the </w:t>
                      </w:r>
                      <w:r w:rsidRPr="00B96BDB">
                        <w:rPr>
                          <w:rStyle w:val="normaltextrun"/>
                          <w:rFonts w:ascii="Source Sans Pro" w:hAnsi="Source Sans Pro" w:cs="Segoe UI"/>
                          <w:color w:val="4E2D82" w:themeColor="text2"/>
                          <w:sz w:val="22"/>
                          <w:szCs w:val="22"/>
                          <w:highlight w:val="green"/>
                        </w:rPr>
                        <w:t>opt-in form</w:t>
                      </w:r>
                      <w:r w:rsidR="00B96BDB" w:rsidRPr="00B96BDB">
                        <w:rPr>
                          <w:rStyle w:val="normaltextrun"/>
                          <w:rFonts w:ascii="Source Sans Pro" w:hAnsi="Source Sans Pro" w:cs="Segoe UI"/>
                          <w:color w:val="4E2D82" w:themeColor="text2"/>
                          <w:sz w:val="22"/>
                          <w:szCs w:val="22"/>
                          <w:highlight w:val="green"/>
                        </w:rPr>
                        <w:t>: {OPT_IN}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2442435C"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623FD1">
                        <w:rPr>
                          <w:rStyle w:val="normaltextrun"/>
                          <w:rFonts w:ascii="Source Sans Pro" w:hAnsi="Source Sans Pro" w:cs="Segoe UI"/>
                          <w:b/>
                          <w:bCs/>
                          <w:color w:val="4E2D82" w:themeColor="text2"/>
                          <w:sz w:val="22"/>
                          <w:szCs w:val="22"/>
                        </w:rPr>
                        <w:t>b</w:t>
                      </w:r>
                      <w:r w:rsidR="00EA130D">
                        <w:rPr>
                          <w:rStyle w:val="normaltextrun"/>
                          <w:rFonts w:ascii="Source Sans Pro" w:hAnsi="Source Sans Pro" w:cs="Segoe UI"/>
                          <w:b/>
                          <w:bCs/>
                          <w:color w:val="4E2D82" w:themeColor="text2"/>
                          <w:sz w:val="22"/>
                          <w:szCs w:val="22"/>
                        </w:rPr>
                        <w:t>eta</w:t>
                      </w:r>
                      <w:r w:rsidRPr="00A20153">
                        <w:rPr>
                          <w:rStyle w:val="normaltextrun"/>
                          <w:rFonts w:ascii="Source Sans Pro" w:hAnsi="Source Sans Pro" w:cs="Segoe UI"/>
                          <w:b/>
                          <w:bCs/>
                          <w:color w:val="4E2D82" w:themeColor="text2"/>
                          <w:sz w:val="22"/>
                          <w:szCs w:val="22"/>
                        </w:rPr>
                        <w:t xml:space="preserve"> is scheduled to begin on </w:t>
                      </w:r>
                      <w:r w:rsidR="0062248A" w:rsidRPr="00F53C21">
                        <w:rPr>
                          <w:rStyle w:val="normaltextrun"/>
                          <w:rFonts w:ascii="Source Sans Pro" w:hAnsi="Source Sans Pro" w:cs="Segoe UI"/>
                          <w:b/>
                          <w:bCs/>
                          <w:color w:val="4E2D82" w:themeColor="text2"/>
                          <w:sz w:val="22"/>
                          <w:szCs w:val="22"/>
                          <w:highlight w:val="green"/>
                        </w:rPr>
                        <w:t>{</w:t>
                      </w:r>
                      <w:r w:rsidR="00EA130D">
                        <w:rPr>
                          <w:rStyle w:val="normaltextrun"/>
                          <w:rFonts w:ascii="Source Sans Pro" w:hAnsi="Source Sans Pro" w:cs="Segoe UI"/>
                          <w:b/>
                          <w:bCs/>
                          <w:color w:val="4E2D82" w:themeColor="text2"/>
                          <w:sz w:val="22"/>
                          <w:szCs w:val="22"/>
                          <w:highlight w:val="green"/>
                        </w:rPr>
                        <w:t>ALPHA</w:t>
                      </w:r>
                      <w:r w:rsidR="0062248A" w:rsidRPr="00F53C21">
                        <w:rPr>
                          <w:rStyle w:val="normaltextrun"/>
                          <w:rFonts w:ascii="Source Sans Pro" w:hAnsi="Source Sans Pro" w:cs="Segoe UI"/>
                          <w:b/>
                          <w:bCs/>
                          <w:color w:val="4E2D82" w:themeColor="text2"/>
                          <w:sz w:val="22"/>
                          <w:szCs w:val="22"/>
                          <w:highlight w:val="green"/>
                        </w:rPr>
                        <w:t>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05188E8"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By participating in this </w:t>
      </w:r>
      <w:r w:rsidR="00623FD1">
        <w:rPr>
          <w:rStyle w:val="normaltextrun"/>
          <w:rFonts w:ascii="Source Sans Pro" w:eastAsia="Source Sans Pro" w:hAnsi="Source Sans Pro" w:cs="Source Sans Pro"/>
          <w:color w:val="000000" w:themeColor="text1"/>
          <w:sz w:val="22"/>
          <w:szCs w:val="22"/>
        </w:rPr>
        <w:t>b</w:t>
      </w:r>
      <w:r w:rsidR="00EA130D">
        <w:rPr>
          <w:rStyle w:val="normaltextrun"/>
          <w:rFonts w:ascii="Source Sans Pro" w:eastAsia="Source Sans Pro" w:hAnsi="Source Sans Pro" w:cs="Source Sans Pro"/>
          <w:color w:val="000000" w:themeColor="text1"/>
          <w:sz w:val="22"/>
          <w:szCs w:val="22"/>
        </w:rPr>
        <w:t>eta</w:t>
      </w:r>
      <w:r w:rsidRPr="5D82E46D">
        <w:rPr>
          <w:rStyle w:val="normaltextrun"/>
          <w:rFonts w:ascii="Source Sans Pro" w:eastAsia="Source Sans Pro" w:hAnsi="Source Sans Pro" w:cs="Source Sans Pro"/>
          <w:color w:val="000000" w:themeColor="text1"/>
          <w:sz w:val="22"/>
          <w:szCs w:val="22"/>
        </w:rPr>
        <w:t>,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5C6188">
        <w:rPr>
          <w:rFonts w:ascii="Source Sans Pro" w:eastAsia="Source Sans Pro" w:hAnsi="Source Sans Pro" w:cs="Source Sans Pro"/>
          <w:b/>
          <w:bCs/>
          <w:color w:val="auto"/>
          <w:sz w:val="22"/>
          <w:szCs w:val="22"/>
          <w:highlight w:val="yellow"/>
        </w:rPr>
        <w:t>Opt</w:t>
      </w:r>
      <w:r w:rsidR="002C5A9C" w:rsidRPr="005C6188">
        <w:rPr>
          <w:rFonts w:ascii="Source Sans Pro" w:eastAsia="Source Sans Pro" w:hAnsi="Source Sans Pro" w:cs="Source Sans Pro"/>
          <w:b/>
          <w:bCs/>
          <w:color w:val="auto"/>
          <w:sz w:val="22"/>
          <w:szCs w:val="22"/>
          <w:highlight w:val="yellow"/>
        </w:rPr>
        <w:t>-</w:t>
      </w:r>
      <w:r w:rsidRPr="005C618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78B5DB9C"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73B6F6EA"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4D2B69F7" w14:textId="77777777" w:rsidR="00EA130D" w:rsidRDefault="00EA130D" w:rsidP="00EA130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158D056B" w14:textId="77777777" w:rsidR="00EA130D" w:rsidRDefault="00EA130D" w:rsidP="00EA130D">
      <w:pPr>
        <w:spacing w:line="240" w:lineRule="auto"/>
        <w:rPr>
          <w:rStyle w:val="eop"/>
          <w:rFonts w:ascii="Source Sans Pro" w:eastAsia="Source Sans Pro" w:hAnsi="Source Sans Pro" w:cs="Source Sans Pro"/>
          <w:color w:val="000000" w:themeColor="text1"/>
          <w:sz w:val="22"/>
          <w:szCs w:val="22"/>
        </w:rPr>
      </w:pPr>
    </w:p>
    <w:p w14:paraId="5E15A7CC" w14:textId="77777777" w:rsidR="00EA130D" w:rsidRDefault="00EA130D" w:rsidP="00EA130D">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4782B40F">
        <w:rPr>
          <w:rStyle w:val="normaltextrun"/>
          <w:rFonts w:ascii="Source Sans Pro" w:eastAsia="Source Sans Pro" w:hAnsi="Source Sans Pro" w:cs="Source Sans Pro"/>
          <w:color w:val="B4005A"/>
          <w:sz w:val="22"/>
          <w:szCs w:val="22"/>
        </w:rPr>
        <w:t xml:space="preserve">Support &gt; Success Community &gt; Contact the Client Support Center &gt; Enter Descriptive Details &gt; Additional Services &gt; Alpha/Beta </w:t>
      </w:r>
      <w:r w:rsidRPr="4782B40F">
        <w:rPr>
          <w:rStyle w:val="normaltextrun"/>
          <w:rFonts w:ascii="Source Sans Pro" w:eastAsia="Source Sans Pro" w:hAnsi="Source Sans Pro" w:cs="Source Sans Pro"/>
          <w:color w:val="B4005A"/>
          <w:sz w:val="22"/>
          <w:szCs w:val="22"/>
        </w:rPr>
        <w:lastRenderedPageBreak/>
        <w:t>Support &gt; Review Resources &gt; Create Online Case.</w:t>
      </w:r>
      <w:r w:rsidRPr="4782B40F">
        <w:rPr>
          <w:rStyle w:val="normaltextrun"/>
          <w:rFonts w:ascii="Source Sans Pro" w:eastAsia="Source Sans Pro" w:hAnsi="Source Sans Pro" w:cs="Source Sans Pro"/>
          <w:color w:val="auto"/>
          <w:sz w:val="22"/>
          <w:szCs w:val="22"/>
        </w:rPr>
        <w:t xml:space="preserve"> Please use this </w:t>
      </w:r>
      <w:hyperlink r:id="rId12">
        <w:r w:rsidRPr="4782B40F">
          <w:rPr>
            <w:rStyle w:val="Hyperlink"/>
            <w:rFonts w:ascii="Source Sans Pro" w:eastAsia="Source Sans Pro" w:hAnsi="Source Sans Pro" w:cs="Source Sans Pro"/>
            <w:color w:val="0465B3"/>
            <w:sz w:val="22"/>
            <w:szCs w:val="22"/>
          </w:rPr>
          <w:t>Alpha/Beta Support Case Routing</w:t>
        </w:r>
      </w:hyperlink>
      <w:r w:rsidRPr="4782B40F">
        <w:rPr>
          <w:rStyle w:val="normaltextrun"/>
          <w:rFonts w:ascii="Source Sans Pro" w:eastAsia="Source Sans Pro" w:hAnsi="Source Sans Pro" w:cs="Source Sans Pro"/>
          <w:color w:val="0465B3"/>
          <w:sz w:val="22"/>
          <w:szCs w:val="22"/>
        </w:rPr>
        <w:t xml:space="preserve"> </w:t>
      </w:r>
      <w:r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7CAD86C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w:t>
      </w:r>
      <w:r w:rsidR="00EA130D">
        <w:rPr>
          <w:rStyle w:val="normaltextrun"/>
          <w:rFonts w:ascii="Source Sans Pro" w:eastAsia="Source Sans Pro" w:hAnsi="Source Sans Pro" w:cs="Source Sans Pro"/>
          <w:color w:val="000000" w:themeColor="text1"/>
          <w:sz w:val="22"/>
          <w:szCs w:val="22"/>
        </w:rPr>
        <w:t>beta</w:t>
      </w:r>
      <w:r w:rsidRPr="5D82E46D">
        <w:rPr>
          <w:rStyle w:val="normaltextrun"/>
          <w:rFonts w:ascii="Source Sans Pro" w:eastAsia="Source Sans Pro" w:hAnsi="Source Sans Pro" w:cs="Source Sans Pro"/>
          <w:color w:val="000000" w:themeColor="text1"/>
          <w:sz w:val="22"/>
          <w:szCs w:val="22"/>
        </w:rPr>
        <w:t xml:space="preserve"> coordinator for your organization, which means you’ve been identified as the person to review and act on</w:t>
      </w:r>
      <w:r w:rsidR="00623FD1">
        <w:rPr>
          <w:rStyle w:val="normaltextrun"/>
          <w:rFonts w:ascii="Source Sans Pro" w:eastAsia="Source Sans Pro" w:hAnsi="Source Sans Pro" w:cs="Source Sans Pro"/>
          <w:color w:val="000000" w:themeColor="text1"/>
          <w:sz w:val="22"/>
          <w:szCs w:val="22"/>
        </w:rPr>
        <w:t xml:space="preserve"> alpha and beta</w:t>
      </w:r>
      <w:r w:rsidRPr="5D82E46D">
        <w:rPr>
          <w:rStyle w:val="normaltextrun"/>
          <w:rFonts w:ascii="Source Sans Pro" w:eastAsia="Source Sans Pro" w:hAnsi="Source Sans Pro" w:cs="Source Sans Pro"/>
          <w:color w:val="000000" w:themeColor="text1"/>
          <w:sz w:val="22"/>
          <w:szCs w:val="22"/>
        </w:rPr>
        <w:t xml:space="preserve"> invitations. This invite has been sent </w:t>
      </w:r>
      <w:r w:rsidR="00623FD1" w:rsidRPr="5D82E46D">
        <w:rPr>
          <w:rStyle w:val="normaltextrun"/>
          <w:rFonts w:ascii="Source Sans Pro" w:eastAsia="Source Sans Pro" w:hAnsi="Source Sans Pro" w:cs="Source Sans Pro"/>
          <w:color w:val="000000" w:themeColor="text1"/>
          <w:sz w:val="22"/>
          <w:szCs w:val="22"/>
        </w:rPr>
        <w:t>to coordinators</w:t>
      </w:r>
      <w:r w:rsidRPr="5D82E46D">
        <w:rPr>
          <w:rStyle w:val="normaltextrun"/>
          <w:rFonts w:ascii="Source Sans Pro" w:eastAsia="Source Sans Pro" w:hAnsi="Source Sans Pro" w:cs="Source Sans Pro"/>
          <w:color w:val="000000" w:themeColor="text1"/>
          <w:sz w:val="22"/>
          <w:szCs w:val="22"/>
        </w:rPr>
        <w:t xml:space="preserve">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coordinators at your organization could respond to this communication as well. </w:t>
      </w:r>
      <w:hyperlink r:id="rId13">
        <w:r w:rsidR="00623FD1">
          <w:rPr>
            <w:rStyle w:val="Hyperlink"/>
            <w:rFonts w:ascii="Source Sans Pro" w:eastAsia="Source Sans Pro" w:hAnsi="Source Sans Pro" w:cs="Source Sans Pro"/>
            <w:sz w:val="22"/>
            <w:szCs w:val="22"/>
          </w:rPr>
          <w:t>Learn more about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95755B5" w14:textId="51890390" w:rsidR="003C60DC" w:rsidRDefault="003C60DC"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1A14E83" w14:textId="77777777" w:rsidR="003C60DC" w:rsidRDefault="003C60DC" w:rsidP="5D82E46D">
      <w:pPr>
        <w:spacing w:line="240" w:lineRule="auto"/>
        <w:rPr>
          <w:rFonts w:ascii="Source Sans Pro" w:eastAsia="Source Sans Pro" w:hAnsi="Source Sans Pro" w:cs="Source Sans Pro"/>
          <w:color w:val="000000" w:themeColor="text1"/>
          <w:sz w:val="22"/>
          <w:szCs w:val="22"/>
        </w:rPr>
      </w:pPr>
    </w:p>
    <w:p w14:paraId="478820BC"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4C5C993F" w14:textId="77777777" w:rsidR="00EA130D" w:rsidRDefault="00EA130D" w:rsidP="00EA130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176FF4A2" w14:textId="77777777" w:rsidR="00EA130D" w:rsidRDefault="00EA130D" w:rsidP="00EA130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20451B28" w14:textId="77777777" w:rsidR="00F51D2A" w:rsidRDefault="00F51D2A" w:rsidP="00F51D2A">
      <w:pPr>
        <w:spacing w:line="240" w:lineRule="auto"/>
        <w:rPr>
          <w:rFonts w:ascii="Source Sans Pro" w:eastAsia="Source Sans Pro" w:hAnsi="Source Sans Pro" w:cs="Source Sans Pro"/>
          <w:color w:val="000000" w:themeColor="text1"/>
          <w:sz w:val="22"/>
          <w:szCs w:val="22"/>
        </w:rPr>
      </w:pPr>
      <w:r w:rsidRPr="4D122533">
        <w:rPr>
          <w:rStyle w:val="normaltextrun"/>
          <w:rFonts w:ascii="Source Sans Pro" w:eastAsia="Source Sans Pro" w:hAnsi="Source Sans Pro" w:cs="Source Sans Pro"/>
          <w:b/>
          <w:bCs/>
          <w:color w:val="000000" w:themeColor="text1"/>
          <w:sz w:val="22"/>
          <w:szCs w:val="22"/>
        </w:rPr>
        <w:t>Introducing the Alpha and Beta Engagement page!</w:t>
      </w:r>
    </w:p>
    <w:p w14:paraId="162F8F8C" w14:textId="77777777" w:rsidR="00F51D2A" w:rsidRDefault="00F51D2A" w:rsidP="00F51D2A">
      <w:pPr>
        <w:spacing w:line="240" w:lineRule="auto"/>
        <w:rPr>
          <w:rStyle w:val="eop"/>
          <w:rFonts w:ascii="Source Sans Pro" w:eastAsia="Source Sans Pro" w:hAnsi="Source Sans Pro" w:cs="Source Sans Pro"/>
          <w:color w:val="000000" w:themeColor="text1"/>
          <w:sz w:val="19"/>
          <w:szCs w:val="19"/>
        </w:rPr>
      </w:pPr>
      <w:r w:rsidRPr="6D673E19">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76D38F68"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EA130D">
        <w:rPr>
          <w:rStyle w:val="CommunicationTitleChar"/>
          <w:rFonts w:eastAsia="PT Serif" w:cs="PT Serif"/>
          <w:i/>
          <w:iCs/>
          <w:color w:val="0466B4" w:themeColor="accent5"/>
        </w:rPr>
        <w:t>Beta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5C92890F"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00EA130D">
        <w:rPr>
          <w:rFonts w:ascii="Calibri" w:eastAsia="Calibri" w:hAnsi="Calibri" w:cs="Calibri"/>
          <w:color w:val="000000" w:themeColor="text1"/>
          <w:sz w:val="22"/>
          <w:szCs w:val="22"/>
        </w:rPr>
        <w:t>Beta</w:t>
      </w:r>
      <w:r w:rsidR="50745C2B" w:rsidRPr="312FE58B">
        <w:rPr>
          <w:rFonts w:ascii="Calibri" w:eastAsia="Calibri" w:hAnsi="Calibri" w:cs="Calibri"/>
          <w:color w:val="000000" w:themeColor="text1"/>
          <w:sz w:val="22"/>
          <w:szCs w:val="22"/>
        </w:rPr>
        <w:t xml:space="preserve">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2A410CB1"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w:t>
      </w:r>
      <w:r w:rsidR="00EA130D">
        <w:rPr>
          <w:rFonts w:ascii="Calibri" w:eastAsia="Calibri" w:hAnsi="Calibri" w:cs="Calibri"/>
          <w:color w:val="000000" w:themeColor="text1"/>
          <w:sz w:val="22"/>
          <w:szCs w:val="22"/>
        </w:rPr>
        <w:t xml:space="preserve"> </w:t>
      </w:r>
      <w:r w:rsidR="00F51D2A">
        <w:rPr>
          <w:rFonts w:ascii="Calibri" w:eastAsia="Calibri" w:hAnsi="Calibri" w:cs="Calibri"/>
          <w:color w:val="000000" w:themeColor="text1"/>
          <w:sz w:val="22"/>
          <w:szCs w:val="22"/>
        </w:rPr>
        <w:t>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FD74F3">
        <w:rPr>
          <w:rFonts w:ascii="Calibri" w:eastAsia="Calibri" w:hAnsi="Calibri" w:cs="Calibri"/>
          <w:color w:val="000000" w:themeColor="text1"/>
          <w:sz w:val="22"/>
          <w:szCs w:val="22"/>
        </w:rPr>
        <w:t>b</w:t>
      </w:r>
      <w:r w:rsidR="00EA130D">
        <w:rPr>
          <w:rFonts w:ascii="Calibri" w:eastAsia="Calibri" w:hAnsi="Calibri" w:cs="Calibri"/>
          <w:color w:val="000000" w:themeColor="text1"/>
          <w:sz w:val="22"/>
          <w:szCs w:val="22"/>
        </w:rPr>
        <w:t>eta</w:t>
      </w:r>
      <w:r w:rsidR="0062248A" w:rsidRPr="1777A4F2">
        <w:rPr>
          <w:rFonts w:ascii="Calibri" w:eastAsia="Calibri" w:hAnsi="Calibri" w:cs="Calibri"/>
          <w:color w:val="000000" w:themeColor="text1"/>
          <w:sz w:val="22"/>
          <w:szCs w:val="22"/>
        </w:rPr>
        <w:t>.</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5C6188">
        <w:rPr>
          <w:rFonts w:ascii="Source Sans Pro" w:eastAsia="Source Sans Pro" w:hAnsi="Source Sans Pro" w:cs="Source Sans Pro"/>
          <w:color w:val="000000" w:themeColor="text1"/>
          <w:highlight w:val="green"/>
        </w:rPr>
        <w:t xml:space="preserve">Internal contact for questions: </w:t>
      </w:r>
      <w:r w:rsidR="0062248A" w:rsidRPr="005C6188">
        <w:rPr>
          <w:rFonts w:ascii="Source Sans Pro" w:eastAsia="Source Sans Pro" w:hAnsi="Source Sans Pro" w:cs="Source Sans Pro"/>
          <w:color w:val="000000" w:themeColor="text1"/>
          <w:highlight w:val="green"/>
        </w:rPr>
        <w:t>{PROPS</w:t>
      </w:r>
      <w:r w:rsidR="0062248A" w:rsidRPr="00140337">
        <w:rPr>
          <w:rFonts w:ascii="Source Sans Pro" w:eastAsia="Source Sans Pro" w:hAnsi="Source Sans Pro" w:cs="Source Sans Pro"/>
          <w:color w:val="000000" w:themeColor="text1"/>
          <w:highlight w:val="green"/>
        </w:rPr>
        <w:t>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CB11CE3"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 xml:space="preserve">Reminder Email – </w:t>
      </w:r>
      <w:r w:rsidR="00EA130D">
        <w:rPr>
          <w:rStyle w:val="normaltextrun"/>
          <w:rFonts w:ascii="Arial" w:eastAsia="Arial" w:hAnsi="Arial" w:cs="Arial"/>
          <w:b/>
          <w:bCs/>
          <w:color w:val="B4005A"/>
          <w:sz w:val="32"/>
          <w:szCs w:val="32"/>
        </w:rPr>
        <w:t>Beta</w:t>
      </w:r>
      <w:r w:rsidRPr="69520CB1">
        <w:rPr>
          <w:rStyle w:val="normaltextrun"/>
          <w:rFonts w:ascii="Arial" w:eastAsia="Arial" w:hAnsi="Arial" w:cs="Arial"/>
          <w:b/>
          <w:bCs/>
          <w:color w:val="B4005A"/>
          <w:sz w:val="32"/>
          <w:szCs w:val="32"/>
        </w:rPr>
        <w:t xml:space="preserve">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2EEBF7AA"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8C241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4738BDFE"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w:t>
      </w:r>
      <w:r w:rsidR="00F51D2A">
        <w:rPr>
          <w:rFonts w:ascii="Source Sans Pro" w:eastAsia="Source Sans Pro" w:hAnsi="Source Sans Pro" w:cs="Source Sans Pro"/>
          <w:color w:val="auto"/>
        </w:rPr>
        <w:t>has been</w:t>
      </w:r>
      <w:r w:rsidRPr="562A07FC">
        <w:rPr>
          <w:rFonts w:ascii="Source Sans Pro" w:eastAsia="Source Sans Pro" w:hAnsi="Source Sans Pro" w:cs="Source Sans Pro"/>
          <w:color w:val="auto"/>
        </w:rPr>
        <w:t xml:space="preserve">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0071365E">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B96BDB">
        <w:rPr>
          <w:rFonts w:ascii="Source Sans Pro" w:eastAsia="Source Sans Pro" w:hAnsi="Source Sans Pro" w:cs="Source Sans Pro"/>
          <w:color w:val="auto"/>
          <w:highlight w:val="green"/>
        </w:rPr>
        <w:t>fill out this form</w:t>
      </w:r>
      <w:r w:rsidR="00B96BDB" w:rsidRPr="00B96BDB">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w:t>
      </w:r>
      <w:r w:rsidR="0071365E">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 xml:space="preserve">into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Pr="562A07FC">
        <w:rPr>
          <w:rFonts w:ascii="Source Sans Pro" w:eastAsia="Source Sans Pro" w:hAnsi="Source Sans Pro" w:cs="Source Sans Pro"/>
          <w:color w:val="auto"/>
        </w:rPr>
        <w:t xml:space="preserve">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w:t>
      </w:r>
      <w:r w:rsidR="00623FD1">
        <w:rPr>
          <w:rFonts w:ascii="Source Sans Pro" w:eastAsia="Source Sans Pro" w:hAnsi="Source Sans Pro" w:cs="Source Sans Pro"/>
          <w:color w:val="auto"/>
        </w:rPr>
        <w:t>b</w:t>
      </w:r>
      <w:r w:rsidR="00EA130D">
        <w:rPr>
          <w:rFonts w:ascii="Source Sans Pro" w:eastAsia="Source Sans Pro" w:hAnsi="Source Sans Pro" w:cs="Source Sans Pro"/>
          <w:color w:val="auto"/>
        </w:rPr>
        <w:t>eta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w:t>
      </w:r>
      <w:r w:rsidR="00A446C3">
        <w:rPr>
          <w:rFonts w:ascii="Source Sans Pro" w:eastAsia="Source Sans Pro" w:hAnsi="Source Sans Pro" w:cs="Source Sans Pro"/>
          <w:color w:val="auto"/>
          <w:highlight w:val="green"/>
        </w:rPr>
        <w:t>ALPHA</w:t>
      </w:r>
      <w:r w:rsidR="0062248A" w:rsidRPr="00C45648">
        <w:rPr>
          <w:rFonts w:ascii="Source Sans Pro" w:eastAsia="Source Sans Pro" w:hAnsi="Source Sans Pro" w:cs="Source Sans Pro"/>
          <w:color w:val="auto"/>
          <w:highlight w:val="green"/>
        </w:rPr>
        <w:t>_START_DATE}.</w:t>
      </w:r>
    </w:p>
    <w:p w14:paraId="4350CF0E" w14:textId="77777777"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4853608D"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623FD1">
        <w:rPr>
          <w:rFonts w:eastAsia="Georgia" w:cs="Georgia"/>
          <w:color w:val="000000" w:themeColor="text1"/>
          <w:sz w:val="22"/>
          <w:szCs w:val="22"/>
        </w:rPr>
        <w:t>b</w:t>
      </w:r>
      <w:r w:rsidR="00EA130D">
        <w:rPr>
          <w:rFonts w:eastAsia="Georgia" w:cs="Georgia"/>
          <w:color w:val="000000" w:themeColor="text1"/>
          <w:sz w:val="22"/>
          <w:szCs w:val="22"/>
        </w:rPr>
        <w:t>eta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5DC06CF0"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00A446C3">
        <w:rPr>
          <w:rFonts w:ascii="Source Sans Pro" w:eastAsia="Source Sans Pro" w:hAnsi="Source Sans Pro" w:cs="Source Sans Pro"/>
          <w:color w:val="000000" w:themeColor="text1"/>
          <w:sz w:val="22"/>
          <w:szCs w:val="22"/>
        </w:rPr>
        <w:t>b</w:t>
      </w:r>
      <w:r w:rsidR="00EA130D">
        <w:rPr>
          <w:rFonts w:ascii="Source Sans Pro" w:eastAsia="Source Sans Pro" w:hAnsi="Source Sans Pro" w:cs="Source Sans Pro"/>
          <w:color w:val="000000" w:themeColor="text1"/>
          <w:sz w:val="22"/>
          <w:szCs w:val="22"/>
        </w:rPr>
        <w:t>eta</w:t>
      </w:r>
      <w:r w:rsidRPr="00C83F8A">
        <w:rPr>
          <w:rFonts w:ascii="Source Sans Pro" w:eastAsia="Source Sans Pro" w:hAnsi="Source Sans Pro" w:cs="Source Sans Pro"/>
          <w:color w:val="000000" w:themeColor="text1"/>
          <w:sz w:val="22"/>
          <w:szCs w:val="22"/>
        </w:rPr>
        <w:t xml:space="preserve">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11543294" w14:textId="277EECCA" w:rsidR="353BD0A2" w:rsidRDefault="353BD0A2" w:rsidP="353BD0A2">
      <w:pPr>
        <w:spacing w:before="120"/>
        <w:rPr>
          <w:rFonts w:ascii="Source Sans Pro" w:eastAsia="Source Sans Pro" w:hAnsi="Source Sans Pro" w:cs="Source Sans Pro"/>
          <w:color w:val="auto"/>
        </w:rPr>
      </w:pPr>
    </w:p>
    <w:p w14:paraId="6E9303FD" w14:textId="77777777" w:rsidR="00C07EA0" w:rsidRDefault="00C07EA0" w:rsidP="00C07EA0">
      <w:pPr>
        <w:jc w:val="center"/>
        <w:rPr>
          <w:lang w:eastAsia="en-US"/>
        </w:rPr>
      </w:pPr>
      <w:r>
        <w:rPr>
          <w:lang w:eastAsia="en-US"/>
        </w:rPr>
        <w:t>___________________________________________________________________________________</w:t>
      </w:r>
    </w:p>
    <w:p w14:paraId="190CEE62" w14:textId="77777777" w:rsidR="00C07EA0" w:rsidRDefault="00C07EA0" w:rsidP="00C07EA0">
      <w:pPr>
        <w:spacing w:before="120"/>
        <w:rPr>
          <w:rFonts w:ascii="Source Sans Pro" w:eastAsia="Source Sans Pro" w:hAnsi="Source Sans Pro" w:cs="Source Sans Pro"/>
          <w:color w:val="auto"/>
        </w:rPr>
      </w:pPr>
    </w:p>
    <w:p w14:paraId="2021E79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4FBF4CD9"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78F4005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3BEE054" w14:textId="3D3E5248"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0CB0C9C4"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539101C" w14:textId="3ABBE8AC"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623FD1">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292BECF2" w14:textId="77777777" w:rsidR="00C07EA0" w:rsidRDefault="00C07EA0" w:rsidP="00C07EA0">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52DD39D"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C07EA0" w14:paraId="7B60359D" w14:textId="77777777" w:rsidTr="00C07EA0">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1A1BDD64"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3A091760"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09D293BF"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6E7AC001"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624DA59"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ED98F6D" w14:textId="77777777" w:rsidR="00C07EA0" w:rsidRDefault="00C07EA0">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C07EA0" w14:paraId="1E9B800C"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34F5D354"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5B90AC4"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6DEE575"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01594B2"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6F6264F"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5C28A700"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C07EA0" w14:paraId="714530F6" w14:textId="77777777" w:rsidTr="00C07EA0">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E8C060E" w14:textId="77777777" w:rsidR="00C07EA0" w:rsidRDefault="00C07EA0">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CD11BAD"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D1FBED3"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5E86B9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751A09"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774A75C" w14:textId="77777777" w:rsidR="00C07EA0" w:rsidRDefault="00C07EA0">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06744495"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577BB4E" w14:textId="77777777" w:rsidR="00C07EA0" w:rsidRDefault="00C07EA0" w:rsidP="00C07EA0">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D597B7F" w14:textId="77777777" w:rsidR="00C07EA0" w:rsidRDefault="00C07EA0" w:rsidP="00C07EA0">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7CE3A102" w14:textId="77777777" w:rsidR="00C07EA0" w:rsidRDefault="00C07EA0" w:rsidP="00C07EA0">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43A4BCD1" w14:textId="77777777" w:rsidR="00C07EA0" w:rsidRDefault="00C07EA0" w:rsidP="00C07EA0">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21EC77C4" w14:textId="4E01859F" w:rsidR="00C07EA0" w:rsidRDefault="00C07EA0" w:rsidP="00C07EA0">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A446C3">
        <w:rPr>
          <w:rFonts w:ascii="Source Sans Pro" w:eastAsia="Times New Roman" w:hAnsi="Source Sans Pro" w:cs="Segoe UI"/>
          <w:b/>
          <w:bCs/>
          <w:color w:val="auto"/>
          <w:sz w:val="22"/>
          <w:szCs w:val="22"/>
          <w:lang w:eastAsia="en-US"/>
        </w:rPr>
        <w:t>Opt-In Form:</w:t>
      </w:r>
      <w:r>
        <w:rPr>
          <w:rFonts w:ascii="Source Sans Pro" w:eastAsia="Times New Roman" w:hAnsi="Source Sans Pro" w:cs="Segoe UI"/>
          <w:color w:val="auto"/>
          <w:sz w:val="22"/>
          <w:szCs w:val="22"/>
          <w:lang w:eastAsia="en-US"/>
        </w:rPr>
        <w:t xml:space="preserve"> </w:t>
      </w:r>
      <w:r w:rsidR="00B96BDB" w:rsidRPr="00B96BD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07BB6BE1" w14:textId="77777777" w:rsidR="00C07EA0" w:rsidRDefault="00C07EA0" w:rsidP="00C07EA0">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3C2649C4" w14:textId="77777777" w:rsidR="00C07EA0" w:rsidRDefault="00C07EA0" w:rsidP="00C07EA0">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23E8B26E" w14:textId="77777777" w:rsidR="00C07EA0" w:rsidRDefault="00C07EA0" w:rsidP="00C07EA0">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3111F1B7"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1872C576" w14:textId="77777777" w:rsidR="00C07EA0" w:rsidRDefault="00C07EA0" w:rsidP="00C07EA0">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060DFA64" w14:textId="77777777" w:rsidR="00C07EA0" w:rsidRDefault="00C07EA0" w:rsidP="00C07EA0">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614B7C7B" w14:textId="77777777" w:rsidR="00C07EA0" w:rsidRDefault="00C07EA0" w:rsidP="00C07EA0">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7F376B1" w14:textId="77777777" w:rsidR="00C07EA0" w:rsidRDefault="00C07EA0" w:rsidP="00C07EA0">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421D2F61" w14:textId="77777777" w:rsidR="00C07EA0" w:rsidRDefault="00C07EA0" w:rsidP="00C07EA0">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Owner: </w:t>
      </w:r>
      <w:r>
        <w:rPr>
          <w:rFonts w:ascii="Source Sans Pro" w:eastAsia="Source Sans Pro" w:hAnsi="Source Sans Pro" w:cs="Source Sans Pro"/>
          <w:color w:val="000000" w:themeColor="text1"/>
          <w:highlight w:val="green"/>
        </w:rPr>
        <w:t>{PROPS_OWNER}</w:t>
      </w:r>
    </w:p>
    <w:p w14:paraId="74AF7639" w14:textId="77777777" w:rsidR="00C07EA0" w:rsidRDefault="00C07EA0" w:rsidP="00C07EA0">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A576EAF" w14:textId="77777777" w:rsidR="00C07EA0" w:rsidRDefault="00C07EA0" w:rsidP="00C07EA0">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73DDA5B"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7AEECA6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35D76FC4"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4E77B6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5F763060" w14:textId="77777777" w:rsidR="00C07EA0" w:rsidRDefault="00C07EA0" w:rsidP="00C07EA0">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542ACCC8" w14:textId="77777777" w:rsidR="00C07EA0" w:rsidRDefault="00C07EA0" w:rsidP="00C07EA0">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08FF02CE" w14:textId="77777777" w:rsidR="00C07EA0" w:rsidRDefault="00C07EA0" w:rsidP="00C07EA0">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A1B4CC3"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45CA9F5"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31F10308"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60E1A62"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6616D839" w14:textId="77777777" w:rsidR="00C07EA0" w:rsidRDefault="00C07EA0" w:rsidP="00C07EA0">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39ED8" w14:textId="77777777" w:rsidR="00D8742E" w:rsidRDefault="00D8742E" w:rsidP="006B2B27">
      <w:r>
        <w:separator/>
      </w:r>
    </w:p>
    <w:p w14:paraId="5F81A4C0" w14:textId="77777777" w:rsidR="00D8742E" w:rsidRDefault="00D8742E" w:rsidP="006B2B27"/>
  </w:endnote>
  <w:endnote w:type="continuationSeparator" w:id="0">
    <w:p w14:paraId="3812BE80" w14:textId="77777777" w:rsidR="00D8742E" w:rsidRDefault="00D8742E" w:rsidP="006B2B27">
      <w:r>
        <w:continuationSeparator/>
      </w:r>
    </w:p>
    <w:p w14:paraId="4222FC95" w14:textId="77777777" w:rsidR="00D8742E" w:rsidRDefault="00D8742E" w:rsidP="006B2B27"/>
  </w:endnote>
  <w:endnote w:type="continuationNotice" w:id="1">
    <w:p w14:paraId="73AA0218" w14:textId="77777777" w:rsidR="00D8742E" w:rsidRDefault="00D874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311 Arsenal Street Watertown, MA 02472</w:t>
        </w:r>
        <w:r w:rsidRPr="00D26490">
          <w:rPr>
            <w:rStyle w:val="apple-converted-space"/>
          </w:rPr>
          <w:t xml:space="preserve">  </w:t>
        </w:r>
        <w:r w:rsidRPr="00D26490">
          <w:t>•</w:t>
        </w:r>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982D4" w14:textId="77777777" w:rsidR="00D8742E" w:rsidRDefault="00D8742E" w:rsidP="006B2B27">
      <w:r>
        <w:separator/>
      </w:r>
    </w:p>
    <w:p w14:paraId="2DACFB79" w14:textId="77777777" w:rsidR="00D8742E" w:rsidRDefault="00D8742E" w:rsidP="006B2B27"/>
  </w:footnote>
  <w:footnote w:type="continuationSeparator" w:id="0">
    <w:p w14:paraId="641C994F" w14:textId="77777777" w:rsidR="00D8742E" w:rsidRDefault="00D8742E" w:rsidP="006B2B27">
      <w:r>
        <w:continuationSeparator/>
      </w:r>
    </w:p>
    <w:p w14:paraId="38324D8E" w14:textId="77777777" w:rsidR="00D8742E" w:rsidRDefault="00D8742E" w:rsidP="006B2B27"/>
  </w:footnote>
  <w:footnote w:type="continuationNotice" w:id="1">
    <w:p w14:paraId="3E084A87" w14:textId="77777777" w:rsidR="00D8742E" w:rsidRDefault="00D874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6"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7"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8"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0"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565652185">
    <w:abstractNumId w:val="27"/>
  </w:num>
  <w:num w:numId="2" w16cid:durableId="746004186">
    <w:abstractNumId w:val="2"/>
  </w:num>
  <w:num w:numId="3" w16cid:durableId="665135614">
    <w:abstractNumId w:val="1"/>
  </w:num>
  <w:num w:numId="4" w16cid:durableId="967978103">
    <w:abstractNumId w:val="14"/>
  </w:num>
  <w:num w:numId="5" w16cid:durableId="2114207679">
    <w:abstractNumId w:val="25"/>
  </w:num>
  <w:num w:numId="6" w16cid:durableId="590552841">
    <w:abstractNumId w:val="0"/>
  </w:num>
  <w:num w:numId="7" w16cid:durableId="504515702">
    <w:abstractNumId w:val="20"/>
  </w:num>
  <w:num w:numId="8" w16cid:durableId="134758101">
    <w:abstractNumId w:val="28"/>
  </w:num>
  <w:num w:numId="9" w16cid:durableId="530344848">
    <w:abstractNumId w:val="10"/>
  </w:num>
  <w:num w:numId="10" w16cid:durableId="2139254301">
    <w:abstractNumId w:val="21"/>
  </w:num>
  <w:num w:numId="11" w16cid:durableId="2053386028">
    <w:abstractNumId w:val="17"/>
  </w:num>
  <w:num w:numId="12" w16cid:durableId="840779053">
    <w:abstractNumId w:val="15"/>
  </w:num>
  <w:num w:numId="13" w16cid:durableId="159389961">
    <w:abstractNumId w:val="16"/>
  </w:num>
  <w:num w:numId="14" w16cid:durableId="1213611908">
    <w:abstractNumId w:val="8"/>
  </w:num>
  <w:num w:numId="15" w16cid:durableId="86077509">
    <w:abstractNumId w:val="29"/>
  </w:num>
  <w:num w:numId="16" w16cid:durableId="182862058">
    <w:abstractNumId w:val="30"/>
  </w:num>
  <w:num w:numId="17" w16cid:durableId="1921482349">
    <w:abstractNumId w:val="6"/>
  </w:num>
  <w:num w:numId="18" w16cid:durableId="67651140">
    <w:abstractNumId w:val="3"/>
  </w:num>
  <w:num w:numId="19" w16cid:durableId="2083478629">
    <w:abstractNumId w:val="19"/>
  </w:num>
  <w:num w:numId="20" w16cid:durableId="743257278">
    <w:abstractNumId w:val="4"/>
  </w:num>
  <w:num w:numId="21" w16cid:durableId="2092501729">
    <w:abstractNumId w:val="9"/>
  </w:num>
  <w:num w:numId="22" w16cid:durableId="1878155935">
    <w:abstractNumId w:val="22"/>
  </w:num>
  <w:num w:numId="23" w16cid:durableId="2059431958">
    <w:abstractNumId w:val="7"/>
  </w:num>
  <w:num w:numId="24" w16cid:durableId="681854701">
    <w:abstractNumId w:val="18"/>
  </w:num>
  <w:num w:numId="25" w16cid:durableId="1803645857">
    <w:abstractNumId w:val="12"/>
  </w:num>
  <w:num w:numId="26" w16cid:durableId="1742602822">
    <w:abstractNumId w:val="24"/>
  </w:num>
  <w:num w:numId="27" w16cid:durableId="775563335">
    <w:abstractNumId w:val="5"/>
  </w:num>
  <w:num w:numId="28" w16cid:durableId="385222017">
    <w:abstractNumId w:val="23"/>
  </w:num>
  <w:num w:numId="29" w16cid:durableId="2065369212">
    <w:abstractNumId w:val="11"/>
  </w:num>
  <w:num w:numId="30" w16cid:durableId="703480838">
    <w:abstractNumId w:val="26"/>
  </w:num>
  <w:num w:numId="31" w16cid:durableId="811949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914D6"/>
    <w:rsid w:val="00091EFB"/>
    <w:rsid w:val="00097495"/>
    <w:rsid w:val="000A0693"/>
    <w:rsid w:val="000A41CC"/>
    <w:rsid w:val="000A568F"/>
    <w:rsid w:val="000A5DD6"/>
    <w:rsid w:val="000B2080"/>
    <w:rsid w:val="000B42D9"/>
    <w:rsid w:val="000B46D8"/>
    <w:rsid w:val="000D30A6"/>
    <w:rsid w:val="000D43EE"/>
    <w:rsid w:val="000E47B2"/>
    <w:rsid w:val="000F344A"/>
    <w:rsid w:val="000F3D33"/>
    <w:rsid w:val="00103746"/>
    <w:rsid w:val="00104A2D"/>
    <w:rsid w:val="0011222F"/>
    <w:rsid w:val="00116FDA"/>
    <w:rsid w:val="0012377D"/>
    <w:rsid w:val="001256A9"/>
    <w:rsid w:val="00130F03"/>
    <w:rsid w:val="00134FEB"/>
    <w:rsid w:val="00147643"/>
    <w:rsid w:val="00150540"/>
    <w:rsid w:val="00152317"/>
    <w:rsid w:val="00154788"/>
    <w:rsid w:val="00154C93"/>
    <w:rsid w:val="001575A2"/>
    <w:rsid w:val="00160F8F"/>
    <w:rsid w:val="0016304C"/>
    <w:rsid w:val="00165BC8"/>
    <w:rsid w:val="00172D9E"/>
    <w:rsid w:val="001757E0"/>
    <w:rsid w:val="00184847"/>
    <w:rsid w:val="001A190C"/>
    <w:rsid w:val="001A230C"/>
    <w:rsid w:val="001AADE5"/>
    <w:rsid w:val="001B5664"/>
    <w:rsid w:val="001B7BA5"/>
    <w:rsid w:val="001C2097"/>
    <w:rsid w:val="001C7A13"/>
    <w:rsid w:val="001D2C94"/>
    <w:rsid w:val="001D78A2"/>
    <w:rsid w:val="001E000C"/>
    <w:rsid w:val="001E2F4B"/>
    <w:rsid w:val="001F2A54"/>
    <w:rsid w:val="00201973"/>
    <w:rsid w:val="00220D59"/>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7823"/>
    <w:rsid w:val="002B7F20"/>
    <w:rsid w:val="002C21CC"/>
    <w:rsid w:val="002C5A9C"/>
    <w:rsid w:val="002D1219"/>
    <w:rsid w:val="002D5E28"/>
    <w:rsid w:val="002E3970"/>
    <w:rsid w:val="002E3D52"/>
    <w:rsid w:val="002F31FC"/>
    <w:rsid w:val="00306311"/>
    <w:rsid w:val="0031368C"/>
    <w:rsid w:val="0031445D"/>
    <w:rsid w:val="00325540"/>
    <w:rsid w:val="003314FF"/>
    <w:rsid w:val="00333198"/>
    <w:rsid w:val="00334442"/>
    <w:rsid w:val="0034212C"/>
    <w:rsid w:val="00342C94"/>
    <w:rsid w:val="00343C78"/>
    <w:rsid w:val="00354BFC"/>
    <w:rsid w:val="003562C3"/>
    <w:rsid w:val="0036115A"/>
    <w:rsid w:val="0036236A"/>
    <w:rsid w:val="0036282C"/>
    <w:rsid w:val="00373423"/>
    <w:rsid w:val="00375969"/>
    <w:rsid w:val="0038048D"/>
    <w:rsid w:val="00380827"/>
    <w:rsid w:val="00381965"/>
    <w:rsid w:val="003857C5"/>
    <w:rsid w:val="0038700D"/>
    <w:rsid w:val="00391C7D"/>
    <w:rsid w:val="0039325F"/>
    <w:rsid w:val="003A5CE9"/>
    <w:rsid w:val="003B22EE"/>
    <w:rsid w:val="003B2F9F"/>
    <w:rsid w:val="003B5EE6"/>
    <w:rsid w:val="003C24A3"/>
    <w:rsid w:val="003C5237"/>
    <w:rsid w:val="003C60DC"/>
    <w:rsid w:val="003D2BBA"/>
    <w:rsid w:val="003D7B22"/>
    <w:rsid w:val="003E5CE2"/>
    <w:rsid w:val="003E7167"/>
    <w:rsid w:val="003F395C"/>
    <w:rsid w:val="0040139D"/>
    <w:rsid w:val="0041184B"/>
    <w:rsid w:val="0041552B"/>
    <w:rsid w:val="0042009C"/>
    <w:rsid w:val="00420BED"/>
    <w:rsid w:val="00422634"/>
    <w:rsid w:val="0042653B"/>
    <w:rsid w:val="00434F07"/>
    <w:rsid w:val="00435784"/>
    <w:rsid w:val="004550C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26577"/>
    <w:rsid w:val="00535460"/>
    <w:rsid w:val="00541862"/>
    <w:rsid w:val="00543501"/>
    <w:rsid w:val="00547E90"/>
    <w:rsid w:val="00552C0B"/>
    <w:rsid w:val="005533E1"/>
    <w:rsid w:val="00555B74"/>
    <w:rsid w:val="00570C3B"/>
    <w:rsid w:val="00570D71"/>
    <w:rsid w:val="00576714"/>
    <w:rsid w:val="00576CFA"/>
    <w:rsid w:val="00582937"/>
    <w:rsid w:val="005844D4"/>
    <w:rsid w:val="005910B8"/>
    <w:rsid w:val="005A758D"/>
    <w:rsid w:val="005B7B14"/>
    <w:rsid w:val="005B7FCB"/>
    <w:rsid w:val="005C6188"/>
    <w:rsid w:val="005C6EFC"/>
    <w:rsid w:val="005D02D8"/>
    <w:rsid w:val="005D314D"/>
    <w:rsid w:val="005E2B85"/>
    <w:rsid w:val="005E490F"/>
    <w:rsid w:val="005F752C"/>
    <w:rsid w:val="006039C3"/>
    <w:rsid w:val="006169F8"/>
    <w:rsid w:val="0062248A"/>
    <w:rsid w:val="00622BE6"/>
    <w:rsid w:val="00623FD1"/>
    <w:rsid w:val="00624499"/>
    <w:rsid w:val="006266DA"/>
    <w:rsid w:val="0063320C"/>
    <w:rsid w:val="006338A9"/>
    <w:rsid w:val="0063560B"/>
    <w:rsid w:val="00635C8C"/>
    <w:rsid w:val="006448B2"/>
    <w:rsid w:val="0064744E"/>
    <w:rsid w:val="00655F30"/>
    <w:rsid w:val="00661707"/>
    <w:rsid w:val="006621F5"/>
    <w:rsid w:val="0068028F"/>
    <w:rsid w:val="00686880"/>
    <w:rsid w:val="00693F11"/>
    <w:rsid w:val="0069506A"/>
    <w:rsid w:val="00696A19"/>
    <w:rsid w:val="00696CD5"/>
    <w:rsid w:val="006A06F7"/>
    <w:rsid w:val="006A1FF9"/>
    <w:rsid w:val="006A57A9"/>
    <w:rsid w:val="006B2B27"/>
    <w:rsid w:val="006B2DE5"/>
    <w:rsid w:val="006B43AE"/>
    <w:rsid w:val="006B5370"/>
    <w:rsid w:val="006B6352"/>
    <w:rsid w:val="006C61D8"/>
    <w:rsid w:val="006D7834"/>
    <w:rsid w:val="006E4122"/>
    <w:rsid w:val="006F0075"/>
    <w:rsid w:val="007002C4"/>
    <w:rsid w:val="00702702"/>
    <w:rsid w:val="00703FCD"/>
    <w:rsid w:val="007059C1"/>
    <w:rsid w:val="0071365E"/>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741B3"/>
    <w:rsid w:val="00777A28"/>
    <w:rsid w:val="007852A1"/>
    <w:rsid w:val="00793B8E"/>
    <w:rsid w:val="007955E0"/>
    <w:rsid w:val="007A24CD"/>
    <w:rsid w:val="007B00D9"/>
    <w:rsid w:val="007B5996"/>
    <w:rsid w:val="007C3D2B"/>
    <w:rsid w:val="007C4770"/>
    <w:rsid w:val="007D2FE3"/>
    <w:rsid w:val="007D6FE1"/>
    <w:rsid w:val="007D7E03"/>
    <w:rsid w:val="007E1BEF"/>
    <w:rsid w:val="007E47AF"/>
    <w:rsid w:val="007E4827"/>
    <w:rsid w:val="007F1CE2"/>
    <w:rsid w:val="007F1E20"/>
    <w:rsid w:val="007F1FF4"/>
    <w:rsid w:val="007F37FE"/>
    <w:rsid w:val="007F4CF6"/>
    <w:rsid w:val="007F50C1"/>
    <w:rsid w:val="007F634C"/>
    <w:rsid w:val="007F712F"/>
    <w:rsid w:val="00812D05"/>
    <w:rsid w:val="008134AF"/>
    <w:rsid w:val="00814BF2"/>
    <w:rsid w:val="00820D62"/>
    <w:rsid w:val="0082267D"/>
    <w:rsid w:val="00823A44"/>
    <w:rsid w:val="00831B20"/>
    <w:rsid w:val="008329C9"/>
    <w:rsid w:val="0084085C"/>
    <w:rsid w:val="008448D6"/>
    <w:rsid w:val="00855494"/>
    <w:rsid w:val="0086611D"/>
    <w:rsid w:val="0086668E"/>
    <w:rsid w:val="00870699"/>
    <w:rsid w:val="00894760"/>
    <w:rsid w:val="00896BB7"/>
    <w:rsid w:val="00897A73"/>
    <w:rsid w:val="008A3A1B"/>
    <w:rsid w:val="008A6543"/>
    <w:rsid w:val="008B7F24"/>
    <w:rsid w:val="008C2411"/>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6092F"/>
    <w:rsid w:val="009636A6"/>
    <w:rsid w:val="009648E6"/>
    <w:rsid w:val="00966AE0"/>
    <w:rsid w:val="009707F6"/>
    <w:rsid w:val="00970BBA"/>
    <w:rsid w:val="00980684"/>
    <w:rsid w:val="0098626D"/>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7AF7"/>
    <w:rsid w:val="00A0155B"/>
    <w:rsid w:val="00A1044E"/>
    <w:rsid w:val="00A10ADE"/>
    <w:rsid w:val="00A15BC2"/>
    <w:rsid w:val="00A1735A"/>
    <w:rsid w:val="00A20153"/>
    <w:rsid w:val="00A25EEA"/>
    <w:rsid w:val="00A31687"/>
    <w:rsid w:val="00A32E1C"/>
    <w:rsid w:val="00A36813"/>
    <w:rsid w:val="00A409DF"/>
    <w:rsid w:val="00A43847"/>
    <w:rsid w:val="00A446C3"/>
    <w:rsid w:val="00A478FC"/>
    <w:rsid w:val="00A47E52"/>
    <w:rsid w:val="00A533BB"/>
    <w:rsid w:val="00A64A00"/>
    <w:rsid w:val="00A71A37"/>
    <w:rsid w:val="00A76B66"/>
    <w:rsid w:val="00A81632"/>
    <w:rsid w:val="00A86682"/>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4D0B"/>
    <w:rsid w:val="00B455CD"/>
    <w:rsid w:val="00B56908"/>
    <w:rsid w:val="00B62846"/>
    <w:rsid w:val="00B65F12"/>
    <w:rsid w:val="00B67A44"/>
    <w:rsid w:val="00B710C3"/>
    <w:rsid w:val="00B7417B"/>
    <w:rsid w:val="00B74380"/>
    <w:rsid w:val="00B75E4C"/>
    <w:rsid w:val="00B85D11"/>
    <w:rsid w:val="00B92E1C"/>
    <w:rsid w:val="00B9301D"/>
    <w:rsid w:val="00B93675"/>
    <w:rsid w:val="00B946D7"/>
    <w:rsid w:val="00B95C8E"/>
    <w:rsid w:val="00B96BDB"/>
    <w:rsid w:val="00BA3486"/>
    <w:rsid w:val="00BA5586"/>
    <w:rsid w:val="00BB2A71"/>
    <w:rsid w:val="00BC4DBB"/>
    <w:rsid w:val="00BD1946"/>
    <w:rsid w:val="00BD2B98"/>
    <w:rsid w:val="00BE2096"/>
    <w:rsid w:val="00BE4153"/>
    <w:rsid w:val="00BE7F31"/>
    <w:rsid w:val="00BF2A7D"/>
    <w:rsid w:val="00BF5D58"/>
    <w:rsid w:val="00C0224F"/>
    <w:rsid w:val="00C029DD"/>
    <w:rsid w:val="00C07EA0"/>
    <w:rsid w:val="00C10B1E"/>
    <w:rsid w:val="00C15E90"/>
    <w:rsid w:val="00C17B2A"/>
    <w:rsid w:val="00C215DB"/>
    <w:rsid w:val="00C26ADC"/>
    <w:rsid w:val="00C31521"/>
    <w:rsid w:val="00C36DE5"/>
    <w:rsid w:val="00C421E0"/>
    <w:rsid w:val="00C46E02"/>
    <w:rsid w:val="00C623F1"/>
    <w:rsid w:val="00C62716"/>
    <w:rsid w:val="00C63FB1"/>
    <w:rsid w:val="00C7369D"/>
    <w:rsid w:val="00C80F50"/>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64309"/>
    <w:rsid w:val="00D74935"/>
    <w:rsid w:val="00D800A4"/>
    <w:rsid w:val="00D8742E"/>
    <w:rsid w:val="00D90C1C"/>
    <w:rsid w:val="00DA3C20"/>
    <w:rsid w:val="00DC07C6"/>
    <w:rsid w:val="00DC0956"/>
    <w:rsid w:val="00DC09FD"/>
    <w:rsid w:val="00DC4CA9"/>
    <w:rsid w:val="00DC4DB5"/>
    <w:rsid w:val="00DD32A3"/>
    <w:rsid w:val="00DD621E"/>
    <w:rsid w:val="00DE7135"/>
    <w:rsid w:val="00DF2B33"/>
    <w:rsid w:val="00E04FE3"/>
    <w:rsid w:val="00E15B89"/>
    <w:rsid w:val="00E27AC7"/>
    <w:rsid w:val="00E42CE2"/>
    <w:rsid w:val="00E518A3"/>
    <w:rsid w:val="00E525FA"/>
    <w:rsid w:val="00E56B07"/>
    <w:rsid w:val="00E66BB7"/>
    <w:rsid w:val="00E71099"/>
    <w:rsid w:val="00E7414B"/>
    <w:rsid w:val="00E80E1F"/>
    <w:rsid w:val="00E907BA"/>
    <w:rsid w:val="00E9171F"/>
    <w:rsid w:val="00E91FA4"/>
    <w:rsid w:val="00E942B6"/>
    <w:rsid w:val="00EA0E97"/>
    <w:rsid w:val="00EA130D"/>
    <w:rsid w:val="00EA56E1"/>
    <w:rsid w:val="00EA5EEB"/>
    <w:rsid w:val="00EB68CA"/>
    <w:rsid w:val="00EC3E60"/>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6B7E"/>
    <w:rsid w:val="00F416DF"/>
    <w:rsid w:val="00F46CA0"/>
    <w:rsid w:val="00F51D2A"/>
    <w:rsid w:val="00F56DD2"/>
    <w:rsid w:val="00F579AE"/>
    <w:rsid w:val="00F63EA8"/>
    <w:rsid w:val="00F661ED"/>
    <w:rsid w:val="00F70C9A"/>
    <w:rsid w:val="00F75FDE"/>
    <w:rsid w:val="00F77EC0"/>
    <w:rsid w:val="00F878C9"/>
    <w:rsid w:val="00F96AEA"/>
    <w:rsid w:val="00FA1835"/>
    <w:rsid w:val="00FA208C"/>
    <w:rsid w:val="00FA77D6"/>
    <w:rsid w:val="00FB169F"/>
    <w:rsid w:val="00FB77B6"/>
    <w:rsid w:val="00FC38AC"/>
    <w:rsid w:val="00FC6E4D"/>
    <w:rsid w:val="00FD2054"/>
    <w:rsid w:val="00FD74F3"/>
    <w:rsid w:val="00FF4266"/>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30578572">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Template>
  <TotalTime>4</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7224</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4</cp:revision>
  <dcterms:created xsi:type="dcterms:W3CDTF">2025-06-30T15:10:00Z</dcterms:created>
  <dcterms:modified xsi:type="dcterms:W3CDTF">2025-06-30T16:27:00Z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