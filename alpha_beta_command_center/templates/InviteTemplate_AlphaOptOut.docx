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13FA" w14:textId="3CA173BD" w:rsidR="006D5C93" w:rsidRPr="003857C5" w:rsidRDefault="006D5C93" w:rsidP="006D5C93">
      <w:pPr>
        <w:pStyle w:val="SideTitle"/>
        <w:rPr>
          <w:rStyle w:val="eop"/>
          <w:color w:val="B4005B" w:themeColor="accent1"/>
        </w:rPr>
      </w:pPr>
      <w:r w:rsidRPr="00FC6E4D">
        <w:rPr>
          <w:rStyle w:val="normaltextrun"/>
          <w:color w:val="B4005B" w:themeColor="accent1"/>
        </w:rPr>
        <w:t>Alpha Opt</w:t>
      </w:r>
      <w:r>
        <w:rPr>
          <w:rStyle w:val="normaltextrun"/>
          <w:color w:val="B4005B" w:themeColor="accent1"/>
        </w:rPr>
        <w:t>-Out</w:t>
      </w:r>
    </w:p>
    <w:p w14:paraId="6D904FEF" w14:textId="77777777" w:rsidR="006D5C93" w:rsidRDefault="006D5C93" w:rsidP="006D5C93">
      <w:pPr>
        <w:pStyle w:val="paragraph"/>
        <w:spacing w:before="0" w:beforeAutospacing="0" w:after="0" w:afterAutospacing="0"/>
        <w:textAlignment w:val="baseline"/>
        <w:rPr>
          <w:rStyle w:val="eop"/>
          <w:rFonts w:ascii="Source Sans Pro" w:hAnsi="Source Sans Pro" w:cs="Segoe UI"/>
          <w:sz w:val="22"/>
          <w:szCs w:val="22"/>
        </w:rPr>
      </w:pPr>
    </w:p>
    <w:p w14:paraId="1E2EF2E9" w14:textId="58F668D7" w:rsidR="006D5C93" w:rsidRDefault="006D5C93" w:rsidP="20B70470">
      <w:pPr>
        <w:spacing w:line="240" w:lineRule="auto"/>
        <w:rPr>
          <w:rFonts w:ascii="PT Serif" w:eastAsia="PT Serif" w:hAnsi="PT Serif" w:cs="PT Serif"/>
          <w:color w:val="172B4D"/>
          <w:sz w:val="21"/>
          <w:szCs w:val="21"/>
        </w:rPr>
      </w:pPr>
      <w:r w:rsidRPr="20B70470">
        <w:rPr>
          <w:rStyle w:val="normaltextrun"/>
          <w:rFonts w:ascii="PT Serif" w:eastAsia="PT Serif" w:hAnsi="PT Serif" w:cs="PT Serif"/>
          <w:b/>
          <w:bCs/>
          <w:color w:val="172B4D"/>
          <w:sz w:val="21"/>
          <w:szCs w:val="21"/>
        </w:rPr>
        <w:t xml:space="preserve">Subject line: </w:t>
      </w:r>
    </w:p>
    <w:p w14:paraId="77972FEB" w14:textId="6077CC82" w:rsidR="006D5C93" w:rsidRDefault="006D5C93" w:rsidP="20B70470">
      <w:pPr>
        <w:spacing w:line="240" w:lineRule="auto"/>
        <w:jc w:val="center"/>
        <w:rPr>
          <w:rFonts w:ascii="PT Serif" w:eastAsia="PT Serif" w:hAnsi="PT Serif" w:cs="PT Serif"/>
          <w:color w:val="000000" w:themeColor="text1"/>
          <w:sz w:val="21"/>
          <w:szCs w:val="21"/>
        </w:rPr>
      </w:pPr>
      <w:r w:rsidRPr="20B70470">
        <w:rPr>
          <w:rStyle w:val="normaltextrun"/>
          <w:rFonts w:ascii="PT Serif" w:eastAsia="PT Serif" w:hAnsi="PT Serif" w:cs="PT Serif"/>
          <w:color w:val="172B4D"/>
          <w:sz w:val="21"/>
          <w:szCs w:val="21"/>
        </w:rPr>
        <w:t xml:space="preserve">Your organization </w:t>
      </w:r>
      <w:r w:rsidR="001448E9">
        <w:rPr>
          <w:rStyle w:val="normaltextrun"/>
          <w:rFonts w:ascii="PT Serif" w:eastAsia="PT Serif" w:hAnsi="PT Serif" w:cs="PT Serif"/>
          <w:color w:val="172B4D"/>
          <w:sz w:val="21"/>
          <w:szCs w:val="21"/>
        </w:rPr>
        <w:t>has been</w:t>
      </w:r>
      <w:r w:rsidRPr="20B70470">
        <w:rPr>
          <w:rStyle w:val="normaltextrun"/>
          <w:rFonts w:ascii="PT Serif" w:eastAsia="PT Serif" w:hAnsi="PT Serif" w:cs="PT Serif"/>
          <w:color w:val="172B4D"/>
          <w:sz w:val="21"/>
          <w:szCs w:val="21"/>
        </w:rPr>
        <w:t xml:space="preserve"> selected for an </w:t>
      </w:r>
      <w:proofErr w:type="gramStart"/>
      <w:r w:rsidRPr="20B70470">
        <w:rPr>
          <w:rStyle w:val="normaltextrun"/>
          <w:rFonts w:ascii="PT Serif" w:eastAsia="PT Serif" w:hAnsi="PT Serif" w:cs="PT Serif"/>
          <w:color w:val="172B4D"/>
          <w:sz w:val="21"/>
          <w:szCs w:val="21"/>
        </w:rPr>
        <w:t>alpha</w:t>
      </w:r>
      <w:r w:rsidR="001448E9" w:rsidRPr="20B70470">
        <w:rPr>
          <w:rStyle w:val="normaltextrun"/>
          <w:rFonts w:ascii="PT Serif" w:eastAsia="PT Serif" w:hAnsi="PT Serif" w:cs="PT Serif"/>
          <w:color w:val="172B4D"/>
          <w:sz w:val="21"/>
          <w:szCs w:val="21"/>
        </w:rPr>
        <w:t>: {</w:t>
      </w:r>
      <w:proofErr w:type="gramEnd"/>
      <w:r w:rsidR="006D40D5" w:rsidRPr="00F53C21">
        <w:rPr>
          <w:rFonts w:ascii="PT Serif" w:eastAsia="PT Serif" w:hAnsi="PT Serif" w:cs="PT Serif"/>
          <w:color w:val="000000" w:themeColor="text1"/>
          <w:sz w:val="21"/>
          <w:szCs w:val="21"/>
          <w:highlight w:val="green"/>
        </w:rPr>
        <w:t>CLIENT_FACING_FEATURE_NAME}</w:t>
      </w:r>
    </w:p>
    <w:p w14:paraId="0F4003DF" w14:textId="7C7F8404" w:rsidR="006D5C93" w:rsidRDefault="006D5C93" w:rsidP="20B70470">
      <w:pPr>
        <w:spacing w:line="240" w:lineRule="auto"/>
        <w:jc w:val="center"/>
        <w:rPr>
          <w:rFonts w:ascii="PT Serif" w:eastAsia="PT Serif" w:hAnsi="PT Serif" w:cs="PT Serif"/>
          <w:color w:val="000000" w:themeColor="text1"/>
          <w:sz w:val="18"/>
          <w:szCs w:val="18"/>
        </w:rPr>
      </w:pPr>
    </w:p>
    <w:p w14:paraId="4ED5F893" w14:textId="57B06867" w:rsidR="006D5C93" w:rsidRDefault="006D5C93" w:rsidP="20B70470">
      <w:pPr>
        <w:spacing w:line="240" w:lineRule="auto"/>
        <w:jc w:val="center"/>
        <w:rPr>
          <w:rFonts w:ascii="Times New Roman" w:eastAsia="Times New Roman" w:hAnsi="Times New Roman"/>
          <w:color w:val="000000" w:themeColor="text1"/>
          <w:sz w:val="21"/>
          <w:szCs w:val="21"/>
        </w:rPr>
      </w:pPr>
      <w:r w:rsidRPr="20B70470">
        <w:rPr>
          <w:rStyle w:val="eop"/>
          <w:rFonts w:ascii="Times New Roman" w:eastAsia="Times New Roman" w:hAnsi="Times New Roman"/>
          <w:color w:val="000000" w:themeColor="text1"/>
          <w:sz w:val="21"/>
          <w:szCs w:val="21"/>
        </w:rPr>
        <w:t> </w:t>
      </w:r>
    </w:p>
    <w:p w14:paraId="38D5B53E" w14:textId="4BD4A489" w:rsidR="006D5C93" w:rsidRDefault="2B4AD008" w:rsidP="20B70470">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3326E81E" wp14:editId="38D130C8">
            <wp:extent cx="1143000" cy="933450"/>
            <wp:effectExtent l="0" t="0" r="0" b="0"/>
            <wp:docPr id="2090125341" name="Picture 20901253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006D5C93" w:rsidRPr="20B70470">
        <w:rPr>
          <w:rStyle w:val="eop"/>
          <w:rFonts w:ascii="Times New Roman" w:eastAsia="Times New Roman" w:hAnsi="Times New Roman"/>
          <w:color w:val="000000" w:themeColor="text1"/>
          <w:sz w:val="22"/>
          <w:szCs w:val="22"/>
        </w:rPr>
        <w:t> </w:t>
      </w:r>
    </w:p>
    <w:p w14:paraId="410D31A5" w14:textId="3F0CCC07" w:rsidR="006D5C93" w:rsidRDefault="006D5C93" w:rsidP="20B70470">
      <w:pPr>
        <w:spacing w:line="240" w:lineRule="auto"/>
        <w:jc w:val="center"/>
        <w:rPr>
          <w:rFonts w:ascii="PT Serif" w:eastAsia="PT Serif" w:hAnsi="PT Serif" w:cs="PT Serif"/>
          <w:color w:val="4E2D82" w:themeColor="text2"/>
          <w:sz w:val="28"/>
          <w:szCs w:val="28"/>
        </w:rPr>
      </w:pPr>
    </w:p>
    <w:p w14:paraId="455D1780" w14:textId="166C63A6" w:rsidR="006D5C93" w:rsidRPr="006D40D5" w:rsidRDefault="006D40D5" w:rsidP="006D40D5">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1448E9">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w:t>
      </w:r>
      <w:r w:rsidR="001616E2">
        <w:rPr>
          <w:rStyle w:val="normaltextrun"/>
          <w:rFonts w:ascii="PT Serif" w:eastAsia="PT Serif" w:hAnsi="PT Serif" w:cs="PT Serif"/>
          <w:b/>
          <w:bCs/>
          <w:color w:val="4E2D81"/>
          <w:sz w:val="28"/>
          <w:szCs w:val="28"/>
        </w:rPr>
        <w:t>selected</w:t>
      </w:r>
      <w:r w:rsidR="00D77787">
        <w:rPr>
          <w:rStyle w:val="normaltextrun"/>
          <w:rFonts w:ascii="PT Serif" w:eastAsia="PT Serif" w:hAnsi="PT Serif" w:cs="PT Serif"/>
          <w:b/>
          <w:bCs/>
          <w:color w:val="4E2D81"/>
          <w:sz w:val="28"/>
          <w:szCs w:val="28"/>
        </w:rPr>
        <w:t xml:space="preserve"> for</w:t>
      </w:r>
      <w:r w:rsidRPr="5D82E46D">
        <w:rPr>
          <w:rStyle w:val="normaltextrun"/>
          <w:rFonts w:ascii="PT Serif" w:eastAsia="PT Serif" w:hAnsi="PT Serif" w:cs="PT Serif"/>
          <w:b/>
          <w:bCs/>
          <w:color w:val="4E2D81"/>
          <w:sz w:val="28"/>
          <w:szCs w:val="28"/>
        </w:rPr>
        <w:t xml:space="preserve"> an </w:t>
      </w:r>
      <w:proofErr w:type="gramStart"/>
      <w:r w:rsidRPr="5D82E46D">
        <w:rPr>
          <w:rStyle w:val="normaltextrun"/>
          <w:rFonts w:ascii="PT Serif" w:eastAsia="PT Serif" w:hAnsi="PT Serif" w:cs="PT Serif"/>
          <w:b/>
          <w:bCs/>
          <w:color w:val="4E2D81"/>
          <w:sz w:val="28"/>
          <w:szCs w:val="28"/>
        </w:rPr>
        <w:t>alpha:</w:t>
      </w:r>
      <w:r w:rsidR="001448E9">
        <w:rPr>
          <w:rStyle w:val="normaltextrun"/>
          <w:rFonts w:ascii="PT Serif" w:eastAsia="PT Serif" w:hAnsi="PT Serif" w:cs="PT Serif"/>
          <w:b/>
          <w:bCs/>
          <w:color w:val="4E2D81"/>
          <w:sz w:val="28"/>
          <w:szCs w:val="28"/>
        </w:rPr>
        <w:t xml:space="preserve"> </w:t>
      </w:r>
      <w:r w:rsidRPr="00E27E3D">
        <w:rPr>
          <w:rStyle w:val="normaltextrun"/>
          <w:rFonts w:ascii="PT Serif" w:eastAsia="PT Serif" w:hAnsi="PT Serif" w:cs="PT Serif"/>
          <w:b/>
          <w:bCs/>
          <w:color w:val="4E2D81"/>
          <w:sz w:val="28"/>
          <w:szCs w:val="28"/>
          <w:highlight w:val="green"/>
        </w:rPr>
        <w:t>{</w:t>
      </w:r>
      <w:proofErr w:type="gramEnd"/>
      <w:r w:rsidRPr="00E27E3D">
        <w:rPr>
          <w:rStyle w:val="normaltextrun"/>
          <w:rFonts w:ascii="PT Serif" w:eastAsia="PT Serif" w:hAnsi="PT Serif" w:cs="PT Serif"/>
          <w:b/>
          <w:bCs/>
          <w:color w:val="4E2D81"/>
          <w:sz w:val="28"/>
          <w:szCs w:val="28"/>
          <w:highlight w:val="green"/>
        </w:rPr>
        <w:t>CLIENT_FACING_FEATURE_NAME}</w:t>
      </w:r>
    </w:p>
    <w:p w14:paraId="0475E2E5" w14:textId="347E5A0E" w:rsidR="006D5C93" w:rsidRDefault="006D5C93" w:rsidP="006D5C93">
      <w:pPr>
        <w:spacing w:line="240" w:lineRule="auto"/>
        <w:rPr>
          <w:rFonts w:ascii="Source Sans Pro" w:eastAsia="Source Sans Pro" w:hAnsi="Source Sans Pro" w:cs="Source Sans Pro"/>
          <w:color w:val="FF0000"/>
          <w:sz w:val="22"/>
          <w:szCs w:val="22"/>
        </w:rPr>
      </w:pPr>
    </w:p>
    <w:p w14:paraId="6471F099" w14:textId="2EE84C27" w:rsidR="007E2E9F" w:rsidRDefault="007E2E9F" w:rsidP="007E2E9F">
      <w:pPr>
        <w:spacing w:line="240" w:lineRule="auto"/>
      </w:pPr>
      <w:r w:rsidRPr="619074B0">
        <w:rPr>
          <w:rStyle w:val="normaltextrun"/>
          <w:rFonts w:ascii="Source Sans Pro" w:eastAsia="Source Sans Pro" w:hAnsi="Source Sans Pro" w:cs="Source Sans Pro"/>
          <w:color w:val="FF0000"/>
          <w:sz w:val="22"/>
          <w:szCs w:val="22"/>
        </w:rPr>
        <w:t>This invitation is for the following practice ID(s):</w:t>
      </w:r>
    </w:p>
    <w:p w14:paraId="49C80F85" w14:textId="7E6A4683" w:rsidR="007E2E9F" w:rsidRDefault="007E2E9F" w:rsidP="007E2E9F">
      <w:pPr>
        <w:pStyle w:val="paragraph"/>
        <w:spacing w:before="0" w:beforeAutospacing="0" w:after="0" w:afterAutospacing="0"/>
        <w:textAlignment w:val="baseline"/>
        <w:rPr>
          <w:rStyle w:val="eop"/>
          <w:rFonts w:cs="Arial"/>
          <w:sz w:val="22"/>
          <w:szCs w:val="22"/>
        </w:rPr>
      </w:pPr>
    </w:p>
    <w:p w14:paraId="0A191B45" w14:textId="0E10794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15514E0" wp14:editId="380E7B37">
                <wp:simplePos x="0" y="0"/>
                <wp:positionH relativeFrom="margin">
                  <wp:align>center</wp:align>
                </wp:positionH>
                <wp:positionV relativeFrom="paragraph">
                  <wp:posOffset>18415</wp:posOffset>
                </wp:positionV>
                <wp:extent cx="6803136" cy="1417320"/>
                <wp:effectExtent l="19050" t="19050" r="36195" b="30480"/>
                <wp:wrapNone/>
                <wp:docPr id="11" name="Text Box 11"/>
                <wp:cNvGraphicFramePr/>
                <a:graphic xmlns:a="http://schemas.openxmlformats.org/drawingml/2006/main">
                  <a:graphicData uri="http://schemas.microsoft.com/office/word/2010/wordprocessingShape">
                    <wps:wsp>
                      <wps:cNvSpPr txBox="1"/>
                      <wps:spPr>
                        <a:xfrm>
                          <a:off x="0" y="0"/>
                          <a:ext cx="6803136" cy="1417320"/>
                        </a:xfrm>
                        <a:prstGeom prst="rect">
                          <a:avLst/>
                        </a:prstGeom>
                        <a:noFill/>
                        <a:ln w="57150">
                          <a:solidFill>
                            <a:schemeClr val="accent2"/>
                          </a:solidFill>
                        </a:ln>
                      </wps:spPr>
                      <wps:txbx>
                        <w:txbxContent>
                          <w:p w14:paraId="448E6CB2" w14:textId="702F6A32"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C03329">
                              <w:rPr>
                                <w:rStyle w:val="normaltextrun"/>
                                <w:rFonts w:ascii="Source Sans Pro" w:hAnsi="Source Sans Pro" w:cs="Segoe UI"/>
                                <w:color w:val="4E2D82" w:themeColor="text2"/>
                                <w:sz w:val="22"/>
                                <w:szCs w:val="22"/>
                                <w:highlight w:val="green"/>
                              </w:rPr>
                              <w:t>opt-out form</w:t>
                            </w:r>
                            <w:r w:rsidR="00C03329" w:rsidRPr="00C03329">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77777777"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14E0" id="_x0000_t202" coordsize="21600,21600" o:spt="202" path="m,l,21600r21600,l21600,xe">
                <v:stroke joinstyle="miter"/>
                <v:path gradientshapeok="t" o:connecttype="rect"/>
              </v:shapetype>
              <v:shape id="Text Box 11" o:spid="_x0000_s1026" type="#_x0000_t202" style="position:absolute;left:0;text-align:left;margin-left:0;margin-top:1.45pt;width:535.7pt;height:111.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" filled="f" strokecolor="#5ab7ce [3205]" strokeweight="4.5pt">
                <v:textbox>
                  <w:txbxContent>
                    <w:p w14:paraId="448E6CB2" w14:textId="702F6A32"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C03329">
                        <w:rPr>
                          <w:rStyle w:val="normaltextrun"/>
                          <w:rFonts w:ascii="Source Sans Pro" w:hAnsi="Source Sans Pro" w:cs="Segoe UI"/>
                          <w:color w:val="4E2D82" w:themeColor="text2"/>
                          <w:sz w:val="22"/>
                          <w:szCs w:val="22"/>
                          <w:highlight w:val="green"/>
                        </w:rPr>
                        <w:t>opt-out form</w:t>
                      </w:r>
                      <w:r w:rsidR="00C03329" w:rsidRPr="00C03329">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77777777"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77FDCE0C" w14:textId="11575E3D"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7CCA234B" w14:textId="30DF942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4E653EB" w14:textId="0D3B9D16"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5558D93"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CF10787"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15495F32"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3299D399"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7CCCD294"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1666F56B" w14:textId="77777777" w:rsidR="006D40D5" w:rsidRDefault="006D40D5" w:rsidP="006D40D5">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4FC9F8D8" w14:textId="67CCDF56" w:rsidR="006D5C93" w:rsidRDefault="006D5C93" w:rsidP="20B70470">
      <w:pPr>
        <w:spacing w:line="240" w:lineRule="auto"/>
        <w:rPr>
          <w:rFonts w:ascii="Source Sans Pro" w:eastAsia="Source Sans Pro" w:hAnsi="Source Sans Pro" w:cs="Source Sans Pro"/>
          <w:color w:val="000000" w:themeColor="text1"/>
          <w:sz w:val="22"/>
          <w:szCs w:val="22"/>
        </w:rPr>
      </w:pPr>
    </w:p>
    <w:p w14:paraId="77D2BC03" w14:textId="2ED7F6A6"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highlight w:val="cyan"/>
        </w:rPr>
        <w:t>If there’s specific criteria for targeting:</w:t>
      </w:r>
      <w:r w:rsidRPr="20B70470">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D40D5" w:rsidRPr="0071646D">
        <w:rPr>
          <w:rStyle w:val="normaltextrun"/>
          <w:rFonts w:ascii="Source Sans Pro" w:eastAsia="Source Sans Pro" w:hAnsi="Source Sans Pro" w:cs="Source Sans Pro"/>
          <w:color w:val="000000" w:themeColor="text1"/>
          <w:sz w:val="22"/>
          <w:szCs w:val="22"/>
          <w:highlight w:val="darkGray"/>
        </w:rPr>
        <w:t>{TARGETING_REASON}</w:t>
      </w:r>
    </w:p>
    <w:p w14:paraId="4AD67A25" w14:textId="359D2C8C" w:rsidR="006D5C93" w:rsidRDefault="2B4AD008" w:rsidP="20B70470">
      <w:pPr>
        <w:spacing w:line="240" w:lineRule="auto"/>
        <w:rPr>
          <w:rFonts w:ascii="Times New Roman" w:eastAsia="Times New Roman" w:hAnsi="Times New Roman"/>
          <w:color w:val="000000" w:themeColor="text1"/>
          <w:sz w:val="24"/>
          <w:szCs w:val="24"/>
        </w:rPr>
      </w:pPr>
      <w:r w:rsidRPr="20B70470">
        <w:rPr>
          <w:rStyle w:val="normaltextrun"/>
          <w:rFonts w:ascii="Arial" w:eastAsia="Arial" w:hAnsi="Arial" w:cs="Arial"/>
          <w:color w:val="000000" w:themeColor="text1"/>
          <w:sz w:val="24"/>
          <w:szCs w:val="24"/>
        </w:rPr>
        <w:t>   </w:t>
      </w:r>
      <w:r w:rsidR="006D5C93" w:rsidRPr="20B70470">
        <w:rPr>
          <w:rStyle w:val="eop"/>
          <w:rFonts w:ascii="Times New Roman" w:eastAsia="Times New Roman" w:hAnsi="Times New Roman"/>
          <w:color w:val="000000" w:themeColor="text1"/>
          <w:sz w:val="24"/>
          <w:szCs w:val="24"/>
        </w:rPr>
        <w:t> </w:t>
      </w:r>
    </w:p>
    <w:p w14:paraId="53E22107" w14:textId="73F1B5D8" w:rsidR="006D5C93" w:rsidRDefault="006D5C93" w:rsidP="20B70470">
      <w:pPr>
        <w:spacing w:line="240" w:lineRule="auto"/>
        <w:rPr>
          <w:rFonts w:ascii="PT Serif" w:eastAsia="PT Serif" w:hAnsi="PT Serif" w:cs="PT Serif"/>
          <w:color w:val="4E2D82" w:themeColor="text2"/>
          <w:sz w:val="22"/>
          <w:szCs w:val="22"/>
        </w:rPr>
      </w:pPr>
      <w:r w:rsidRPr="20B70470">
        <w:rPr>
          <w:rStyle w:val="normaltextrun"/>
          <w:rFonts w:ascii="PT Serif" w:eastAsia="PT Serif" w:hAnsi="PT Serif" w:cs="PT Serif"/>
          <w:b/>
          <w:bCs/>
          <w:color w:val="4E2D82" w:themeColor="text2"/>
          <w:sz w:val="22"/>
          <w:szCs w:val="22"/>
        </w:rPr>
        <w:t>What should I expect?</w:t>
      </w:r>
      <w:r w:rsidR="2B4AD008" w:rsidRPr="20B70470">
        <w:rPr>
          <w:rStyle w:val="normaltextrun"/>
          <w:rFonts w:ascii="Times New Roman" w:eastAsia="Times New Roman" w:hAnsi="Times New Roman"/>
          <w:color w:val="4E2D82" w:themeColor="text2"/>
          <w:sz w:val="22"/>
          <w:szCs w:val="22"/>
        </w:rPr>
        <w:t>  </w:t>
      </w:r>
      <w:r w:rsidRPr="20B70470">
        <w:rPr>
          <w:rStyle w:val="normaltextrun"/>
          <w:rFonts w:ascii="PT Serif" w:eastAsia="PT Serif" w:hAnsi="PT Serif" w:cs="PT Serif"/>
          <w:color w:val="4E2D82" w:themeColor="text2"/>
          <w:sz w:val="22"/>
          <w:szCs w:val="22"/>
        </w:rPr>
        <w:t>  </w:t>
      </w:r>
    </w:p>
    <w:p w14:paraId="2E19A56B" w14:textId="10E28938"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By participating in this alpha, you’ll se</w:t>
      </w:r>
      <w:r w:rsidRPr="001448E9">
        <w:rPr>
          <w:rStyle w:val="normaltextrun"/>
          <w:rFonts w:ascii="Source Sans Pro" w:eastAsia="Source Sans Pro" w:hAnsi="Source Sans Pro" w:cs="Source Sans Pro"/>
          <w:color w:val="auto"/>
          <w:sz w:val="22"/>
          <w:szCs w:val="22"/>
        </w:rPr>
        <w:t>e</w:t>
      </w:r>
      <w:r w:rsidR="006D40D5" w:rsidRPr="001448E9">
        <w:rPr>
          <w:rStyle w:val="normaltextrun"/>
          <w:rFonts w:ascii="Source Sans Pro" w:eastAsia="Source Sans Pro" w:hAnsi="Source Sans Pro" w:cs="Source Sans Pro"/>
          <w:color w:val="auto"/>
          <w:sz w:val="22"/>
          <w:szCs w:val="22"/>
        </w:rPr>
        <w:t xml:space="preserve">: </w:t>
      </w:r>
      <w:r w:rsidR="006D40D5" w:rsidRPr="001B4DA7">
        <w:rPr>
          <w:rStyle w:val="normaltextrun"/>
          <w:rFonts w:ascii="Source Sans Pro" w:eastAsia="Source Sans Pro" w:hAnsi="Source Sans Pro" w:cs="Source Sans Pro"/>
          <w:color w:val="000000" w:themeColor="text1"/>
          <w:sz w:val="22"/>
          <w:szCs w:val="22"/>
          <w:highlight w:val="darkGray"/>
        </w:rPr>
        <w:t>{WORKFLOW_CHANGES}</w:t>
      </w:r>
    </w:p>
    <w:p w14:paraId="540CF8B8" w14:textId="5FA3624E" w:rsidR="20B70470" w:rsidRDefault="20B70470" w:rsidP="20B70470">
      <w:pPr>
        <w:spacing w:line="240" w:lineRule="auto"/>
        <w:rPr>
          <w:rFonts w:ascii="Source Sans Pro" w:eastAsia="Source Sans Pro" w:hAnsi="Source Sans Pro" w:cs="Source Sans Pro"/>
          <w:color w:val="000000" w:themeColor="text1"/>
          <w:sz w:val="22"/>
          <w:szCs w:val="22"/>
        </w:rPr>
      </w:pPr>
    </w:p>
    <w:p w14:paraId="29E8D7B3" w14:textId="3008FE59" w:rsidR="2B4AD008" w:rsidRDefault="0061094D" w:rsidP="20B70470">
      <w:pPr>
        <w:spacing w:line="240" w:lineRule="auto"/>
        <w:rPr>
          <w:rFonts w:ascii="Source Sans Pro" w:eastAsia="Source Sans Pro" w:hAnsi="Source Sans Pro" w:cs="Source Sans Pro"/>
          <w:color w:val="auto"/>
          <w:sz w:val="22"/>
          <w:szCs w:val="22"/>
        </w:rPr>
      </w:pPr>
      <w:r w:rsidRPr="00BC5726">
        <w:rPr>
          <w:rFonts w:ascii="Source Sans Pro" w:eastAsia="Source Sans Pro" w:hAnsi="Source Sans Pro" w:cs="Source Sans Pro"/>
          <w:b/>
          <w:bCs/>
          <w:color w:val="auto"/>
          <w:sz w:val="22"/>
          <w:szCs w:val="22"/>
          <w:highlight w:val="yellow"/>
        </w:rPr>
        <w:t>Opt out</w:t>
      </w:r>
      <w:r w:rsidRPr="289F542D">
        <w:rPr>
          <w:rFonts w:ascii="Source Sans Pro" w:eastAsia="Source Sans Pro" w:hAnsi="Source Sans Pro" w:cs="Source Sans Pro"/>
          <w:b/>
          <w:bCs/>
          <w:color w:val="auto"/>
          <w:sz w:val="22"/>
          <w:szCs w:val="22"/>
        </w:rPr>
        <w:t xml:space="preserve"> to exclude your organization from this test. For more information and relevant screenshots of the functionality, please check out the </w:t>
      </w:r>
      <w:r w:rsidR="006D40D5">
        <w:rPr>
          <w:rFonts w:ascii="Source Sans Pro" w:eastAsia="Source Sans Pro" w:hAnsi="Source Sans Pro" w:cs="Source Sans Pro"/>
          <w:b/>
          <w:bCs/>
          <w:color w:val="auto"/>
          <w:sz w:val="22"/>
          <w:szCs w:val="22"/>
        </w:rPr>
        <w:t>Release Note:</w:t>
      </w:r>
      <w:r w:rsidR="006D40D5" w:rsidRPr="324F9488">
        <w:rPr>
          <w:rFonts w:ascii="Source Sans Pro" w:eastAsia="Source Sans Pro" w:hAnsi="Source Sans Pro" w:cs="Source Sans Pro"/>
          <w:b/>
          <w:bCs/>
          <w:color w:val="auto"/>
          <w:sz w:val="22"/>
          <w:szCs w:val="22"/>
        </w:rPr>
        <w:t xml:space="preserve"> </w:t>
      </w:r>
      <w:r w:rsidR="006D40D5" w:rsidRPr="000977F4">
        <w:rPr>
          <w:rFonts w:ascii="Source Sans Pro" w:eastAsia="Source Sans Pro" w:hAnsi="Source Sans Pro" w:cs="Source Sans Pro"/>
          <w:b/>
          <w:bCs/>
          <w:color w:val="auto"/>
          <w:sz w:val="22"/>
          <w:szCs w:val="22"/>
          <w:highlight w:val="green"/>
        </w:rPr>
        <w:t>{RELEASE_NOTE}.</w:t>
      </w:r>
    </w:p>
    <w:p w14:paraId="06CE22EB" w14:textId="6C902403" w:rsidR="006D5C93" w:rsidRDefault="006D5C93" w:rsidP="20B70470">
      <w:pPr>
        <w:spacing w:line="240" w:lineRule="auto"/>
        <w:rPr>
          <w:rFonts w:ascii="Source Sans Pro" w:eastAsia="Source Sans Pro" w:hAnsi="Source Sans Pro" w:cs="Source Sans Pro"/>
          <w:color w:val="FF0000"/>
          <w:sz w:val="22"/>
          <w:szCs w:val="22"/>
        </w:rPr>
      </w:pPr>
    </w:p>
    <w:p w14:paraId="1BDA283F" w14:textId="3D7A000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Additional notes on this feature:</w:t>
      </w:r>
      <w:r w:rsidRPr="20B70470">
        <w:rPr>
          <w:rStyle w:val="normaltextrun"/>
          <w:rFonts w:ascii="Source Sans Pro" w:eastAsia="Source Sans Pro" w:hAnsi="Source Sans Pro" w:cs="Source Sans Pro"/>
          <w:color w:val="000000" w:themeColor="text1"/>
          <w:sz w:val="22"/>
          <w:szCs w:val="22"/>
        </w:rPr>
        <w:t>  </w:t>
      </w:r>
    </w:p>
    <w:p w14:paraId="57E8EF7E" w14:textId="3D99BCA3" w:rsidR="006D5C93" w:rsidRDefault="006D40D5" w:rsidP="20B70470">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45C65C64" w14:textId="48628A18" w:rsidR="006D5C93" w:rsidRDefault="006D5C93" w:rsidP="20B70470">
      <w:pPr>
        <w:spacing w:line="240" w:lineRule="auto"/>
        <w:rPr>
          <w:rFonts w:ascii="Segoe UI" w:eastAsia="Segoe UI" w:hAnsi="Segoe UI" w:cs="Segoe UI"/>
          <w:color w:val="000000" w:themeColor="text1"/>
          <w:sz w:val="18"/>
          <w:szCs w:val="18"/>
        </w:rPr>
      </w:pPr>
    </w:p>
    <w:p w14:paraId="3B0A18B7" w14:textId="3CA9A2BF"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You should also expect to hear from us!</w:t>
      </w:r>
      <w:r w:rsidRPr="20B70470">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6F406C4" w14:textId="009C2CB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05A4EAE9" w14:textId="0C0F5624" w:rsidR="006D5C93" w:rsidRDefault="2B4AD008" w:rsidP="20B70470">
      <w:pPr>
        <w:spacing w:line="240" w:lineRule="auto"/>
        <w:rPr>
          <w:rStyle w:val="normaltextrun"/>
          <w:rFonts w:ascii="Source Sans Pro" w:eastAsia="Source Sans Pro" w:hAnsi="Source Sans Pro" w:cs="Source Sans Pro"/>
          <w:color w:val="000000" w:themeColor="text1"/>
          <w:sz w:val="22"/>
          <w:szCs w:val="22"/>
        </w:rPr>
      </w:pPr>
      <w:r w:rsidRPr="7A1B16A3">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7A1B16A3">
        <w:rPr>
          <w:rStyle w:val="normaltextrun"/>
          <w:rFonts w:ascii="Source Sans Pro" w:eastAsia="Source Sans Pro" w:hAnsi="Source Sans Pro" w:cs="Source Sans Pro"/>
          <w:b/>
          <w:bCs/>
          <w:color w:val="000000" w:themeColor="text1"/>
          <w:sz w:val="22"/>
          <w:szCs w:val="22"/>
        </w:rPr>
        <w:t>: Feedback</w:t>
      </w:r>
      <w:r w:rsidR="006D5C93" w:rsidRPr="7A1B16A3">
        <w:rPr>
          <w:rStyle w:val="normaltextrun"/>
          <w:rFonts w:ascii="Source Sans Pro" w:eastAsia="Source Sans Pro" w:hAnsi="Source Sans Pro" w:cs="Source Sans Pro"/>
          <w:b/>
          <w:bCs/>
          <w:color w:val="000000" w:themeColor="text1"/>
          <w:sz w:val="22"/>
          <w:szCs w:val="22"/>
        </w:rPr>
        <w:t>:</w:t>
      </w:r>
      <w:r w:rsidR="006D5C93" w:rsidRPr="7A1B16A3">
        <w:rPr>
          <w:rStyle w:val="normaltextrun"/>
          <w:rFonts w:ascii="Source Sans Pro" w:eastAsia="Source Sans Pro" w:hAnsi="Source Sans Pro" w:cs="Source Sans Pro"/>
          <w:color w:val="000000" w:themeColor="text1"/>
          <w:sz w:val="22"/>
          <w:szCs w:val="22"/>
        </w:rPr>
        <w:t xml:space="preserve"> During this test, we’ll use </w:t>
      </w:r>
      <w:r w:rsidR="006D5C93" w:rsidRPr="7A1B16A3">
        <w:rPr>
          <w:rStyle w:val="normaltextrun"/>
          <w:rFonts w:ascii="Source Sans Pro" w:eastAsia="Source Sans Pro" w:hAnsi="Source Sans Pro" w:cs="Source Sans Pro"/>
          <w:color w:val="000000" w:themeColor="text1"/>
          <w:sz w:val="22"/>
          <w:szCs w:val="22"/>
          <w:highlight w:val="yellow"/>
        </w:rPr>
        <w:t>feedback method</w:t>
      </w:r>
      <w:r w:rsidR="006D5C93" w:rsidRPr="7A1B16A3">
        <w:rPr>
          <w:rStyle w:val="normaltextrun"/>
          <w:rFonts w:ascii="Source Sans Pro" w:eastAsia="Source Sans Pro" w:hAnsi="Source Sans Pro" w:cs="Source Sans Pro"/>
          <w:color w:val="000000" w:themeColor="text1"/>
          <w:sz w:val="22"/>
          <w:szCs w:val="22"/>
        </w:rPr>
        <w:t> to hear from you; please actively utilize this channel to provide feedback and ensure your voice is heard. </w:t>
      </w:r>
    </w:p>
    <w:p w14:paraId="1590CE77" w14:textId="77777777" w:rsidR="004636E5" w:rsidRDefault="004636E5" w:rsidP="20B70470">
      <w:pPr>
        <w:spacing w:line="240" w:lineRule="auto"/>
        <w:rPr>
          <w:rFonts w:ascii="Source Sans Pro" w:eastAsia="Source Sans Pro" w:hAnsi="Source Sans Pro" w:cs="Source Sans Pro"/>
          <w:color w:val="000000" w:themeColor="text1"/>
          <w:sz w:val="22"/>
          <w:szCs w:val="22"/>
        </w:rPr>
      </w:pPr>
    </w:p>
    <w:p w14:paraId="668B81C2" w14:textId="52B2064D" w:rsidR="20B70470" w:rsidRDefault="79E7EA39" w:rsidP="0ECE7BCF">
      <w:pPr>
        <w:spacing w:line="240" w:lineRule="auto"/>
        <w:rPr>
          <w:rStyle w:val="normaltextrun"/>
          <w:rFonts w:ascii="Source Sans Pro" w:eastAsia="Source Sans Pro" w:hAnsi="Source Sans Pro" w:cs="Source Sans Pro"/>
          <w:color w:val="auto"/>
          <w:sz w:val="22"/>
          <w:szCs w:val="22"/>
        </w:rPr>
      </w:pPr>
      <w:r w:rsidRPr="5244D3ED">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00D7552A" w:rsidRPr="00D7552A">
        <w:rPr>
          <w:rFonts w:ascii="Source Sans Pro" w:eastAsia="Source Sans Pro" w:hAnsi="Source Sans Pro" w:cs="Source Sans Pro"/>
          <w:color w:val="B4005A"/>
          <w:sz w:val="22"/>
          <w:szCs w:val="22"/>
        </w:rPr>
        <w:t xml:space="preserve">Support &gt; Success Community &gt; Support &gt; Manage Cases &gt; Contact the Client Support Center &gt; (include the </w:t>
      </w:r>
      <w:r w:rsidR="00D7552A" w:rsidRPr="00D7552A">
        <w:rPr>
          <w:rFonts w:ascii="Source Sans Pro" w:eastAsia="Source Sans Pro" w:hAnsi="Source Sans Pro" w:cs="Source Sans Pro"/>
          <w:color w:val="B4005A"/>
          <w:sz w:val="22"/>
          <w:szCs w:val="22"/>
        </w:rPr>
        <w:lastRenderedPageBreak/>
        <w:t xml:space="preserve">word Alpha or Beta in the Subject and Description of your case). </w:t>
      </w:r>
      <w:r w:rsidRPr="5244D3ED">
        <w:rPr>
          <w:rStyle w:val="normaltextrun"/>
          <w:rFonts w:ascii="Source Sans Pro" w:eastAsia="Source Sans Pro" w:hAnsi="Source Sans Pro" w:cs="Source Sans Pro"/>
          <w:sz w:val="22"/>
          <w:szCs w:val="22"/>
        </w:rPr>
        <w:t xml:space="preserve"> </w:t>
      </w:r>
      <w:r w:rsidRPr="5244D3ED">
        <w:rPr>
          <w:rStyle w:val="normaltextrun"/>
          <w:rFonts w:ascii="Source Sans Pro" w:eastAsia="Source Sans Pro" w:hAnsi="Source Sans Pro" w:cs="Source Sans Pro"/>
          <w:color w:val="auto"/>
          <w:sz w:val="22"/>
          <w:szCs w:val="22"/>
        </w:rPr>
        <w:t>Please use this</w:t>
      </w:r>
      <w:r w:rsidRPr="5244D3ED">
        <w:rPr>
          <w:rStyle w:val="normaltextrun"/>
          <w:rFonts w:ascii="Source Sans Pro" w:eastAsia="Source Sans Pro" w:hAnsi="Source Sans Pro" w:cs="Source Sans Pro"/>
          <w:sz w:val="22"/>
          <w:szCs w:val="22"/>
        </w:rPr>
        <w:t xml:space="preserve"> </w:t>
      </w:r>
      <w:hyperlink r:id="rId12">
        <w:r w:rsidRPr="5244D3ED">
          <w:rPr>
            <w:rStyle w:val="Hyperlink"/>
            <w:rFonts w:ascii="Source Sans Pro" w:eastAsia="Source Sans Pro" w:hAnsi="Source Sans Pro" w:cs="Source Sans Pro"/>
            <w:color w:val="0465B3"/>
            <w:sz w:val="22"/>
            <w:szCs w:val="22"/>
          </w:rPr>
          <w:t>Alpha/Beta Support Case Routing</w:t>
        </w:r>
      </w:hyperlink>
      <w:r w:rsidRPr="5244D3ED">
        <w:rPr>
          <w:rStyle w:val="normaltextrun"/>
          <w:rFonts w:ascii="Source Sans Pro" w:eastAsia="Source Sans Pro" w:hAnsi="Source Sans Pro" w:cs="Source Sans Pro"/>
          <w:color w:val="0465B3"/>
          <w:sz w:val="22"/>
          <w:szCs w:val="22"/>
        </w:rPr>
        <w:t xml:space="preserve"> </w:t>
      </w:r>
      <w:r w:rsidRPr="5244D3ED">
        <w:rPr>
          <w:rStyle w:val="normaltextrun"/>
          <w:rFonts w:ascii="Source Sans Pro" w:eastAsia="Source Sans Pro" w:hAnsi="Source Sans Pro" w:cs="Source Sans Pro"/>
          <w:color w:val="auto"/>
          <w:sz w:val="22"/>
          <w:szCs w:val="22"/>
        </w:rPr>
        <w:t>article for more information.</w:t>
      </w:r>
    </w:p>
    <w:p w14:paraId="6360B077" w14:textId="0A6FF883" w:rsidR="20B70470" w:rsidRDefault="20B70470" w:rsidP="20B70470">
      <w:pPr>
        <w:spacing w:line="240" w:lineRule="auto"/>
        <w:rPr>
          <w:rFonts w:ascii="Segoe UI" w:eastAsia="Segoe UI" w:hAnsi="Segoe UI" w:cs="Segoe UI"/>
          <w:color w:val="000000" w:themeColor="text1"/>
          <w:sz w:val="18"/>
          <w:szCs w:val="18"/>
        </w:rPr>
      </w:pPr>
    </w:p>
    <w:p w14:paraId="44706061" w14:textId="07525479"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Why am I receiving this?</w:t>
      </w:r>
    </w:p>
    <w:p w14:paraId="387EAB2F" w14:textId="5BD0F98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alpha and beta invitations. This invite has been sent to beta coordinators responsible for </w:t>
      </w:r>
      <w:r w:rsidR="006D40D5" w:rsidRPr="00765889">
        <w:rPr>
          <w:rStyle w:val="normaltextrun"/>
          <w:rFonts w:ascii="Source Sans Pro" w:eastAsia="Source Sans Pro" w:hAnsi="Source Sans Pro" w:cs="Source Sans Pro"/>
          <w:color w:val="000000" w:themeColor="text1"/>
          <w:sz w:val="22"/>
          <w:szCs w:val="22"/>
          <w:highlight w:val="green"/>
        </w:rPr>
        <w:t>{</w:t>
      </w:r>
      <w:r w:rsidR="006D40D5" w:rsidRPr="00765889">
        <w:rPr>
          <w:rFonts w:ascii="Source Sans Pro" w:eastAsia="Source Sans Pro" w:hAnsi="Source Sans Pro" w:cs="Source Sans Pro"/>
          <w:color w:val="000000" w:themeColor="text1"/>
          <w:sz w:val="22"/>
          <w:szCs w:val="22"/>
          <w:highlight w:val="green"/>
        </w:rPr>
        <w:t>WHY_AM_I_RECEIVING_THIS}</w:t>
      </w:r>
      <w:r w:rsidRPr="20B70470">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20B70470">
          <w:rPr>
            <w:rStyle w:val="Hyperlink"/>
            <w:rFonts w:ascii="Source Sans Pro" w:eastAsia="Source Sans Pro" w:hAnsi="Source Sans Pro" w:cs="Source Sans Pro"/>
            <w:sz w:val="22"/>
            <w:szCs w:val="22"/>
          </w:rPr>
          <w:t>Learn more about beta coordinators&gt;</w:t>
        </w:r>
      </w:hyperlink>
    </w:p>
    <w:p w14:paraId="64680718" w14:textId="6B4D7C0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5DCAFB97" w14:textId="29238D24"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29C30D19" w14:textId="7301C835" w:rsidR="2B4AD008" w:rsidRDefault="2B4AD008" w:rsidP="20B70470">
      <w:pPr>
        <w:spacing w:line="240" w:lineRule="auto"/>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20B70470">
          <w:rPr>
            <w:rStyle w:val="Hyperlink"/>
            <w:rFonts w:ascii="Source Sans Pro" w:eastAsia="Source Sans Pro" w:hAnsi="Source Sans Pro" w:cs="Source Sans Pro"/>
            <w:color w:val="0466B4" w:themeColor="accent5"/>
            <w:sz w:val="19"/>
            <w:szCs w:val="19"/>
            <w:lang w:val="en"/>
          </w:rPr>
          <w:t>Overview: Alpha &amp; Beta Participation</w:t>
        </w:r>
      </w:hyperlink>
      <w:r w:rsidRPr="20B70470">
        <w:rPr>
          <w:rStyle w:val="normaltextrun"/>
          <w:rFonts w:ascii="Source Sans Pro" w:eastAsia="Source Sans Pro" w:hAnsi="Source Sans Pro" w:cs="Source Sans Pro"/>
          <w:color w:val="000000" w:themeColor="text1"/>
          <w:sz w:val="19"/>
          <w:szCs w:val="19"/>
          <w:lang w:val="en"/>
        </w:rPr>
        <w:t> page on the Success Community.</w:t>
      </w:r>
      <w:r w:rsidRPr="20B70470">
        <w:rPr>
          <w:rStyle w:val="eop"/>
          <w:rFonts w:ascii="Source Sans Pro" w:eastAsia="Source Sans Pro" w:hAnsi="Source Sans Pro" w:cs="Source Sans Pro"/>
          <w:color w:val="000000" w:themeColor="text1"/>
          <w:sz w:val="19"/>
          <w:szCs w:val="19"/>
        </w:rPr>
        <w:t> </w:t>
      </w:r>
    </w:p>
    <w:p w14:paraId="3A53CCBD" w14:textId="40BE209B" w:rsidR="006D5C93" w:rsidRPr="006D5C93" w:rsidRDefault="006D5C93" w:rsidP="20B70470">
      <w:pPr>
        <w:spacing w:line="240" w:lineRule="auto"/>
        <w:rPr>
          <w:rFonts w:ascii="Source Sans Pro" w:hAnsi="Source Sans Pro" w:cs="Segoe UI"/>
        </w:rPr>
      </w:pPr>
      <w:r w:rsidRPr="20B70470">
        <w:rPr>
          <w:rStyle w:val="eop"/>
          <w:rFonts w:ascii="Source Sans Pro" w:eastAsia="Source Sans Pro" w:hAnsi="Source Sans Pro" w:cs="Source Sans Pro"/>
          <w:color w:val="000000" w:themeColor="text1"/>
          <w:sz w:val="19"/>
          <w:szCs w:val="19"/>
        </w:rPr>
        <w:t> </w:t>
      </w:r>
    </w:p>
    <w:p w14:paraId="24234ACF" w14:textId="062C0BA6" w:rsidR="005B7FCB" w:rsidRDefault="006D5C93" w:rsidP="20B70470">
      <w:pPr>
        <w:spacing w:line="240" w:lineRule="auto"/>
        <w:jc w:val="center"/>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20B70470">
          <w:rPr>
            <w:rStyle w:val="Hyperlink"/>
            <w:rFonts w:ascii="Source Sans Pro" w:eastAsia="Source Sans Pro" w:hAnsi="Source Sans Pro" w:cs="Source Sans Pro"/>
            <w:sz w:val="19"/>
            <w:szCs w:val="19"/>
            <w:lang w:val="en"/>
          </w:rPr>
          <w:t>here</w:t>
        </w:r>
      </w:hyperlink>
      <w:r w:rsidRPr="20B70470">
        <w:rPr>
          <w:rStyle w:val="normaltextrun"/>
          <w:rFonts w:ascii="Source Sans Pro" w:eastAsia="Source Sans Pro" w:hAnsi="Source Sans Pro" w:cs="Source Sans Pro"/>
          <w:color w:val="000000" w:themeColor="text1"/>
          <w:sz w:val="19"/>
          <w:szCs w:val="19"/>
          <w:lang w:val="en"/>
        </w:rPr>
        <w:t>.</w:t>
      </w:r>
      <w:r w:rsidR="2B4AD008" w:rsidRPr="20B70470">
        <w:rPr>
          <w:rStyle w:val="eop"/>
          <w:rFonts w:ascii="Source Sans Pro" w:eastAsia="Source Sans Pro" w:hAnsi="Source Sans Pro" w:cs="Source Sans Pro"/>
          <w:color w:val="000000" w:themeColor="text1"/>
          <w:sz w:val="19"/>
          <w:szCs w:val="19"/>
        </w:rPr>
        <w:t> </w:t>
      </w:r>
    </w:p>
    <w:p w14:paraId="673A4439" w14:textId="5E0BF212" w:rsidR="25AFEEF5" w:rsidRDefault="25AFEEF5" w:rsidP="25AFEEF5">
      <w:pPr>
        <w:spacing w:line="240" w:lineRule="auto"/>
        <w:jc w:val="center"/>
        <w:rPr>
          <w:rStyle w:val="eop"/>
          <w:rFonts w:ascii="Source Sans Pro" w:eastAsia="Source Sans Pro" w:hAnsi="Source Sans Pro" w:cs="Source Sans Pro"/>
          <w:color w:val="000000" w:themeColor="text1"/>
          <w:sz w:val="19"/>
          <w:szCs w:val="19"/>
        </w:rPr>
      </w:pPr>
    </w:p>
    <w:p w14:paraId="5BD400AE" w14:textId="77777777" w:rsidR="001448E9" w:rsidRDefault="001448E9" w:rsidP="001448E9">
      <w:pPr>
        <w:spacing w:line="240" w:lineRule="auto"/>
        <w:rPr>
          <w:rFonts w:ascii="Source Sans Pro" w:eastAsia="Source Sans Pro" w:hAnsi="Source Sans Pro" w:cs="Source Sans Pro"/>
          <w:color w:val="000000" w:themeColor="text1"/>
          <w:sz w:val="22"/>
          <w:szCs w:val="22"/>
        </w:rPr>
      </w:pPr>
      <w:r w:rsidRPr="3E8FA06D">
        <w:rPr>
          <w:rStyle w:val="normaltextrun"/>
          <w:rFonts w:ascii="Source Sans Pro" w:eastAsia="Source Sans Pro" w:hAnsi="Source Sans Pro" w:cs="Source Sans Pro"/>
          <w:b/>
          <w:bCs/>
          <w:color w:val="000000" w:themeColor="text1"/>
          <w:sz w:val="22"/>
          <w:szCs w:val="22"/>
        </w:rPr>
        <w:t>Introducing the Alpha and Beta Engagement page!</w:t>
      </w:r>
    </w:p>
    <w:p w14:paraId="6F2AFDAE" w14:textId="77777777" w:rsidR="001448E9" w:rsidRDefault="001448E9" w:rsidP="001448E9">
      <w:pPr>
        <w:spacing w:line="240" w:lineRule="auto"/>
        <w:rPr>
          <w:rStyle w:val="eop"/>
          <w:rFonts w:ascii="Source Sans Pro" w:eastAsia="Source Sans Pro" w:hAnsi="Source Sans Pro" w:cs="Source Sans Pro"/>
          <w:color w:val="000000" w:themeColor="text1"/>
          <w:sz w:val="19"/>
          <w:szCs w:val="19"/>
        </w:rPr>
      </w:pPr>
      <w:r w:rsidRPr="6B4898FB">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46DF32FC" w14:textId="4C72B8B4" w:rsidR="6074C517" w:rsidRDefault="6074C517" w:rsidP="6074C517">
      <w:pPr>
        <w:spacing w:line="240" w:lineRule="auto"/>
        <w:rPr>
          <w:rStyle w:val="eop"/>
          <w:rFonts w:ascii="Source Sans Pro" w:eastAsia="Source Sans Pro" w:hAnsi="Source Sans Pro" w:cs="Source Sans Pro"/>
          <w:color w:val="000000" w:themeColor="text1"/>
        </w:rPr>
      </w:pPr>
    </w:p>
    <w:p w14:paraId="2C1AE8AA" w14:textId="6465D721" w:rsidR="005B7FCB" w:rsidRPr="005B7FCB" w:rsidRDefault="4738A6B3" w:rsidP="005B7FCB">
      <w:pPr>
        <w:jc w:val="center"/>
        <w:rPr>
          <w:lang w:eastAsia="en-US"/>
        </w:rPr>
      </w:pPr>
      <w:r w:rsidRPr="33DEC0C9">
        <w:rPr>
          <w:lang w:eastAsia="en-US"/>
        </w:rPr>
        <w:t>___________________________________________________________________________________</w:t>
      </w:r>
    </w:p>
    <w:p w14:paraId="1BFA3374" w14:textId="4B19AB3B" w:rsidR="377E8E77" w:rsidRDefault="377E8E77" w:rsidP="33DEC0C9">
      <w:pPr>
        <w:spacing w:after="160" w:line="259" w:lineRule="auto"/>
        <w:rPr>
          <w:rFonts w:ascii="Calibri" w:eastAsia="Calibri" w:hAnsi="Calibri" w:cs="Calibri"/>
          <w:color w:val="0466B4" w:themeColor="accent5"/>
          <w:sz w:val="28"/>
          <w:szCs w:val="28"/>
        </w:rPr>
      </w:pPr>
      <w:r w:rsidRPr="33DEC0C9">
        <w:rPr>
          <w:rStyle w:val="IntenseReference"/>
          <w:rFonts w:ascii="PT Serif" w:eastAsia="PT Serif" w:hAnsi="PT Serif" w:cs="PT Serif"/>
          <w:b w:val="0"/>
          <w:bCs w:val="0"/>
          <w:caps w:val="0"/>
          <w:color w:val="582C83"/>
          <w:sz w:val="28"/>
          <w:szCs w:val="28"/>
        </w:rPr>
        <w:t>CSM Notification:</w:t>
      </w:r>
      <w:r w:rsidRPr="33DEC0C9">
        <w:rPr>
          <w:rStyle w:val="IntenseReference"/>
          <w:rFonts w:ascii="PT Serif" w:eastAsia="PT Serif" w:hAnsi="PT Serif" w:cs="PT Serif"/>
          <w:b w:val="0"/>
          <w:bCs w:val="0"/>
          <w:caps w:val="0"/>
          <w:color w:val="0466B4" w:themeColor="accent5"/>
          <w:sz w:val="28"/>
          <w:szCs w:val="28"/>
        </w:rPr>
        <w:t xml:space="preserve"> </w:t>
      </w:r>
      <w:r w:rsidR="006D40D5" w:rsidRPr="0059451A">
        <w:rPr>
          <w:rStyle w:val="CommunicationTitleChar"/>
          <w:rFonts w:eastAsia="PT Serif" w:cs="PT Serif"/>
          <w:i/>
          <w:iCs/>
          <w:color w:val="0466B4" w:themeColor="accent5"/>
        </w:rPr>
        <w:t>{CLIENT_FACING_FEATURE_NAME}</w:t>
      </w:r>
      <w:r w:rsidR="006D40D5">
        <w:rPr>
          <w:rStyle w:val="CommunicationTitleChar"/>
          <w:rFonts w:eastAsia="PT Serif" w:cs="PT Serif"/>
          <w:i/>
          <w:iCs/>
          <w:color w:val="0466B4" w:themeColor="accent5"/>
        </w:rPr>
        <w:t xml:space="preserve"> </w:t>
      </w:r>
      <w:r w:rsidR="006D40D5" w:rsidRPr="774D1550">
        <w:rPr>
          <w:rStyle w:val="CommunicationTitleChar"/>
          <w:rFonts w:eastAsia="PT Serif" w:cs="PT Serif"/>
          <w:i/>
          <w:iCs/>
          <w:color w:val="0466B4" w:themeColor="accent5"/>
        </w:rPr>
        <w:t>Alpha</w:t>
      </w:r>
      <w:r w:rsidR="006D40D5" w:rsidRPr="774D1550">
        <w:rPr>
          <w:rStyle w:val="IntenseReference"/>
          <w:rFonts w:ascii="PT Serif" w:eastAsia="PT Serif" w:hAnsi="PT Serif" w:cs="PT Serif"/>
          <w:smallCaps/>
          <w:color w:val="0093B2"/>
          <w:sz w:val="32"/>
          <w:szCs w:val="32"/>
        </w:rPr>
        <w:t xml:space="preserve"> </w:t>
      </w:r>
      <w:r w:rsidR="006D40D5">
        <w:rPr>
          <w:rStyle w:val="IntenseReference"/>
          <w:rFonts w:ascii="PT Serif" w:eastAsia="PT Serif" w:hAnsi="PT Serif" w:cs="PT Serif"/>
          <w:smallCaps/>
          <w:color w:val="0093B2"/>
          <w:sz w:val="32"/>
          <w:szCs w:val="32"/>
        </w:rPr>
        <w:t>–</w:t>
      </w:r>
      <w:r w:rsidR="006D40D5" w:rsidRPr="774D1550">
        <w:rPr>
          <w:rFonts w:ascii="Calibri" w:eastAsia="Calibri" w:hAnsi="Calibri" w:cs="Calibri"/>
          <w:i/>
          <w:iCs/>
          <w:color w:val="0466B4" w:themeColor="accent5"/>
          <w:sz w:val="28"/>
          <w:szCs w:val="28"/>
        </w:rPr>
        <w:t xml:space="preserve"> </w:t>
      </w:r>
      <w:r w:rsidR="006D40D5" w:rsidRPr="006A4759">
        <w:rPr>
          <w:rStyle w:val="CommunicationTitleChar"/>
          <w:rFonts w:eastAsia="PT Serif" w:cs="PT Serif"/>
          <w:i/>
          <w:iCs/>
          <w:color w:val="0466B4" w:themeColor="accent5"/>
          <w:highlight w:val="green"/>
        </w:rPr>
        <w:t>{INVITE_DATE}</w:t>
      </w:r>
    </w:p>
    <w:p w14:paraId="5D9D8F95" w14:textId="7DA9BB3A" w:rsidR="377E8E77" w:rsidRPr="00F25B6B" w:rsidRDefault="377E8E77" w:rsidP="33DEC0C9">
      <w:pPr>
        <w:keepNext/>
        <w:keepLines/>
        <w:spacing w:before="40" w:line="259" w:lineRule="auto"/>
        <w:rPr>
          <w:rFonts w:ascii="Source Sans Pro" w:eastAsia="Source Sans Pro" w:hAnsi="Source Sans Pro" w:cs="Source Sans Pro"/>
          <w:color w:val="412162"/>
          <w:sz w:val="24"/>
          <w:szCs w:val="24"/>
        </w:rPr>
      </w:pPr>
      <w:r w:rsidRPr="00F25B6B">
        <w:rPr>
          <w:rStyle w:val="IntenseReference"/>
          <w:rFonts w:ascii="Source Sans Pro" w:eastAsia="Source Sans Pro" w:hAnsi="Source Sans Pro" w:cs="Source Sans Pro"/>
          <w:caps w:val="0"/>
          <w:color w:val="412162"/>
          <w:sz w:val="24"/>
          <w:szCs w:val="24"/>
        </w:rPr>
        <w:t>Notification</w:t>
      </w:r>
    </w:p>
    <w:p w14:paraId="3BCE9064" w14:textId="2D181041"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 xml:space="preserve">Task Title (80 characters): </w:t>
      </w:r>
    </w:p>
    <w:p w14:paraId="62DFBC0E" w14:textId="1DCA2ECA" w:rsidR="377E8E77" w:rsidRPr="00F25B6B" w:rsidRDefault="377E8E77" w:rsidP="33DEC0C9">
      <w:pPr>
        <w:spacing w:after="160" w:line="259" w:lineRule="auto"/>
        <w:ind w:left="720"/>
        <w:rPr>
          <w:rFonts w:ascii="Calibri" w:eastAsia="Calibri" w:hAnsi="Calibri" w:cs="Calibri"/>
          <w:color w:val="000000" w:themeColor="text1"/>
          <w:sz w:val="22"/>
          <w:szCs w:val="22"/>
        </w:rPr>
      </w:pPr>
      <w:r w:rsidRPr="529BF6F1">
        <w:rPr>
          <w:rFonts w:ascii="Calibri" w:eastAsia="Calibri" w:hAnsi="Calibri" w:cs="Calibri"/>
          <w:color w:val="000000" w:themeColor="text1"/>
          <w:sz w:val="22"/>
          <w:szCs w:val="22"/>
        </w:rPr>
        <w:t>Notification:</w:t>
      </w:r>
      <w:r w:rsidR="582701F3" w:rsidRPr="529BF6F1">
        <w:rPr>
          <w:rFonts w:ascii="Calibri" w:eastAsia="Calibri" w:hAnsi="Calibri" w:cs="Calibri"/>
          <w:color w:val="000000" w:themeColor="text1"/>
          <w:sz w:val="22"/>
          <w:szCs w:val="22"/>
        </w:rPr>
        <w:t xml:space="preserve"> Alpha -</w:t>
      </w:r>
      <w:r w:rsidRPr="529BF6F1">
        <w:rPr>
          <w:rFonts w:ascii="Calibri" w:eastAsia="Calibri" w:hAnsi="Calibri" w:cs="Calibri"/>
          <w:color w:val="000000" w:themeColor="text1"/>
          <w:sz w:val="22"/>
          <w:szCs w:val="22"/>
        </w:rPr>
        <w:t xml:space="preserve"> </w:t>
      </w:r>
      <w:r w:rsidR="006D40D5" w:rsidRPr="0059451A">
        <w:rPr>
          <w:rFonts w:ascii="Calibri" w:eastAsia="Calibri" w:hAnsi="Calibri" w:cs="Calibri"/>
          <w:color w:val="000000" w:themeColor="text1"/>
          <w:sz w:val="22"/>
          <w:szCs w:val="22"/>
          <w:highlight w:val="green"/>
        </w:rPr>
        <w:t>{CLIENT_FACING_FEATURE_NAME}</w:t>
      </w:r>
    </w:p>
    <w:p w14:paraId="04E68174" w14:textId="29496D1B"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Summary (5,000 characters):</w:t>
      </w:r>
    </w:p>
    <w:p w14:paraId="63524C64" w14:textId="45A83329" w:rsidR="377E8E77" w:rsidRPr="00F25B6B" w:rsidRDefault="377E8E77" w:rsidP="33DEC0C9">
      <w:pPr>
        <w:tabs>
          <w:tab w:val="left" w:pos="4158"/>
        </w:tabs>
        <w:spacing w:after="160" w:line="259" w:lineRule="auto"/>
        <w:ind w:left="720"/>
        <w:rPr>
          <w:rFonts w:ascii="Calibri" w:eastAsia="Calibri" w:hAnsi="Calibri" w:cs="Calibri"/>
          <w:color w:val="000000" w:themeColor="text1"/>
          <w:sz w:val="22"/>
          <w:szCs w:val="22"/>
        </w:rPr>
      </w:pPr>
      <w:r w:rsidRPr="5349B287">
        <w:rPr>
          <w:rFonts w:ascii="Calibri" w:eastAsia="Calibri" w:hAnsi="Calibri" w:cs="Calibri"/>
          <w:color w:val="000000" w:themeColor="text1"/>
          <w:sz w:val="22"/>
          <w:szCs w:val="22"/>
        </w:rPr>
        <w:t xml:space="preserve">We’re reaching out to your </w:t>
      </w:r>
      <w:r w:rsidR="00EC0CD3" w:rsidRPr="5349B287">
        <w:rPr>
          <w:rFonts w:ascii="Calibri" w:eastAsia="Calibri" w:hAnsi="Calibri" w:cs="Calibri"/>
          <w:color w:val="000000" w:themeColor="text1"/>
          <w:sz w:val="22"/>
          <w:szCs w:val="22"/>
        </w:rPr>
        <w:t>customer</w:t>
      </w:r>
      <w:r w:rsidR="00AE5567">
        <w:rPr>
          <w:rFonts w:ascii="Calibri" w:eastAsia="Calibri" w:hAnsi="Calibri" w:cs="Calibri"/>
          <w:color w:val="000000" w:themeColor="text1"/>
          <w:sz w:val="22"/>
          <w:szCs w:val="22"/>
        </w:rPr>
        <w:t xml:space="preserve">’s beta coordinators </w:t>
      </w:r>
      <w:r w:rsidRPr="5349B287">
        <w:rPr>
          <w:rFonts w:ascii="Calibri" w:eastAsia="Calibri" w:hAnsi="Calibri" w:cs="Calibri"/>
          <w:color w:val="000000" w:themeColor="text1"/>
          <w:sz w:val="22"/>
          <w:szCs w:val="22"/>
        </w:rPr>
        <w:t xml:space="preserve">via </w:t>
      </w:r>
      <w:r w:rsidR="363748DD" w:rsidRPr="5349B287">
        <w:rPr>
          <w:rFonts w:ascii="Calibri" w:eastAsia="Calibri" w:hAnsi="Calibri" w:cs="Calibri"/>
          <w:color w:val="000000" w:themeColor="text1"/>
          <w:sz w:val="22"/>
          <w:szCs w:val="22"/>
        </w:rPr>
        <w:t>email</w:t>
      </w:r>
      <w:r w:rsidRPr="5349B287">
        <w:rPr>
          <w:rFonts w:ascii="Calibri" w:eastAsia="Calibri" w:hAnsi="Calibri" w:cs="Calibri"/>
          <w:color w:val="000000" w:themeColor="text1"/>
          <w:sz w:val="22"/>
          <w:szCs w:val="22"/>
        </w:rPr>
        <w:t xml:space="preserve"> on </w:t>
      </w:r>
      <w:r w:rsidR="006D40D5" w:rsidRPr="00140337">
        <w:rPr>
          <w:rFonts w:ascii="Calibri" w:eastAsia="Calibri" w:hAnsi="Calibri" w:cs="Calibri"/>
          <w:color w:val="000000" w:themeColor="text1"/>
          <w:sz w:val="22"/>
          <w:szCs w:val="22"/>
          <w:highlight w:val="green"/>
        </w:rPr>
        <w:t>{INVITE_DATE}</w:t>
      </w:r>
      <w:r w:rsidRPr="5349B287">
        <w:rPr>
          <w:rFonts w:ascii="Calibri" w:eastAsia="Calibri" w:hAnsi="Calibri" w:cs="Calibri"/>
          <w:color w:val="000000" w:themeColor="text1"/>
          <w:sz w:val="22"/>
          <w:szCs w:val="22"/>
        </w:rPr>
        <w:t xml:space="preserve"> about </w:t>
      </w:r>
      <w:r w:rsidR="5845DCFE" w:rsidRPr="5349B287">
        <w:rPr>
          <w:rFonts w:ascii="Calibri" w:eastAsia="Calibri" w:hAnsi="Calibri" w:cs="Calibri"/>
          <w:color w:val="000000" w:themeColor="text1"/>
          <w:sz w:val="22"/>
          <w:szCs w:val="22"/>
        </w:rPr>
        <w:t>the</w:t>
      </w:r>
      <w:r w:rsidRPr="5349B287">
        <w:rPr>
          <w:rFonts w:ascii="Calibri" w:eastAsia="Calibri" w:hAnsi="Calibri" w:cs="Calibri"/>
          <w:color w:val="000000" w:themeColor="text1"/>
          <w:sz w:val="22"/>
          <w:szCs w:val="22"/>
        </w:rPr>
        <w:t xml:space="preserve"> </w:t>
      </w:r>
      <w:r w:rsidR="006D40D5" w:rsidRPr="00F364A6">
        <w:rPr>
          <w:rFonts w:ascii="Calibri" w:eastAsia="Calibri" w:hAnsi="Calibri" w:cs="Calibri"/>
          <w:color w:val="000000" w:themeColor="text1"/>
          <w:sz w:val="22"/>
          <w:szCs w:val="22"/>
          <w:highlight w:val="green"/>
        </w:rPr>
        <w:t>{CLIENT_FACING_FEATURE_NAME}</w:t>
      </w:r>
      <w:r w:rsidR="006D40D5">
        <w:rPr>
          <w:rFonts w:ascii="Calibri" w:eastAsia="Calibri" w:hAnsi="Calibri" w:cs="Calibri"/>
          <w:color w:val="000000" w:themeColor="text1"/>
          <w:sz w:val="22"/>
          <w:szCs w:val="22"/>
        </w:rPr>
        <w:t xml:space="preserve"> </w:t>
      </w:r>
      <w:r w:rsidR="0223466E" w:rsidRPr="5349B287">
        <w:rPr>
          <w:rFonts w:ascii="Calibri" w:eastAsia="Calibri" w:hAnsi="Calibri" w:cs="Calibri"/>
          <w:color w:val="000000" w:themeColor="text1"/>
          <w:sz w:val="22"/>
          <w:szCs w:val="22"/>
        </w:rPr>
        <w:t>alpha</w:t>
      </w:r>
      <w:r w:rsidRPr="5349B287">
        <w:rPr>
          <w:rFonts w:ascii="Calibri" w:eastAsia="Calibri" w:hAnsi="Calibri" w:cs="Calibri"/>
          <w:color w:val="000000" w:themeColor="text1"/>
          <w:sz w:val="22"/>
          <w:szCs w:val="22"/>
        </w:rPr>
        <w:t>.</w:t>
      </w:r>
    </w:p>
    <w:p w14:paraId="3B090460" w14:textId="23EC9215"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Details (5,000 characters)</w:t>
      </w:r>
    </w:p>
    <w:p w14:paraId="520DE8E6" w14:textId="77777777" w:rsidR="006D40D5" w:rsidRPr="00C45648" w:rsidRDefault="006D40D5" w:rsidP="006D40D5">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7F98AC08" w14:textId="0C0781BB" w:rsidR="377E8E77" w:rsidRPr="00F25B6B" w:rsidRDefault="377E8E77" w:rsidP="33DEC0C9">
      <w:pPr>
        <w:pStyle w:val="Heading1"/>
        <w:spacing w:before="0" w:after="0" w:line="259" w:lineRule="auto"/>
        <w:rPr>
          <w:rFonts w:ascii="Source Sans Pro" w:eastAsia="Source Sans Pro" w:hAnsi="Source Sans Pro" w:cs="Source Sans Pro"/>
          <w:color w:val="0466B4" w:themeColor="accent5"/>
          <w:sz w:val="22"/>
          <w:szCs w:val="22"/>
        </w:rPr>
      </w:pPr>
      <w:r w:rsidRPr="00F25B6B">
        <w:rPr>
          <w:rFonts w:ascii="Source Sans Pro" w:eastAsia="Source Sans Pro" w:hAnsi="Source Sans Pro" w:cs="Source Sans Pro"/>
          <w:b/>
          <w:bCs/>
          <w:color w:val="0466B4" w:themeColor="accent5"/>
          <w:sz w:val="22"/>
          <w:szCs w:val="22"/>
        </w:rPr>
        <w:t>Resources</w:t>
      </w:r>
    </w:p>
    <w:p w14:paraId="16DFCD21" w14:textId="487AD7C4" w:rsidR="377E8E77" w:rsidRPr="00F25B6B" w:rsidRDefault="377E8E77" w:rsidP="33DEC0C9">
      <w:pPr>
        <w:spacing w:line="259" w:lineRule="auto"/>
        <w:ind w:left="123"/>
        <w:jc w:val="center"/>
        <w:rPr>
          <w:rFonts w:ascii="Source Sans Pro" w:eastAsia="Source Sans Pro" w:hAnsi="Source Sans Pro" w:cs="Source Sans Pro"/>
          <w:color w:val="A50050"/>
        </w:rPr>
      </w:pPr>
      <w:r w:rsidRPr="00F25B6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22167DE0" w14:textId="00C6E635" w:rsidR="00EC0CD3" w:rsidRPr="00550D24" w:rsidRDefault="00EC0CD3" w:rsidP="00EC0CD3">
      <w:pPr>
        <w:tabs>
          <w:tab w:val="left" w:pos="4618"/>
        </w:tabs>
        <w:spacing w:line="259" w:lineRule="auto"/>
        <w:ind w:left="123"/>
        <w:rPr>
          <w:rFonts w:ascii="Source Sans Pro" w:eastAsia="Source Sans Pro" w:hAnsi="Source Sans Pro" w:cs="Source Sans Pro"/>
          <w:color w:val="000000" w:themeColor="text1"/>
        </w:rPr>
      </w:pPr>
      <w:r w:rsidRPr="00BC5726">
        <w:rPr>
          <w:rFonts w:ascii="Source Sans Pro" w:eastAsia="Source Sans Pro" w:hAnsi="Source Sans Pro" w:cs="Source Sans Pro"/>
          <w:color w:val="000000" w:themeColor="text1"/>
          <w:highlight w:val="green"/>
        </w:rPr>
        <w:t xml:space="preserve">Internal contact for questions: </w:t>
      </w:r>
      <w:r w:rsidR="006D40D5" w:rsidRPr="00BC5726">
        <w:rPr>
          <w:rFonts w:ascii="Source Sans Pro" w:eastAsia="Source Sans Pro" w:hAnsi="Source Sans Pro" w:cs="Source Sans Pro"/>
          <w:color w:val="000000" w:themeColor="text1"/>
          <w:highlight w:val="green"/>
        </w:rPr>
        <w:t>{PROPS_OWNER}</w:t>
      </w:r>
      <w:r w:rsidRPr="00550D24">
        <w:rPr>
          <w:sz w:val="18"/>
          <w:szCs w:val="18"/>
        </w:rPr>
        <w:tab/>
      </w:r>
    </w:p>
    <w:p w14:paraId="5D385161" w14:textId="77777777" w:rsidR="006D40D5" w:rsidRPr="00550D24" w:rsidRDefault="006D40D5" w:rsidP="006D40D5">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353504DE" w14:textId="3E58BD08" w:rsidR="005B7FCB" w:rsidRDefault="005B7FCB" w:rsidP="005B7FCB">
      <w:pPr>
        <w:jc w:val="center"/>
        <w:rPr>
          <w:lang w:eastAsia="en-US"/>
        </w:rPr>
      </w:pPr>
    </w:p>
    <w:p w14:paraId="4B0DD834" w14:textId="77777777" w:rsidR="00F25B6B" w:rsidRPr="005B7FCB" w:rsidRDefault="00F25B6B" w:rsidP="00F25B6B">
      <w:pPr>
        <w:jc w:val="center"/>
        <w:rPr>
          <w:lang w:eastAsia="en-US"/>
        </w:rPr>
      </w:pPr>
      <w:bookmarkStart w:id="0" w:name="_Hlk201062896"/>
      <w:r w:rsidRPr="33DEC0C9">
        <w:rPr>
          <w:lang w:eastAsia="en-US"/>
        </w:rPr>
        <w:t>___________________________________________________________________________________</w:t>
      </w:r>
    </w:p>
    <w:bookmarkEnd w:id="0"/>
    <w:p w14:paraId="03DCF541" w14:textId="5A6FED09" w:rsidR="00F25B6B" w:rsidRPr="00F25B6B" w:rsidRDefault="00F25B6B" w:rsidP="00F25B6B">
      <w:pPr>
        <w:pStyle w:val="SideTitle"/>
        <w:rPr>
          <w:color w:val="B4005B" w:themeColor="accent1"/>
        </w:rPr>
      </w:pPr>
      <w:r w:rsidRPr="619074B0">
        <w:rPr>
          <w:rStyle w:val="normaltextrun"/>
          <w:color w:val="B4005B" w:themeColor="accent1"/>
        </w:rPr>
        <w:t>Reminder Email – Alpha Opt-out</w:t>
      </w:r>
    </w:p>
    <w:p w14:paraId="4EB980ED" w14:textId="77777777" w:rsidR="00F25B6B" w:rsidRDefault="00F25B6B" w:rsidP="00F25B6B">
      <w:pPr>
        <w:spacing w:before="120"/>
        <w:rPr>
          <w:b/>
          <w:bCs/>
          <w:i/>
          <w:iCs/>
          <w:color w:val="auto"/>
        </w:rPr>
      </w:pPr>
      <w:r w:rsidRPr="619074B0">
        <w:rPr>
          <w:b/>
          <w:bCs/>
          <w:color w:val="auto"/>
        </w:rPr>
        <w:t xml:space="preserve">Direct Customer Email (single send) – </w:t>
      </w:r>
      <w:r w:rsidRPr="619074B0">
        <w:rPr>
          <w:b/>
          <w:bCs/>
          <w:i/>
          <w:iCs/>
          <w:color w:val="auto"/>
        </w:rPr>
        <w:t>Feature Reminder</w:t>
      </w:r>
    </w:p>
    <w:p w14:paraId="3D93D46C" w14:textId="77777777" w:rsidR="00F25B6B" w:rsidRDefault="00F25B6B" w:rsidP="00F25B6B">
      <w:pPr>
        <w:spacing w:before="120"/>
        <w:rPr>
          <w:b/>
          <w:bCs/>
          <w:i/>
          <w:iCs/>
          <w:color w:val="auto"/>
        </w:rPr>
      </w:pPr>
      <w:r w:rsidRPr="619074B0">
        <w:rPr>
          <w:b/>
          <w:bCs/>
          <w:i/>
          <w:iCs/>
          <w:color w:val="auto"/>
        </w:rPr>
        <w:t xml:space="preserve">Subject: </w:t>
      </w:r>
    </w:p>
    <w:p w14:paraId="71ABCF2A" w14:textId="75240A23" w:rsidR="006D40D5" w:rsidRDefault="006D40D5" w:rsidP="006D40D5">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w:t>
      </w:r>
      <w:r w:rsidR="001448E9">
        <w:rPr>
          <w:rFonts w:ascii="Source Sans Pro" w:eastAsia="Source Sans Pro" w:hAnsi="Source Sans Pro" w:cs="Source Sans Pro"/>
          <w:color w:val="auto"/>
        </w:rPr>
        <w:t>selected</w:t>
      </w:r>
      <w:r w:rsidRPr="4DEBFFB2">
        <w:rPr>
          <w:rFonts w:ascii="Source Sans Pro" w:eastAsia="Source Sans Pro" w:hAnsi="Source Sans Pro" w:cs="Source Sans Pro"/>
          <w:color w:val="auto"/>
        </w:rPr>
        <w:t xml:space="preserve"> </w:t>
      </w:r>
      <w:r w:rsidR="001448E9">
        <w:rPr>
          <w:rFonts w:ascii="Source Sans Pro" w:eastAsia="Source Sans Pro" w:hAnsi="Source Sans Pro" w:cs="Source Sans Pro"/>
          <w:color w:val="auto"/>
        </w:rPr>
        <w:t>for</w:t>
      </w:r>
      <w:r w:rsidRPr="4DEBFFB2">
        <w:rPr>
          <w:rFonts w:ascii="Source Sans Pro" w:eastAsia="Source Sans Pro" w:hAnsi="Source Sans Pro" w:cs="Source Sans Pro"/>
          <w:color w:val="auto"/>
        </w:rPr>
        <w:t xml:space="preserve"> </w:t>
      </w:r>
      <w:r w:rsidRPr="0059451A">
        <w:rPr>
          <w:rFonts w:ascii="Source Sans Pro" w:eastAsia="Source Sans Pro" w:hAnsi="Source Sans Pro" w:cs="Source Sans Pro"/>
          <w:color w:val="auto"/>
          <w:highlight w:val="green"/>
        </w:rPr>
        <w:t>{CLIENT_FACING_FEATURE_NAME}</w:t>
      </w:r>
      <w:r>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6AE97632" w14:textId="77777777" w:rsidR="00F25B6B" w:rsidRDefault="00F25B6B" w:rsidP="00F25B6B">
      <w:pPr>
        <w:spacing w:before="120"/>
        <w:rPr>
          <w:rFonts w:ascii="Source Sans Pro" w:eastAsia="Source Sans Pro" w:hAnsi="Source Sans Pro" w:cs="Source Sans Pro"/>
          <w:color w:val="auto"/>
        </w:rPr>
      </w:pPr>
      <w:r w:rsidRPr="619074B0">
        <w:rPr>
          <w:rFonts w:ascii="Source Sans Pro" w:eastAsia="Source Sans Pro" w:hAnsi="Source Sans Pro" w:cs="Source Sans Pro"/>
          <w:color w:val="auto"/>
        </w:rPr>
        <w:t xml:space="preserve">Hello, </w:t>
      </w:r>
    </w:p>
    <w:p w14:paraId="1A80809C" w14:textId="274BFA68" w:rsidR="00CF5E22" w:rsidRDefault="00F25B6B" w:rsidP="689C7BE8">
      <w:pPr>
        <w:spacing w:before="120"/>
        <w:rPr>
          <w:rFonts w:ascii="Source Sans Pro" w:eastAsia="Source Sans Pro" w:hAnsi="Source Sans Pro" w:cs="Source Sans Pro"/>
          <w:color w:val="auto"/>
        </w:rPr>
      </w:pPr>
      <w:r w:rsidRPr="689C7BE8">
        <w:rPr>
          <w:rFonts w:ascii="Source Sans Pro" w:eastAsia="Source Sans Pro" w:hAnsi="Source Sans Pro" w:cs="Source Sans Pro"/>
          <w:color w:val="auto"/>
        </w:rPr>
        <w:lastRenderedPageBreak/>
        <w:t xml:space="preserve">Your organization </w:t>
      </w:r>
      <w:r w:rsidR="001448E9">
        <w:rPr>
          <w:rFonts w:ascii="Source Sans Pro" w:eastAsia="Source Sans Pro" w:hAnsi="Source Sans Pro" w:cs="Source Sans Pro"/>
          <w:color w:val="auto"/>
        </w:rPr>
        <w:t xml:space="preserve">has been </w:t>
      </w:r>
      <w:r w:rsidRPr="689C7BE8">
        <w:rPr>
          <w:rFonts w:ascii="Source Sans Pro" w:eastAsia="Source Sans Pro" w:hAnsi="Source Sans Pro" w:cs="Source Sans Pro"/>
          <w:color w:val="auto"/>
        </w:rPr>
        <w:t>selected for the</w:t>
      </w:r>
      <w:r w:rsidR="006D40D5" w:rsidRPr="562A07FC">
        <w:rPr>
          <w:rFonts w:ascii="Source Sans Pro" w:eastAsia="Source Sans Pro" w:hAnsi="Source Sans Pro" w:cs="Source Sans Pro"/>
          <w:color w:val="auto"/>
        </w:rPr>
        <w:t xml:space="preserve"> </w:t>
      </w:r>
      <w:r w:rsidR="006D40D5" w:rsidRPr="0059451A">
        <w:rPr>
          <w:rFonts w:ascii="Source Sans Pro" w:eastAsia="Source Sans Pro" w:hAnsi="Source Sans Pro" w:cs="Source Sans Pro"/>
          <w:color w:val="auto"/>
          <w:highlight w:val="green"/>
        </w:rPr>
        <w:t>{CLIENT_FACING_FEATURE_NAME}</w:t>
      </w:r>
      <w:r w:rsidR="006D40D5">
        <w:rPr>
          <w:rFonts w:ascii="Source Sans Pro" w:eastAsia="Source Sans Pro" w:hAnsi="Source Sans Pro" w:cs="Source Sans Pro"/>
          <w:color w:val="auto"/>
        </w:rPr>
        <w:t xml:space="preserve"> </w:t>
      </w:r>
      <w:r w:rsidRPr="689C7BE8">
        <w:rPr>
          <w:rFonts w:ascii="Source Sans Pro" w:eastAsia="Source Sans Pro" w:hAnsi="Source Sans Pro" w:cs="Source Sans Pro"/>
          <w:color w:val="auto"/>
        </w:rPr>
        <w:t>alpha.</w:t>
      </w:r>
      <w:r w:rsidR="3E547C22" w:rsidRPr="689C7BE8">
        <w:rPr>
          <w:rFonts w:ascii="Source Sans Pro" w:eastAsia="Source Sans Pro" w:hAnsi="Source Sans Pro" w:cs="Source Sans Pro"/>
          <w:color w:val="auto"/>
        </w:rPr>
        <w:t xml:space="preserve"> </w:t>
      </w:r>
      <w:r w:rsidR="1DCED132" w:rsidRPr="689C7BE8">
        <w:rPr>
          <w:rFonts w:ascii="Source Sans Pro" w:eastAsia="Source Sans Pro" w:hAnsi="Source Sans Pro" w:cs="Source Sans Pro"/>
          <w:color w:val="auto"/>
        </w:rPr>
        <w:t xml:space="preserve">No action is required for your organization to participate in this test. If you’d like to exclude your organization from participating and have not done so yet, fill </w:t>
      </w:r>
      <w:r w:rsidR="1DCED132" w:rsidRPr="00C03329">
        <w:rPr>
          <w:rFonts w:ascii="Source Sans Pro" w:eastAsia="Source Sans Pro" w:hAnsi="Source Sans Pro" w:cs="Source Sans Pro"/>
          <w:color w:val="auto"/>
          <w:highlight w:val="green"/>
        </w:rPr>
        <w:t>out this form</w:t>
      </w:r>
      <w:r w:rsidR="00C03329" w:rsidRPr="00C03329">
        <w:rPr>
          <w:rFonts w:ascii="Source Sans Pro" w:eastAsia="Source Sans Pro" w:hAnsi="Source Sans Pro" w:cs="Source Sans Pro"/>
          <w:color w:val="auto"/>
          <w:highlight w:val="green"/>
        </w:rPr>
        <w:t>: {OPT_OUT}</w:t>
      </w:r>
      <w:r w:rsidR="1DCED132" w:rsidRPr="689C7BE8">
        <w:rPr>
          <w:rFonts w:ascii="Source Sans Pro" w:eastAsia="Source Sans Pro" w:hAnsi="Source Sans Pro" w:cs="Source Sans Pro"/>
          <w:color w:val="auto"/>
        </w:rPr>
        <w:t xml:space="preserve"> </w:t>
      </w:r>
      <w:r w:rsidR="00CF5E22" w:rsidRPr="689C7BE8">
        <w:rPr>
          <w:rFonts w:ascii="Source Sans Pro" w:eastAsia="Source Sans Pro" w:hAnsi="Source Sans Pro" w:cs="Source Sans Pro"/>
          <w:color w:val="auto"/>
        </w:rPr>
        <w:t xml:space="preserve">by </w:t>
      </w:r>
      <w:r w:rsidR="006D40D5" w:rsidRPr="00C45648">
        <w:rPr>
          <w:rFonts w:ascii="Source Sans Pro" w:eastAsia="Source Sans Pro" w:hAnsi="Source Sans Pro" w:cs="Source Sans Pro"/>
          <w:color w:val="auto"/>
          <w:highlight w:val="green"/>
        </w:rPr>
        <w:t>{OPT_IN_DEADLINE}</w:t>
      </w:r>
      <w:r w:rsidR="00AE5567">
        <w:rPr>
          <w:rFonts w:ascii="Source Sans Pro" w:eastAsia="Source Sans Pro" w:hAnsi="Source Sans Pro" w:cs="Source Sans Pro"/>
          <w:color w:val="auto"/>
        </w:rPr>
        <w:t xml:space="preserve"> </w:t>
      </w:r>
      <w:r w:rsidR="00AE5567" w:rsidRPr="00AE5567">
        <w:rPr>
          <w:rFonts w:ascii="Source Sans Pro" w:eastAsia="Source Sans Pro" w:hAnsi="Source Sans Pro" w:cs="Source Sans Pro"/>
          <w:color w:val="auto"/>
        </w:rPr>
        <w:t xml:space="preserve">at 3 p.m. ET. </w:t>
      </w:r>
      <w:r w:rsidR="5604AF7F" w:rsidRPr="689C7BE8">
        <w:rPr>
          <w:rFonts w:ascii="Source Sans Pro" w:eastAsia="Source Sans Pro" w:hAnsi="Source Sans Pro" w:cs="Source Sans Pro"/>
          <w:color w:val="auto"/>
        </w:rPr>
        <w:t>This alpha will begin on</w:t>
      </w:r>
      <w:r w:rsidR="5604AF7F" w:rsidRPr="689C7BE8">
        <w:rPr>
          <w:rFonts w:ascii="Source Sans Pro" w:eastAsia="Source Sans Pro" w:hAnsi="Source Sans Pro" w:cs="Source Sans Pro"/>
          <w:color w:val="auto"/>
          <w:highlight w:val="yellow"/>
        </w:rPr>
        <w:t xml:space="preserve"> </w:t>
      </w:r>
      <w:r w:rsidR="006D40D5" w:rsidRPr="00C45648">
        <w:rPr>
          <w:rFonts w:ascii="Source Sans Pro" w:eastAsia="Source Sans Pro" w:hAnsi="Source Sans Pro" w:cs="Source Sans Pro"/>
          <w:color w:val="auto"/>
          <w:highlight w:val="green"/>
        </w:rPr>
        <w:t>{ALPHA_START_DATE}.</w:t>
      </w:r>
    </w:p>
    <w:p w14:paraId="180046F7" w14:textId="77777777" w:rsidR="006D40D5" w:rsidRDefault="006D40D5" w:rsidP="006D40D5">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46583B0" w14:textId="35AFC743" w:rsidR="23018C69" w:rsidRDefault="23018C69" w:rsidP="23018C69">
      <w:pPr>
        <w:spacing w:before="120"/>
        <w:rPr>
          <w:rFonts w:ascii="Source Sans Pro" w:eastAsia="Source Sans Pro" w:hAnsi="Source Sans Pro" w:cs="Source Sans Pro"/>
          <w:color w:val="auto"/>
        </w:rPr>
      </w:pPr>
    </w:p>
    <w:p w14:paraId="5E13457F" w14:textId="47166C02" w:rsidR="5D6E88A0" w:rsidRDefault="5D6E88A0" w:rsidP="23018C69">
      <w:pPr>
        <w:pBdr>
          <w:top w:val="outset" w:sz="6" w:space="1" w:color="0093B2"/>
        </w:pBdr>
        <w:spacing w:after="160" w:line="259" w:lineRule="auto"/>
        <w:rPr>
          <w:rFonts w:ascii="Segoe UI" w:eastAsia="Segoe UI" w:hAnsi="Segoe UI" w:cs="Segoe UI"/>
          <w:color w:val="0093B2"/>
          <w:sz w:val="32"/>
          <w:szCs w:val="32"/>
        </w:rPr>
      </w:pPr>
      <w:r w:rsidRPr="23018C69">
        <w:rPr>
          <w:rStyle w:val="IntenseReference"/>
          <w:rFonts w:ascii="PT Serif" w:eastAsia="PT Serif" w:hAnsi="PT Serif" w:cs="PT Serif"/>
          <w:smallCaps/>
          <w:color w:val="582C83"/>
          <w:sz w:val="28"/>
          <w:szCs w:val="28"/>
        </w:rPr>
        <w:t>athenaNet Posting –</w:t>
      </w:r>
      <w:r w:rsidR="009B2322">
        <w:rPr>
          <w:rStyle w:val="IntenseReference"/>
          <w:rFonts w:ascii="PT Serif" w:eastAsia="PT Serif" w:hAnsi="PT Serif" w:cs="PT Serif"/>
          <w:smallCaps/>
          <w:color w:val="582C83"/>
          <w:sz w:val="28"/>
          <w:szCs w:val="28"/>
        </w:rPr>
        <w:t xml:space="preserve"> </w:t>
      </w:r>
      <w:r w:rsidRPr="23018C69">
        <w:rPr>
          <w:rStyle w:val="CommunicationTitleChar"/>
          <w:rFonts w:eastAsia="PT Serif" w:cs="PT Serif"/>
          <w:color w:val="0466B4" w:themeColor="accent5"/>
        </w:rPr>
        <w:t>Feedback Survey</w:t>
      </w:r>
      <w:r w:rsidRPr="23018C69">
        <w:rPr>
          <w:rFonts w:ascii="PT Serif" w:eastAsia="PT Serif" w:hAnsi="PT Serif" w:cs="PT Serif"/>
          <w:i/>
          <w:iCs/>
          <w:color w:val="582C83"/>
          <w:sz w:val="28"/>
          <w:szCs w:val="28"/>
        </w:rPr>
        <w:t xml:space="preserve"> </w:t>
      </w:r>
      <w:r w:rsidRPr="23018C69">
        <w:rPr>
          <w:rStyle w:val="IntenseReference"/>
          <w:rFonts w:ascii="PT Serif" w:eastAsia="PT Serif" w:hAnsi="PT Serif" w:cs="PT Serif"/>
          <w:i/>
          <w:iCs/>
          <w:smallCaps/>
          <w:color w:val="582C83"/>
          <w:sz w:val="32"/>
          <w:szCs w:val="32"/>
        </w:rPr>
        <w:t xml:space="preserve">- </w:t>
      </w:r>
      <w:r w:rsidR="00EF4E56" w:rsidRPr="007005A7">
        <w:rPr>
          <w:rStyle w:val="CommunicationTitleChar"/>
          <w:rFonts w:eastAsia="PT Serif" w:cs="PT Serif"/>
          <w:color w:val="0466B4" w:themeColor="accent5"/>
          <w:highlight w:val="yellow"/>
        </w:rPr>
        <w:t>Deployment date</w:t>
      </w:r>
    </w:p>
    <w:p w14:paraId="7D9BD103" w14:textId="703125F5" w:rsidR="23018C69" w:rsidRDefault="23018C69" w:rsidP="23018C69">
      <w:pPr>
        <w:spacing w:after="160" w:line="259" w:lineRule="auto"/>
        <w:rPr>
          <w:rFonts w:ascii="PT Serif" w:eastAsia="PT Serif" w:hAnsi="PT Serif" w:cs="PT Serif"/>
          <w:color w:val="582C83"/>
          <w:sz w:val="28"/>
          <w:szCs w:val="28"/>
        </w:rPr>
      </w:pPr>
    </w:p>
    <w:p w14:paraId="601C7754" w14:textId="77777777" w:rsidR="006D40D5" w:rsidRDefault="006D40D5" w:rsidP="006D40D5">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43ED8C9E" w14:textId="722A4AD7" w:rsidR="5D6E88A0" w:rsidRDefault="5D6E88A0" w:rsidP="23018C69">
      <w:pPr>
        <w:spacing w:after="160" w:line="259" w:lineRule="auto"/>
        <w:ind w:left="720"/>
        <w:rPr>
          <w:rFonts w:eastAsia="Georgia" w:cs="Georgia"/>
          <w:color w:val="582C83"/>
          <w:sz w:val="24"/>
          <w:szCs w:val="24"/>
        </w:rPr>
      </w:pPr>
      <w:r w:rsidRPr="23018C69">
        <w:rPr>
          <w:rStyle w:val="IntenseReference"/>
          <w:rFonts w:eastAsia="Georgia" w:cs="Georgia"/>
          <w:smallCaps/>
          <w:color w:val="582C83"/>
          <w:sz w:val="24"/>
          <w:szCs w:val="24"/>
        </w:rPr>
        <w:t xml:space="preserve">Body (3,998 characters max): </w:t>
      </w:r>
    </w:p>
    <w:p w14:paraId="31FA13BD" w14:textId="7D73E935" w:rsidR="5D6E88A0" w:rsidRDefault="5D6E88A0" w:rsidP="2F7EA75B">
      <w:pPr>
        <w:spacing w:after="160" w:line="259" w:lineRule="auto"/>
        <w:ind w:left="720"/>
        <w:rPr>
          <w:rFonts w:ascii="Source Sans Pro" w:eastAsia="Source Sans Pro" w:hAnsi="Source Sans Pro" w:cs="Source Sans Pro"/>
          <w:color w:val="000000" w:themeColor="text1"/>
          <w:sz w:val="22"/>
          <w:szCs w:val="22"/>
        </w:rPr>
      </w:pPr>
      <w:r w:rsidRPr="2F7EA75B">
        <w:rPr>
          <w:rFonts w:ascii="Source Sans Pro" w:eastAsia="Source Sans Pro" w:hAnsi="Source Sans Pro" w:cs="Source Sans Pro"/>
          <w:color w:val="000000" w:themeColor="text1"/>
          <w:sz w:val="22"/>
          <w:szCs w:val="22"/>
        </w:rPr>
        <w:t xml:space="preserve">Your organization has been participating in the </w:t>
      </w:r>
      <w:r w:rsidR="006D40D5" w:rsidRPr="00F53C21">
        <w:rPr>
          <w:rFonts w:ascii="Source Sans Pro" w:eastAsia="Source Sans Pro" w:hAnsi="Source Sans Pro" w:cs="Source Sans Pro"/>
          <w:color w:val="000000" w:themeColor="text1"/>
          <w:sz w:val="22"/>
          <w:szCs w:val="22"/>
          <w:highlight w:val="green"/>
        </w:rPr>
        <w:t>{CLIENT_FACING_FEATURE_NAME}</w:t>
      </w:r>
      <w:r w:rsidRPr="2F7EA75B">
        <w:rPr>
          <w:rFonts w:ascii="Source Sans Pro" w:eastAsia="Source Sans Pro" w:hAnsi="Source Sans Pro" w:cs="Source Sans Pro"/>
          <w:color w:val="000000" w:themeColor="text1"/>
          <w:sz w:val="22"/>
          <w:szCs w:val="22"/>
        </w:rPr>
        <w:t xml:space="preserve"> </w:t>
      </w:r>
      <w:r w:rsidR="378994D0" w:rsidRPr="009B2322">
        <w:rPr>
          <w:rFonts w:ascii="Source Sans Pro" w:eastAsia="Source Sans Pro" w:hAnsi="Source Sans Pro" w:cs="Source Sans Pro"/>
          <w:color w:val="000000" w:themeColor="text1"/>
          <w:sz w:val="22"/>
          <w:szCs w:val="22"/>
        </w:rPr>
        <w:t>a</w:t>
      </w:r>
      <w:r w:rsidRPr="009B2322">
        <w:rPr>
          <w:rFonts w:ascii="Source Sans Pro" w:eastAsia="Source Sans Pro" w:hAnsi="Source Sans Pro" w:cs="Source Sans Pro"/>
          <w:color w:val="000000" w:themeColor="text1"/>
          <w:sz w:val="22"/>
          <w:szCs w:val="22"/>
        </w:rPr>
        <w:t>lpha</w:t>
      </w:r>
      <w:r w:rsidR="009B2322">
        <w:rPr>
          <w:rFonts w:ascii="Source Sans Pro" w:eastAsia="Source Sans Pro" w:hAnsi="Source Sans Pro" w:cs="Source Sans Pro"/>
          <w:color w:val="000000" w:themeColor="text1"/>
          <w:sz w:val="22"/>
          <w:szCs w:val="22"/>
        </w:rPr>
        <w:t xml:space="preserve"> </w:t>
      </w:r>
      <w:r w:rsidRPr="2F7EA75B">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67CC00A0"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6BBD3704" w14:textId="183F981B" w:rsidR="5D6E88A0" w:rsidRDefault="5D6E88A0" w:rsidP="23018C69">
      <w:pPr>
        <w:spacing w:after="160" w:line="259" w:lineRule="auto"/>
        <w:ind w:left="720"/>
        <w:rPr>
          <w:rFonts w:ascii="Source Sans Pro" w:eastAsia="Source Sans Pro" w:hAnsi="Source Sans Pro" w:cs="Source Sans Pro"/>
          <w:color w:val="000000" w:themeColor="text1"/>
          <w:sz w:val="22"/>
          <w:szCs w:val="22"/>
        </w:rPr>
      </w:pPr>
      <w:r w:rsidRPr="23018C69">
        <w:rPr>
          <w:rFonts w:ascii="Source Sans Pro" w:eastAsia="Source Sans Pro" w:hAnsi="Source Sans Pro" w:cs="Source Sans Pro"/>
          <w:color w:val="000000" w:themeColor="text1"/>
          <w:sz w:val="22"/>
          <w:szCs w:val="22"/>
        </w:rPr>
        <w:t xml:space="preserve">Please take this </w:t>
      </w:r>
      <w:r w:rsidRPr="23018C69">
        <w:rPr>
          <w:rFonts w:ascii="Source Sans Pro" w:eastAsia="Source Sans Pro" w:hAnsi="Source Sans Pro" w:cs="Source Sans Pro"/>
          <w:color w:val="000000" w:themeColor="text1"/>
          <w:sz w:val="22"/>
          <w:szCs w:val="22"/>
          <w:highlight w:val="yellow"/>
        </w:rPr>
        <w:t>brief survey</w:t>
      </w:r>
      <w:r w:rsidRPr="23018C69">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4F5189EC"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7DB3B67B" w14:textId="38B7C801" w:rsidR="23018C69" w:rsidRDefault="23018C69" w:rsidP="23018C69">
      <w:pPr>
        <w:spacing w:before="120"/>
        <w:rPr>
          <w:rFonts w:ascii="Source Sans Pro" w:eastAsia="Source Sans Pro" w:hAnsi="Source Sans Pro" w:cs="Source Sans Pro"/>
          <w:color w:val="auto"/>
        </w:rPr>
      </w:pPr>
    </w:p>
    <w:p w14:paraId="31612A9A" w14:textId="77777777" w:rsidR="00EE113C" w:rsidRPr="005B7FCB" w:rsidRDefault="00EE113C" w:rsidP="00EE113C">
      <w:pPr>
        <w:jc w:val="center"/>
        <w:rPr>
          <w:lang w:eastAsia="en-US"/>
        </w:rPr>
      </w:pPr>
      <w:r w:rsidRPr="33DEC0C9">
        <w:rPr>
          <w:lang w:eastAsia="en-US"/>
        </w:rPr>
        <w:t>___________________________________________________________________________________</w:t>
      </w:r>
    </w:p>
    <w:p w14:paraId="7EE70A1D" w14:textId="77777777" w:rsidR="00EE113C" w:rsidRDefault="00EE113C" w:rsidP="23018C69">
      <w:pPr>
        <w:spacing w:before="120"/>
        <w:rPr>
          <w:rFonts w:ascii="Source Sans Pro" w:eastAsia="Source Sans Pro" w:hAnsi="Source Sans Pro" w:cs="Source Sans Pro"/>
          <w:color w:val="auto"/>
        </w:rPr>
      </w:pPr>
    </w:p>
    <w:p w14:paraId="14239A40"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34E14F29"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42A69D6E"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CF24E05"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alpha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46A7CD1D"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2E74AD53" w14:textId="34489F33"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FD6198">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4D2A102F" w14:textId="77777777" w:rsidR="00EE113C" w:rsidRDefault="00EE113C" w:rsidP="00EE113C">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1BBBC68"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EE113C" w14:paraId="12EA9E49" w14:textId="77777777" w:rsidTr="00EE113C">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7A37B9BE"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46DDB7AB"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42DBE886"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09742883"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4842D62C"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471F32BF" w14:textId="77777777" w:rsidR="00EE113C" w:rsidRDefault="00EE113C">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EE113C" w14:paraId="4ACA4C21" w14:textId="77777777" w:rsidTr="00EE113C">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DC70247" w14:textId="77777777" w:rsidR="00EE113C" w:rsidRDefault="00EE113C">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6AF3AA1"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B690E59"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85860B2"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18269F3"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73276E95"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EE113C" w14:paraId="358577B0" w14:textId="77777777" w:rsidTr="00EE113C">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4DD76D85" w14:textId="77777777" w:rsidR="00EE113C" w:rsidRDefault="00EE113C">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C9177DB"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53B00604"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2E3B227"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14364ED3"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027AA12A" w14:textId="77777777" w:rsidR="00EE113C" w:rsidRDefault="00EE113C">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5C4D73F4"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22664064" w14:textId="77777777" w:rsidR="00EE113C" w:rsidRDefault="00EE113C" w:rsidP="00EE113C">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47C1139F" w14:textId="77777777" w:rsidR="00EE113C" w:rsidRDefault="00EE113C" w:rsidP="00EE113C">
      <w:pPr>
        <w:numPr>
          <w:ilvl w:val="0"/>
          <w:numId w:val="1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551A85B0" w14:textId="77777777" w:rsidR="00EE113C" w:rsidRDefault="00EE113C" w:rsidP="00EE113C">
      <w:pPr>
        <w:numPr>
          <w:ilvl w:val="0"/>
          <w:numId w:val="1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7587A35A" w14:textId="77777777" w:rsidR="00EE113C" w:rsidRDefault="00EE113C" w:rsidP="00EE113C">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6F929B8B" w14:textId="2C298AB0" w:rsidR="00EE113C" w:rsidRDefault="00EE113C" w:rsidP="00EE113C">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7B131D">
        <w:rPr>
          <w:rFonts w:ascii="Source Sans Pro" w:eastAsia="Times New Roman" w:hAnsi="Source Sans Pro" w:cs="Segoe UI"/>
          <w:b/>
          <w:bCs/>
          <w:color w:val="auto"/>
          <w:sz w:val="22"/>
          <w:szCs w:val="22"/>
          <w:lang w:eastAsia="en-US"/>
        </w:rPr>
        <w:t xml:space="preserve">Opt-In </w:t>
      </w:r>
      <w:proofErr w:type="gramStart"/>
      <w:r w:rsidRPr="007B131D">
        <w:rPr>
          <w:rFonts w:ascii="Source Sans Pro" w:eastAsia="Times New Roman" w:hAnsi="Source Sans Pro" w:cs="Segoe UI"/>
          <w:b/>
          <w:bCs/>
          <w:color w:val="auto"/>
          <w:sz w:val="22"/>
          <w:szCs w:val="22"/>
          <w:lang w:eastAsia="en-US"/>
        </w:rPr>
        <w:t>Form:</w:t>
      </w:r>
      <w:r>
        <w:rPr>
          <w:rFonts w:ascii="Source Sans Pro" w:eastAsia="Times New Roman" w:hAnsi="Source Sans Pro" w:cs="Segoe UI"/>
          <w:color w:val="auto"/>
          <w:sz w:val="22"/>
          <w:szCs w:val="22"/>
          <w:lang w:eastAsia="en-US"/>
        </w:rPr>
        <w:t xml:space="preserve"> </w:t>
      </w:r>
      <w:r w:rsidR="00C03329" w:rsidRPr="00C03329">
        <w:rPr>
          <w:rFonts w:ascii="Source Sans Pro" w:eastAsia="Times New Roman" w:hAnsi="Source Sans Pro" w:cs="Segoe UI"/>
          <w:color w:val="auto"/>
          <w:sz w:val="22"/>
          <w:szCs w:val="22"/>
          <w:highlight w:val="green"/>
          <w:shd w:val="clear" w:color="auto" w:fill="FFFF00"/>
          <w:lang w:eastAsia="en-US"/>
        </w:rPr>
        <w:t>{</w:t>
      </w:r>
      <w:proofErr w:type="gramEnd"/>
      <w:r w:rsidR="00C03329" w:rsidRPr="00C03329">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66661A68" w14:textId="77777777" w:rsidR="00EE113C" w:rsidRDefault="00EE113C" w:rsidP="00EE113C">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760FEBCF" w14:textId="77777777" w:rsidR="00EE113C" w:rsidRDefault="00EE113C" w:rsidP="00EE113C">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5BD650D8" w14:textId="77777777" w:rsidR="00EE113C" w:rsidRDefault="00EE113C" w:rsidP="00EE113C">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47E856FE" w14:textId="77777777" w:rsidR="00EE113C" w:rsidRDefault="00EE113C" w:rsidP="00EE113C">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 </w:t>
      </w:r>
      <w:r>
        <w:rPr>
          <w:rFonts w:ascii="Source Sans Pro" w:eastAsia="Times New Roman" w:hAnsi="Source Sans Pro" w:cs="Segoe UI"/>
          <w:color w:val="242424"/>
          <w:sz w:val="22"/>
          <w:szCs w:val="22"/>
          <w:lang w:eastAsia="en-US"/>
        </w:rPr>
        <w:t> </w:t>
      </w:r>
    </w:p>
    <w:p w14:paraId="375E3706" w14:textId="77777777" w:rsidR="00EE113C" w:rsidRDefault="00EE113C" w:rsidP="00EE113C">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More details:</w:t>
      </w:r>
      <w:r>
        <w:rPr>
          <w:rFonts w:ascii="Source Sans Pro" w:eastAsia="Times New Roman" w:hAnsi="Source Sans Pro" w:cs="Segoe UI"/>
          <w:color w:val="242424"/>
          <w:sz w:val="22"/>
          <w:szCs w:val="22"/>
          <w:lang w:eastAsia="en-US"/>
        </w:rPr>
        <w:t> </w:t>
      </w:r>
    </w:p>
    <w:p w14:paraId="3471B879" w14:textId="77777777" w:rsidR="00EE113C" w:rsidRDefault="00EE113C" w:rsidP="00EE113C">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09BEC4E4" w14:textId="77777777" w:rsidR="00EE113C" w:rsidRDefault="00EE113C" w:rsidP="00EE113C">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76940484" w14:textId="77777777" w:rsidR="00EE113C" w:rsidRDefault="00EE113C" w:rsidP="00EE113C">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277E23CE" w14:textId="77777777" w:rsidR="00EE113C" w:rsidRDefault="00EE113C" w:rsidP="00EE113C">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Owner: </w:t>
      </w:r>
      <w:r>
        <w:rPr>
          <w:rFonts w:ascii="Source Sans Pro" w:eastAsia="Source Sans Pro" w:hAnsi="Source Sans Pro" w:cs="Source Sans Pro"/>
          <w:color w:val="000000" w:themeColor="text1"/>
          <w:highlight w:val="green"/>
        </w:rPr>
        <w:t>{PROPS_OWNER}</w:t>
      </w:r>
    </w:p>
    <w:p w14:paraId="2D306663" w14:textId="77777777" w:rsidR="00EE113C" w:rsidRDefault="00EE113C" w:rsidP="00EE113C">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34D4A18F" w14:textId="77777777" w:rsidR="00EE113C" w:rsidRDefault="00EE113C" w:rsidP="00EE113C">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C46AA4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1DFEB8D7"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5005C42E"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843FBC5"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331E6CFD" w14:textId="37BD6A58" w:rsidR="00EE113C" w:rsidRDefault="00EE113C" w:rsidP="00EE113C">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 xml:space="preserve">There are additional </w:t>
      </w:r>
      <w:proofErr w:type="gramStart"/>
      <w:r>
        <w:rPr>
          <w:rFonts w:ascii="Source Sans Pro" w:eastAsia="Times New Roman" w:hAnsi="Source Sans Pro" w:cs="Segoe UI"/>
          <w:color w:val="242424"/>
          <w:sz w:val="22"/>
          <w:szCs w:val="22"/>
          <w:lang w:eastAsia="en-US"/>
        </w:rPr>
        <w:t>contexts</w:t>
      </w:r>
      <w:proofErr w:type="gramEnd"/>
      <w:r>
        <w:rPr>
          <w:rFonts w:ascii="Source Sans Pro" w:eastAsia="Times New Roman" w:hAnsi="Source Sans Pro" w:cs="Segoe UI"/>
          <w:color w:val="242424"/>
          <w:sz w:val="22"/>
          <w:szCs w:val="22"/>
          <w:lang w:eastAsia="en-US"/>
        </w:rPr>
        <w:t xml:space="preserve"> you’d like </w:t>
      </w:r>
      <w:r w:rsidR="00FD6198">
        <w:rPr>
          <w:rFonts w:ascii="Source Sans Pro" w:eastAsia="Times New Roman" w:hAnsi="Source Sans Pro" w:cs="Segoe UI"/>
          <w:color w:val="242424"/>
          <w:sz w:val="22"/>
          <w:szCs w:val="22"/>
          <w:lang w:eastAsia="en-US"/>
        </w:rPr>
        <w:t>to include</w:t>
      </w:r>
      <w:r>
        <w:rPr>
          <w:rFonts w:ascii="Source Sans Pro" w:eastAsia="Times New Roman" w:hAnsi="Source Sans Pro" w:cs="Segoe UI"/>
          <w:color w:val="242424"/>
          <w:sz w:val="22"/>
          <w:szCs w:val="22"/>
          <w:lang w:eastAsia="en-US"/>
        </w:rPr>
        <w:t xml:space="preserve"> but are not listed </w:t>
      </w:r>
    </w:p>
    <w:p w14:paraId="3147F722" w14:textId="77777777" w:rsidR="00EE113C" w:rsidRDefault="00EE113C" w:rsidP="00EE113C">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30E0A94C" w14:textId="77777777" w:rsidR="00EE113C" w:rsidRDefault="00EE113C" w:rsidP="00EE113C">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35CB893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5C5B3308" w14:textId="1E9CC89E"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You can view the full list of customers already participating in a given alpha or beta via the Alphas &amp; Betas dashboard in Salesforce, once the wave has launched. Click the waffle in the upper-left corner, search for or click on "Alphas and </w:t>
      </w:r>
      <w:r w:rsidR="00303B1F">
        <w:rPr>
          <w:rFonts w:ascii="Source Sans Pro" w:eastAsia="Times New Roman" w:hAnsi="Source Sans Pro" w:cs="Segoe UI"/>
          <w:color w:val="242424"/>
          <w:sz w:val="22"/>
          <w:szCs w:val="22"/>
          <w:lang w:eastAsia="en-US"/>
        </w:rPr>
        <w:t>B</w:t>
      </w:r>
      <w:r>
        <w:rPr>
          <w:rFonts w:ascii="Source Sans Pro" w:eastAsia="Times New Roman" w:hAnsi="Source Sans Pro" w:cs="Segoe UI"/>
          <w:color w:val="242424"/>
          <w:sz w:val="22"/>
          <w:szCs w:val="22"/>
          <w:lang w:eastAsia="en-US"/>
        </w:rPr>
        <w:t>etas", and ensure the drop-down list is set to "All". From there, you can search for specific alphas or betas to see the full list of organizations who are live on this beta.  </w:t>
      </w:r>
    </w:p>
    <w:p w14:paraId="31C19B04"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B64AB83"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1014B03C" w14:textId="77777777" w:rsidR="00EE113C" w:rsidRDefault="00EE113C" w:rsidP="00EE113C">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2F3DB72F" w14:textId="77777777" w:rsidR="00EE113C" w:rsidRDefault="00EE113C" w:rsidP="23018C69">
      <w:pPr>
        <w:spacing w:before="120"/>
        <w:rPr>
          <w:rFonts w:ascii="Source Sans Pro" w:eastAsia="Source Sans Pro" w:hAnsi="Source Sans Pro" w:cs="Source Sans Pro"/>
          <w:color w:val="auto"/>
        </w:rPr>
      </w:pPr>
    </w:p>
    <w:sectPr w:rsidR="00EE113C"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AFE51" w14:textId="77777777" w:rsidR="008D392D" w:rsidRDefault="008D392D" w:rsidP="006B2B27">
      <w:r>
        <w:separator/>
      </w:r>
    </w:p>
    <w:p w14:paraId="6A4B3E9E" w14:textId="77777777" w:rsidR="008D392D" w:rsidRDefault="008D392D" w:rsidP="006B2B27"/>
  </w:endnote>
  <w:endnote w:type="continuationSeparator" w:id="0">
    <w:p w14:paraId="2A43EC0C" w14:textId="77777777" w:rsidR="008D392D" w:rsidRDefault="008D392D" w:rsidP="006B2B27">
      <w:r>
        <w:continuationSeparator/>
      </w:r>
    </w:p>
    <w:p w14:paraId="0AC33F5C" w14:textId="77777777" w:rsidR="008D392D" w:rsidRDefault="008D392D" w:rsidP="006B2B27"/>
  </w:endnote>
  <w:endnote w:type="continuationNotice" w:id="1">
    <w:p w14:paraId="7DE2F6C1" w14:textId="77777777" w:rsidR="008D392D" w:rsidRDefault="008D39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proofErr w:type="gramStart"/>
        <w:r w:rsidRPr="00D26490">
          <w:t>617.402.1000</w:t>
        </w:r>
        <w:r w:rsidRPr="00D26490">
          <w:rPr>
            <w:rStyle w:val="apple-converted-space"/>
          </w:rPr>
          <w:t xml:space="preserve">  </w:t>
        </w:r>
        <w:r w:rsidRPr="00D26490">
          <w:t>•</w:t>
        </w:r>
        <w:proofErr w:type="gramEnd"/>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DE1BC" w14:textId="77777777" w:rsidR="008D392D" w:rsidRDefault="008D392D" w:rsidP="006B2B27">
      <w:r>
        <w:separator/>
      </w:r>
    </w:p>
    <w:p w14:paraId="16C9A70A" w14:textId="77777777" w:rsidR="008D392D" w:rsidRDefault="008D392D" w:rsidP="006B2B27"/>
  </w:footnote>
  <w:footnote w:type="continuationSeparator" w:id="0">
    <w:p w14:paraId="6C477D5A" w14:textId="77777777" w:rsidR="008D392D" w:rsidRDefault="008D392D" w:rsidP="006B2B27">
      <w:r>
        <w:continuationSeparator/>
      </w:r>
    </w:p>
    <w:p w14:paraId="0DA0E740" w14:textId="77777777" w:rsidR="008D392D" w:rsidRDefault="008D392D" w:rsidP="006B2B27"/>
  </w:footnote>
  <w:footnote w:type="continuationNotice" w:id="1">
    <w:p w14:paraId="18742E5D" w14:textId="77777777" w:rsidR="008D392D" w:rsidRDefault="008D392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213438EC"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D40D5" w:rsidRPr="00E27E3D">
      <w:rPr>
        <w:rStyle w:val="normaltextrun"/>
        <w:rFonts w:ascii="PT Serif" w:hAnsi="PT Serif" w:cs="Segoe UI"/>
        <w:sz w:val="22"/>
        <w:szCs w:val="22"/>
        <w:highlight w:val="green"/>
      </w:rPr>
      <w:t>Automated via WebApp</w:t>
    </w:r>
    <w:r w:rsidR="006D40D5">
      <w:rPr>
        <w:rStyle w:val="normaltextrun"/>
        <w:rFonts w:ascii="PT Serif" w:hAnsi="PT Serif" w:cs="Segoe UI"/>
        <w:sz w:val="22"/>
        <w:szCs w:val="22"/>
      </w:rPr>
      <w:t xml:space="preserve">     </w:t>
    </w:r>
    <w:r w:rsidR="006D40D5" w:rsidRPr="00F6344E">
      <w:rPr>
        <w:rStyle w:val="normaltextrun"/>
        <w:rFonts w:ascii="PT Serif" w:hAnsi="PT Serif" w:cs="Segoe UI"/>
        <w:sz w:val="22"/>
        <w:szCs w:val="22"/>
        <w:highlight w:val="darkGray"/>
      </w:rPr>
      <w:t>Automated via WebApp/ AI Generated</w:t>
    </w:r>
    <w:r w:rsidR="006D40D5">
      <w:rPr>
        <w:rStyle w:val="normaltextrun"/>
        <w:rFonts w:ascii="PT Serif" w:hAnsi="PT Serif" w:cs="Segoe UI"/>
        <w:sz w:val="22"/>
        <w:szCs w:val="22"/>
      </w:rPr>
      <w:t xml:space="preserve">   </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5"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6"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6B13"/>
    <w:multiLevelType w:val="hybridMultilevel"/>
    <w:tmpl w:val="FFFFFFFF"/>
    <w:lvl w:ilvl="0" w:tplc="0A2C891A">
      <w:start w:val="1"/>
      <w:numFmt w:val="bullet"/>
      <w:lvlText w:val=""/>
      <w:lvlJc w:val="left"/>
      <w:pPr>
        <w:ind w:left="720" w:hanging="360"/>
      </w:pPr>
      <w:rPr>
        <w:rFonts w:ascii="Symbol" w:hAnsi="Symbol" w:hint="default"/>
      </w:rPr>
    </w:lvl>
    <w:lvl w:ilvl="1" w:tplc="41745588">
      <w:start w:val="1"/>
      <w:numFmt w:val="bullet"/>
      <w:lvlText w:val="o"/>
      <w:lvlJc w:val="left"/>
      <w:pPr>
        <w:ind w:left="1440" w:hanging="360"/>
      </w:pPr>
      <w:rPr>
        <w:rFonts w:ascii="Courier New" w:hAnsi="Courier New" w:hint="default"/>
      </w:rPr>
    </w:lvl>
    <w:lvl w:ilvl="2" w:tplc="9678EB28">
      <w:start w:val="1"/>
      <w:numFmt w:val="bullet"/>
      <w:lvlText w:val=""/>
      <w:lvlJc w:val="left"/>
      <w:pPr>
        <w:ind w:left="2160" w:hanging="360"/>
      </w:pPr>
      <w:rPr>
        <w:rFonts w:ascii="Wingdings" w:hAnsi="Wingdings" w:hint="default"/>
      </w:rPr>
    </w:lvl>
    <w:lvl w:ilvl="3" w:tplc="0D165E06">
      <w:start w:val="1"/>
      <w:numFmt w:val="bullet"/>
      <w:lvlText w:val=""/>
      <w:lvlJc w:val="left"/>
      <w:pPr>
        <w:ind w:left="2880" w:hanging="360"/>
      </w:pPr>
      <w:rPr>
        <w:rFonts w:ascii="Symbol" w:hAnsi="Symbol" w:hint="default"/>
      </w:rPr>
    </w:lvl>
    <w:lvl w:ilvl="4" w:tplc="7C22B1A0">
      <w:start w:val="1"/>
      <w:numFmt w:val="bullet"/>
      <w:lvlText w:val="o"/>
      <w:lvlJc w:val="left"/>
      <w:pPr>
        <w:ind w:left="3600" w:hanging="360"/>
      </w:pPr>
      <w:rPr>
        <w:rFonts w:ascii="Courier New" w:hAnsi="Courier New" w:hint="default"/>
      </w:rPr>
    </w:lvl>
    <w:lvl w:ilvl="5" w:tplc="CC5A4F74">
      <w:start w:val="1"/>
      <w:numFmt w:val="bullet"/>
      <w:lvlText w:val=""/>
      <w:lvlJc w:val="left"/>
      <w:pPr>
        <w:ind w:left="4320" w:hanging="360"/>
      </w:pPr>
      <w:rPr>
        <w:rFonts w:ascii="Wingdings" w:hAnsi="Wingdings" w:hint="default"/>
      </w:rPr>
    </w:lvl>
    <w:lvl w:ilvl="6" w:tplc="951E49D8">
      <w:start w:val="1"/>
      <w:numFmt w:val="bullet"/>
      <w:lvlText w:val=""/>
      <w:lvlJc w:val="left"/>
      <w:pPr>
        <w:ind w:left="5040" w:hanging="360"/>
      </w:pPr>
      <w:rPr>
        <w:rFonts w:ascii="Symbol" w:hAnsi="Symbol" w:hint="default"/>
      </w:rPr>
    </w:lvl>
    <w:lvl w:ilvl="7" w:tplc="5C523CA6">
      <w:start w:val="1"/>
      <w:numFmt w:val="bullet"/>
      <w:lvlText w:val="o"/>
      <w:lvlJc w:val="left"/>
      <w:pPr>
        <w:ind w:left="5760" w:hanging="360"/>
      </w:pPr>
      <w:rPr>
        <w:rFonts w:ascii="Courier New" w:hAnsi="Courier New" w:hint="default"/>
      </w:rPr>
    </w:lvl>
    <w:lvl w:ilvl="8" w:tplc="0A141918">
      <w:start w:val="1"/>
      <w:numFmt w:val="bullet"/>
      <w:lvlText w:val=""/>
      <w:lvlJc w:val="left"/>
      <w:pPr>
        <w:ind w:left="6480" w:hanging="360"/>
      </w:pPr>
      <w:rPr>
        <w:rFonts w:ascii="Wingdings" w:hAnsi="Wingdings" w:hint="default"/>
      </w:r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46004186">
    <w:abstractNumId w:val="2"/>
  </w:num>
  <w:num w:numId="2" w16cid:durableId="665135614">
    <w:abstractNumId w:val="1"/>
  </w:num>
  <w:num w:numId="3" w16cid:durableId="967978103">
    <w:abstractNumId w:val="13"/>
  </w:num>
  <w:num w:numId="4" w16cid:durableId="2114207679">
    <w:abstractNumId w:val="25"/>
  </w:num>
  <w:num w:numId="5" w16cid:durableId="590552841">
    <w:abstractNumId w:val="0"/>
  </w:num>
  <w:num w:numId="6" w16cid:durableId="504515702">
    <w:abstractNumId w:val="19"/>
  </w:num>
  <w:num w:numId="7" w16cid:durableId="134758101">
    <w:abstractNumId w:val="27"/>
  </w:num>
  <w:num w:numId="8" w16cid:durableId="530344848">
    <w:abstractNumId w:val="9"/>
  </w:num>
  <w:num w:numId="9" w16cid:durableId="2139254301">
    <w:abstractNumId w:val="20"/>
  </w:num>
  <w:num w:numId="10" w16cid:durableId="2053386028">
    <w:abstractNumId w:val="16"/>
  </w:num>
  <w:num w:numId="11" w16cid:durableId="840779053">
    <w:abstractNumId w:val="14"/>
  </w:num>
  <w:num w:numId="12" w16cid:durableId="159389961">
    <w:abstractNumId w:val="15"/>
  </w:num>
  <w:num w:numId="13" w16cid:durableId="334915111">
    <w:abstractNumId w:val="21"/>
  </w:num>
  <w:num w:numId="14" w16cid:durableId="1775712957">
    <w:abstractNumId w:val="28"/>
  </w:num>
  <w:num w:numId="15" w16cid:durableId="1136920156">
    <w:abstractNumId w:val="6"/>
  </w:num>
  <w:num w:numId="16" w16cid:durableId="2004358734">
    <w:abstractNumId w:val="3"/>
  </w:num>
  <w:num w:numId="17" w16cid:durableId="1419138870">
    <w:abstractNumId w:val="18"/>
  </w:num>
  <w:num w:numId="18" w16cid:durableId="1726175045">
    <w:abstractNumId w:val="4"/>
  </w:num>
  <w:num w:numId="19" w16cid:durableId="2147048085">
    <w:abstractNumId w:val="8"/>
  </w:num>
  <w:num w:numId="20" w16cid:durableId="834298733">
    <w:abstractNumId w:val="22"/>
  </w:num>
  <w:num w:numId="21" w16cid:durableId="2035842986">
    <w:abstractNumId w:val="7"/>
  </w:num>
  <w:num w:numId="22" w16cid:durableId="1567914936">
    <w:abstractNumId w:val="17"/>
  </w:num>
  <w:num w:numId="23" w16cid:durableId="2006281044">
    <w:abstractNumId w:val="11"/>
  </w:num>
  <w:num w:numId="24" w16cid:durableId="1799445379">
    <w:abstractNumId w:val="24"/>
  </w:num>
  <w:num w:numId="25" w16cid:durableId="805313392">
    <w:abstractNumId w:val="5"/>
  </w:num>
  <w:num w:numId="26" w16cid:durableId="871725320">
    <w:abstractNumId w:val="23"/>
  </w:num>
  <w:num w:numId="27" w16cid:durableId="906108331">
    <w:abstractNumId w:val="10"/>
  </w:num>
  <w:num w:numId="28" w16cid:durableId="1884056702">
    <w:abstractNumId w:val="26"/>
  </w:num>
  <w:num w:numId="29" w16cid:durableId="1369063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2A03"/>
    <w:rsid w:val="00003B74"/>
    <w:rsid w:val="0000555F"/>
    <w:rsid w:val="00007F44"/>
    <w:rsid w:val="00010254"/>
    <w:rsid w:val="0001232B"/>
    <w:rsid w:val="0001549E"/>
    <w:rsid w:val="000215F8"/>
    <w:rsid w:val="00025FEE"/>
    <w:rsid w:val="00033825"/>
    <w:rsid w:val="000372F3"/>
    <w:rsid w:val="00041422"/>
    <w:rsid w:val="00046CB3"/>
    <w:rsid w:val="00050A86"/>
    <w:rsid w:val="00070C3C"/>
    <w:rsid w:val="000914D6"/>
    <w:rsid w:val="00091EFB"/>
    <w:rsid w:val="00094EE1"/>
    <w:rsid w:val="00097495"/>
    <w:rsid w:val="000A568F"/>
    <w:rsid w:val="000B2080"/>
    <w:rsid w:val="000B42D9"/>
    <w:rsid w:val="000B46D8"/>
    <w:rsid w:val="000D0BB8"/>
    <w:rsid w:val="000D30A6"/>
    <w:rsid w:val="000D43EE"/>
    <w:rsid w:val="000E47B2"/>
    <w:rsid w:val="000F0C2A"/>
    <w:rsid w:val="000F3D33"/>
    <w:rsid w:val="000F4B54"/>
    <w:rsid w:val="00103746"/>
    <w:rsid w:val="00104A2D"/>
    <w:rsid w:val="0011222F"/>
    <w:rsid w:val="00122DD8"/>
    <w:rsid w:val="0012377D"/>
    <w:rsid w:val="00130F03"/>
    <w:rsid w:val="00134FEB"/>
    <w:rsid w:val="001448E9"/>
    <w:rsid w:val="00147643"/>
    <w:rsid w:val="00150540"/>
    <w:rsid w:val="00152317"/>
    <w:rsid w:val="00154C93"/>
    <w:rsid w:val="001575A2"/>
    <w:rsid w:val="001616E2"/>
    <w:rsid w:val="00165BC8"/>
    <w:rsid w:val="00172D9E"/>
    <w:rsid w:val="00184847"/>
    <w:rsid w:val="001A230C"/>
    <w:rsid w:val="001AADE5"/>
    <w:rsid w:val="001B5664"/>
    <w:rsid w:val="001C2097"/>
    <w:rsid w:val="001C7A13"/>
    <w:rsid w:val="001D2C94"/>
    <w:rsid w:val="001D78A2"/>
    <w:rsid w:val="001E000C"/>
    <w:rsid w:val="001E2F4B"/>
    <w:rsid w:val="001F2A54"/>
    <w:rsid w:val="001F49FC"/>
    <w:rsid w:val="00201973"/>
    <w:rsid w:val="00207732"/>
    <w:rsid w:val="002266E4"/>
    <w:rsid w:val="0022784D"/>
    <w:rsid w:val="002358C1"/>
    <w:rsid w:val="00240AAA"/>
    <w:rsid w:val="00243469"/>
    <w:rsid w:val="00243AFA"/>
    <w:rsid w:val="00244492"/>
    <w:rsid w:val="002534CE"/>
    <w:rsid w:val="00255C5C"/>
    <w:rsid w:val="00260143"/>
    <w:rsid w:val="00261102"/>
    <w:rsid w:val="00274670"/>
    <w:rsid w:val="00275C2B"/>
    <w:rsid w:val="0028675C"/>
    <w:rsid w:val="00291C70"/>
    <w:rsid w:val="00292E2C"/>
    <w:rsid w:val="002A4128"/>
    <w:rsid w:val="002B3A36"/>
    <w:rsid w:val="002B7823"/>
    <w:rsid w:val="002B7F20"/>
    <w:rsid w:val="002C21CC"/>
    <w:rsid w:val="002D1219"/>
    <w:rsid w:val="002D5E28"/>
    <w:rsid w:val="002E3970"/>
    <w:rsid w:val="002E3D52"/>
    <w:rsid w:val="002F31FC"/>
    <w:rsid w:val="00303B1F"/>
    <w:rsid w:val="00306311"/>
    <w:rsid w:val="0031368C"/>
    <w:rsid w:val="0031445D"/>
    <w:rsid w:val="00325540"/>
    <w:rsid w:val="0034212C"/>
    <w:rsid w:val="00342C94"/>
    <w:rsid w:val="00343C78"/>
    <w:rsid w:val="00350276"/>
    <w:rsid w:val="00354BFC"/>
    <w:rsid w:val="003562C3"/>
    <w:rsid w:val="003573E6"/>
    <w:rsid w:val="0036115A"/>
    <w:rsid w:val="0036236A"/>
    <w:rsid w:val="0036282C"/>
    <w:rsid w:val="00375969"/>
    <w:rsid w:val="0038048D"/>
    <w:rsid w:val="00380827"/>
    <w:rsid w:val="00381965"/>
    <w:rsid w:val="0038315A"/>
    <w:rsid w:val="003857C5"/>
    <w:rsid w:val="0039325F"/>
    <w:rsid w:val="00393E9D"/>
    <w:rsid w:val="003A5CE9"/>
    <w:rsid w:val="003B22EE"/>
    <w:rsid w:val="003B2B43"/>
    <w:rsid w:val="003B2F9F"/>
    <w:rsid w:val="003B5EE6"/>
    <w:rsid w:val="003C24A3"/>
    <w:rsid w:val="003C5237"/>
    <w:rsid w:val="003D2BBA"/>
    <w:rsid w:val="003D7292"/>
    <w:rsid w:val="003E3902"/>
    <w:rsid w:val="003E5CE2"/>
    <w:rsid w:val="003E7167"/>
    <w:rsid w:val="003F2B62"/>
    <w:rsid w:val="0040139D"/>
    <w:rsid w:val="0041184B"/>
    <w:rsid w:val="0041552B"/>
    <w:rsid w:val="0042009C"/>
    <w:rsid w:val="00420BED"/>
    <w:rsid w:val="00422634"/>
    <w:rsid w:val="0042653B"/>
    <w:rsid w:val="00444AB1"/>
    <w:rsid w:val="004550CD"/>
    <w:rsid w:val="004636E5"/>
    <w:rsid w:val="0047044F"/>
    <w:rsid w:val="00476C0A"/>
    <w:rsid w:val="004819C2"/>
    <w:rsid w:val="00484EFE"/>
    <w:rsid w:val="0049329D"/>
    <w:rsid w:val="004A058D"/>
    <w:rsid w:val="004B7F78"/>
    <w:rsid w:val="004C4103"/>
    <w:rsid w:val="004C5E3C"/>
    <w:rsid w:val="004D07B8"/>
    <w:rsid w:val="004D6A0B"/>
    <w:rsid w:val="004E0389"/>
    <w:rsid w:val="004E0B9D"/>
    <w:rsid w:val="0050163B"/>
    <w:rsid w:val="00505CFA"/>
    <w:rsid w:val="00510312"/>
    <w:rsid w:val="00511A9B"/>
    <w:rsid w:val="005133E4"/>
    <w:rsid w:val="00513AF5"/>
    <w:rsid w:val="00515EFE"/>
    <w:rsid w:val="00516CAA"/>
    <w:rsid w:val="00520588"/>
    <w:rsid w:val="00520B41"/>
    <w:rsid w:val="00535460"/>
    <w:rsid w:val="00541862"/>
    <w:rsid w:val="00543501"/>
    <w:rsid w:val="00547B48"/>
    <w:rsid w:val="00547E90"/>
    <w:rsid w:val="00555B74"/>
    <w:rsid w:val="00557DC4"/>
    <w:rsid w:val="00570C3B"/>
    <w:rsid w:val="00570D71"/>
    <w:rsid w:val="005747AE"/>
    <w:rsid w:val="00576714"/>
    <w:rsid w:val="00576CFA"/>
    <w:rsid w:val="00582937"/>
    <w:rsid w:val="005910B8"/>
    <w:rsid w:val="00595B95"/>
    <w:rsid w:val="005B7B14"/>
    <w:rsid w:val="005B7FCB"/>
    <w:rsid w:val="005C6EFC"/>
    <w:rsid w:val="005C72A9"/>
    <w:rsid w:val="005E2B85"/>
    <w:rsid w:val="005E6186"/>
    <w:rsid w:val="005F752C"/>
    <w:rsid w:val="006039C3"/>
    <w:rsid w:val="0061094D"/>
    <w:rsid w:val="00610B49"/>
    <w:rsid w:val="006236B7"/>
    <w:rsid w:val="00624499"/>
    <w:rsid w:val="006266DA"/>
    <w:rsid w:val="0063320C"/>
    <w:rsid w:val="006338A9"/>
    <w:rsid w:val="0063560B"/>
    <w:rsid w:val="00635C8C"/>
    <w:rsid w:val="006448B2"/>
    <w:rsid w:val="0064744E"/>
    <w:rsid w:val="00655F30"/>
    <w:rsid w:val="00661707"/>
    <w:rsid w:val="0068028F"/>
    <w:rsid w:val="00681B20"/>
    <w:rsid w:val="00686880"/>
    <w:rsid w:val="0069506A"/>
    <w:rsid w:val="00696CD5"/>
    <w:rsid w:val="006A06F7"/>
    <w:rsid w:val="006A1FF9"/>
    <w:rsid w:val="006A284E"/>
    <w:rsid w:val="006B2B27"/>
    <w:rsid w:val="006B2DE5"/>
    <w:rsid w:val="006B43AE"/>
    <w:rsid w:val="006B5370"/>
    <w:rsid w:val="006B6352"/>
    <w:rsid w:val="006C61D8"/>
    <w:rsid w:val="006D40D5"/>
    <w:rsid w:val="006D5C93"/>
    <w:rsid w:val="006D7834"/>
    <w:rsid w:val="006E4122"/>
    <w:rsid w:val="00702702"/>
    <w:rsid w:val="007059C1"/>
    <w:rsid w:val="007201F7"/>
    <w:rsid w:val="007206E3"/>
    <w:rsid w:val="00722A28"/>
    <w:rsid w:val="00722FA2"/>
    <w:rsid w:val="00734FAF"/>
    <w:rsid w:val="00735C18"/>
    <w:rsid w:val="00740584"/>
    <w:rsid w:val="00740CC0"/>
    <w:rsid w:val="0074163C"/>
    <w:rsid w:val="0074231C"/>
    <w:rsid w:val="007463C1"/>
    <w:rsid w:val="00747334"/>
    <w:rsid w:val="00750954"/>
    <w:rsid w:val="007541D9"/>
    <w:rsid w:val="00754493"/>
    <w:rsid w:val="007562C8"/>
    <w:rsid w:val="00762075"/>
    <w:rsid w:val="00773273"/>
    <w:rsid w:val="00777A28"/>
    <w:rsid w:val="007852A1"/>
    <w:rsid w:val="007950B5"/>
    <w:rsid w:val="007955E0"/>
    <w:rsid w:val="007A34AD"/>
    <w:rsid w:val="007B00D9"/>
    <w:rsid w:val="007B131D"/>
    <w:rsid w:val="007B5996"/>
    <w:rsid w:val="007C3D2B"/>
    <w:rsid w:val="007C4770"/>
    <w:rsid w:val="007D2FE3"/>
    <w:rsid w:val="007D6FE1"/>
    <w:rsid w:val="007D7E03"/>
    <w:rsid w:val="007E1BEF"/>
    <w:rsid w:val="007E2E9F"/>
    <w:rsid w:val="007E47AF"/>
    <w:rsid w:val="007E4827"/>
    <w:rsid w:val="007F1CE2"/>
    <w:rsid w:val="007F1E20"/>
    <w:rsid w:val="007F37FE"/>
    <w:rsid w:val="007F4CF6"/>
    <w:rsid w:val="007F50C1"/>
    <w:rsid w:val="007F634C"/>
    <w:rsid w:val="007F712F"/>
    <w:rsid w:val="00812D05"/>
    <w:rsid w:val="00814BF2"/>
    <w:rsid w:val="00820D62"/>
    <w:rsid w:val="0082267D"/>
    <w:rsid w:val="00823A44"/>
    <w:rsid w:val="00827786"/>
    <w:rsid w:val="00831B20"/>
    <w:rsid w:val="008329C9"/>
    <w:rsid w:val="0084085C"/>
    <w:rsid w:val="008448D6"/>
    <w:rsid w:val="00855494"/>
    <w:rsid w:val="0086611D"/>
    <w:rsid w:val="00870779"/>
    <w:rsid w:val="00886CB1"/>
    <w:rsid w:val="00894760"/>
    <w:rsid w:val="00897A73"/>
    <w:rsid w:val="008A3A1B"/>
    <w:rsid w:val="008A6543"/>
    <w:rsid w:val="008B7F24"/>
    <w:rsid w:val="008D392D"/>
    <w:rsid w:val="008E1210"/>
    <w:rsid w:val="008E18C9"/>
    <w:rsid w:val="008F1BC9"/>
    <w:rsid w:val="008F3044"/>
    <w:rsid w:val="008F4694"/>
    <w:rsid w:val="008F7DB8"/>
    <w:rsid w:val="00911181"/>
    <w:rsid w:val="009138D8"/>
    <w:rsid w:val="009152EA"/>
    <w:rsid w:val="00924128"/>
    <w:rsid w:val="009253C2"/>
    <w:rsid w:val="009372D3"/>
    <w:rsid w:val="00937882"/>
    <w:rsid w:val="009566BC"/>
    <w:rsid w:val="0096092F"/>
    <w:rsid w:val="00962379"/>
    <w:rsid w:val="009636A6"/>
    <w:rsid w:val="00966AE0"/>
    <w:rsid w:val="009707F6"/>
    <w:rsid w:val="00970BBA"/>
    <w:rsid w:val="009A4FCB"/>
    <w:rsid w:val="009B1B51"/>
    <w:rsid w:val="009B2322"/>
    <w:rsid w:val="009B5D5E"/>
    <w:rsid w:val="009C6576"/>
    <w:rsid w:val="009D4E24"/>
    <w:rsid w:val="009D5CED"/>
    <w:rsid w:val="009E5A01"/>
    <w:rsid w:val="009E73CC"/>
    <w:rsid w:val="009F2FE9"/>
    <w:rsid w:val="009F42A2"/>
    <w:rsid w:val="009F4AD7"/>
    <w:rsid w:val="009F5A9E"/>
    <w:rsid w:val="009F6313"/>
    <w:rsid w:val="009F7AF7"/>
    <w:rsid w:val="00A1044E"/>
    <w:rsid w:val="00A10ADE"/>
    <w:rsid w:val="00A1735A"/>
    <w:rsid w:val="00A20153"/>
    <w:rsid w:val="00A25EEA"/>
    <w:rsid w:val="00A31687"/>
    <w:rsid w:val="00A32E1C"/>
    <w:rsid w:val="00A36813"/>
    <w:rsid w:val="00A409DF"/>
    <w:rsid w:val="00A43847"/>
    <w:rsid w:val="00A478FC"/>
    <w:rsid w:val="00A47E52"/>
    <w:rsid w:val="00A533BB"/>
    <w:rsid w:val="00A64A00"/>
    <w:rsid w:val="00A71A37"/>
    <w:rsid w:val="00A76B66"/>
    <w:rsid w:val="00A81632"/>
    <w:rsid w:val="00A86682"/>
    <w:rsid w:val="00AA12E6"/>
    <w:rsid w:val="00AB0AAB"/>
    <w:rsid w:val="00AB3FC7"/>
    <w:rsid w:val="00AC04D1"/>
    <w:rsid w:val="00AD439D"/>
    <w:rsid w:val="00AD4EBB"/>
    <w:rsid w:val="00AE5567"/>
    <w:rsid w:val="00AE7857"/>
    <w:rsid w:val="00AF3C48"/>
    <w:rsid w:val="00AF521A"/>
    <w:rsid w:val="00B06C4F"/>
    <w:rsid w:val="00B134DD"/>
    <w:rsid w:val="00B13F6E"/>
    <w:rsid w:val="00B2097F"/>
    <w:rsid w:val="00B23FA2"/>
    <w:rsid w:val="00B24EAF"/>
    <w:rsid w:val="00B25965"/>
    <w:rsid w:val="00B26ADA"/>
    <w:rsid w:val="00B277C0"/>
    <w:rsid w:val="00B30961"/>
    <w:rsid w:val="00B455CD"/>
    <w:rsid w:val="00B56908"/>
    <w:rsid w:val="00B62846"/>
    <w:rsid w:val="00B67A44"/>
    <w:rsid w:val="00B710C3"/>
    <w:rsid w:val="00B74380"/>
    <w:rsid w:val="00B8505B"/>
    <w:rsid w:val="00B85D11"/>
    <w:rsid w:val="00B92E1C"/>
    <w:rsid w:val="00B9301D"/>
    <w:rsid w:val="00B93675"/>
    <w:rsid w:val="00B946D7"/>
    <w:rsid w:val="00B95C8E"/>
    <w:rsid w:val="00BA3486"/>
    <w:rsid w:val="00BA5586"/>
    <w:rsid w:val="00BC4DBB"/>
    <w:rsid w:val="00BC5726"/>
    <w:rsid w:val="00BD6F45"/>
    <w:rsid w:val="00BD723A"/>
    <w:rsid w:val="00BE2096"/>
    <w:rsid w:val="00BE7F31"/>
    <w:rsid w:val="00BF5B92"/>
    <w:rsid w:val="00C007BD"/>
    <w:rsid w:val="00C0224F"/>
    <w:rsid w:val="00C025C0"/>
    <w:rsid w:val="00C029DD"/>
    <w:rsid w:val="00C03329"/>
    <w:rsid w:val="00C10B1E"/>
    <w:rsid w:val="00C14549"/>
    <w:rsid w:val="00C15E90"/>
    <w:rsid w:val="00C17B2A"/>
    <w:rsid w:val="00C215DB"/>
    <w:rsid w:val="00C24D32"/>
    <w:rsid w:val="00C26ADC"/>
    <w:rsid w:val="00C31521"/>
    <w:rsid w:val="00C36DE5"/>
    <w:rsid w:val="00C46E02"/>
    <w:rsid w:val="00C623F1"/>
    <w:rsid w:val="00C62716"/>
    <w:rsid w:val="00C63FB1"/>
    <w:rsid w:val="00C80F50"/>
    <w:rsid w:val="00C82989"/>
    <w:rsid w:val="00C841CC"/>
    <w:rsid w:val="00C97957"/>
    <w:rsid w:val="00CA031B"/>
    <w:rsid w:val="00CA3BE2"/>
    <w:rsid w:val="00CB2559"/>
    <w:rsid w:val="00CB3F55"/>
    <w:rsid w:val="00CC52FF"/>
    <w:rsid w:val="00CC6746"/>
    <w:rsid w:val="00CE7D09"/>
    <w:rsid w:val="00CF3760"/>
    <w:rsid w:val="00CF3B41"/>
    <w:rsid w:val="00CF5E22"/>
    <w:rsid w:val="00CF7853"/>
    <w:rsid w:val="00D0368D"/>
    <w:rsid w:val="00D05EFC"/>
    <w:rsid w:val="00D12142"/>
    <w:rsid w:val="00D17B86"/>
    <w:rsid w:val="00D24564"/>
    <w:rsid w:val="00D26490"/>
    <w:rsid w:val="00D31BE3"/>
    <w:rsid w:val="00D32D01"/>
    <w:rsid w:val="00D5341C"/>
    <w:rsid w:val="00D55A93"/>
    <w:rsid w:val="00D64309"/>
    <w:rsid w:val="00D74935"/>
    <w:rsid w:val="00D7552A"/>
    <w:rsid w:val="00D77787"/>
    <w:rsid w:val="00D800A4"/>
    <w:rsid w:val="00D90C1C"/>
    <w:rsid w:val="00D94924"/>
    <w:rsid w:val="00DA3C20"/>
    <w:rsid w:val="00DC07C6"/>
    <w:rsid w:val="00DC09FD"/>
    <w:rsid w:val="00DC4CA9"/>
    <w:rsid w:val="00DD32A3"/>
    <w:rsid w:val="00DD621E"/>
    <w:rsid w:val="00DE7135"/>
    <w:rsid w:val="00DF2B33"/>
    <w:rsid w:val="00E04FE3"/>
    <w:rsid w:val="00E15B89"/>
    <w:rsid w:val="00E27AC7"/>
    <w:rsid w:val="00E33F62"/>
    <w:rsid w:val="00E42CE2"/>
    <w:rsid w:val="00E518A3"/>
    <w:rsid w:val="00E56B07"/>
    <w:rsid w:val="00E5796C"/>
    <w:rsid w:val="00E66BB7"/>
    <w:rsid w:val="00E7414B"/>
    <w:rsid w:val="00E85D82"/>
    <w:rsid w:val="00E87A4A"/>
    <w:rsid w:val="00E907BA"/>
    <w:rsid w:val="00E9171F"/>
    <w:rsid w:val="00E91FA4"/>
    <w:rsid w:val="00EB02EF"/>
    <w:rsid w:val="00EB68CA"/>
    <w:rsid w:val="00EC0CD3"/>
    <w:rsid w:val="00EC3E60"/>
    <w:rsid w:val="00ED64FB"/>
    <w:rsid w:val="00ED74E5"/>
    <w:rsid w:val="00EE113C"/>
    <w:rsid w:val="00EE4137"/>
    <w:rsid w:val="00EE75DB"/>
    <w:rsid w:val="00EF0333"/>
    <w:rsid w:val="00EF35A4"/>
    <w:rsid w:val="00EF49F6"/>
    <w:rsid w:val="00EF4E56"/>
    <w:rsid w:val="00EF58C8"/>
    <w:rsid w:val="00EF63CF"/>
    <w:rsid w:val="00F0457B"/>
    <w:rsid w:val="00F068AF"/>
    <w:rsid w:val="00F202D8"/>
    <w:rsid w:val="00F25B6B"/>
    <w:rsid w:val="00F36B7E"/>
    <w:rsid w:val="00F416DF"/>
    <w:rsid w:val="00F46CA0"/>
    <w:rsid w:val="00F56DD2"/>
    <w:rsid w:val="00F63EA8"/>
    <w:rsid w:val="00F661ED"/>
    <w:rsid w:val="00F70C9A"/>
    <w:rsid w:val="00F72F68"/>
    <w:rsid w:val="00F75FDE"/>
    <w:rsid w:val="00F77EC0"/>
    <w:rsid w:val="00F84861"/>
    <w:rsid w:val="00F878C9"/>
    <w:rsid w:val="00F96AEA"/>
    <w:rsid w:val="00FA1835"/>
    <w:rsid w:val="00FA208C"/>
    <w:rsid w:val="00FA77D6"/>
    <w:rsid w:val="00FB169F"/>
    <w:rsid w:val="00FB77B6"/>
    <w:rsid w:val="00FC38AC"/>
    <w:rsid w:val="00FC6E4D"/>
    <w:rsid w:val="00FD2054"/>
    <w:rsid w:val="00FD6198"/>
    <w:rsid w:val="00FE711E"/>
    <w:rsid w:val="00FF69A7"/>
    <w:rsid w:val="00FF7C57"/>
    <w:rsid w:val="0223466E"/>
    <w:rsid w:val="02871A97"/>
    <w:rsid w:val="030F168B"/>
    <w:rsid w:val="0383EB43"/>
    <w:rsid w:val="03AC6DF1"/>
    <w:rsid w:val="03EB4105"/>
    <w:rsid w:val="0432A11C"/>
    <w:rsid w:val="05C75A7E"/>
    <w:rsid w:val="07CE13C2"/>
    <w:rsid w:val="090767B6"/>
    <w:rsid w:val="09093521"/>
    <w:rsid w:val="0AA50582"/>
    <w:rsid w:val="0CBA1B1D"/>
    <w:rsid w:val="0DF18E7A"/>
    <w:rsid w:val="0ECE7BCF"/>
    <w:rsid w:val="0FD7D45F"/>
    <w:rsid w:val="105A1941"/>
    <w:rsid w:val="15C787BC"/>
    <w:rsid w:val="16FA42B9"/>
    <w:rsid w:val="1BF20282"/>
    <w:rsid w:val="1C371656"/>
    <w:rsid w:val="1CEFF429"/>
    <w:rsid w:val="1DCED132"/>
    <w:rsid w:val="1E5578AE"/>
    <w:rsid w:val="20B70470"/>
    <w:rsid w:val="20D84D03"/>
    <w:rsid w:val="227D0ACB"/>
    <w:rsid w:val="23018C69"/>
    <w:rsid w:val="25730460"/>
    <w:rsid w:val="25AFEEF5"/>
    <w:rsid w:val="289F542D"/>
    <w:rsid w:val="29A3F4EB"/>
    <w:rsid w:val="2A4831E8"/>
    <w:rsid w:val="2B17D016"/>
    <w:rsid w:val="2B4AD008"/>
    <w:rsid w:val="2E5FE9E7"/>
    <w:rsid w:val="2F7EA75B"/>
    <w:rsid w:val="2FD21276"/>
    <w:rsid w:val="3009EDBE"/>
    <w:rsid w:val="302E8B8B"/>
    <w:rsid w:val="317823CD"/>
    <w:rsid w:val="32C4692A"/>
    <w:rsid w:val="32DF4027"/>
    <w:rsid w:val="3397163A"/>
    <w:rsid w:val="33DEC0C9"/>
    <w:rsid w:val="33E7CE85"/>
    <w:rsid w:val="33F6F94D"/>
    <w:rsid w:val="34EEB90E"/>
    <w:rsid w:val="35266730"/>
    <w:rsid w:val="363748DD"/>
    <w:rsid w:val="368F14BA"/>
    <w:rsid w:val="376FCD13"/>
    <w:rsid w:val="377E8E77"/>
    <w:rsid w:val="378994D0"/>
    <w:rsid w:val="37A9252B"/>
    <w:rsid w:val="37CBBEF5"/>
    <w:rsid w:val="38AEAD18"/>
    <w:rsid w:val="3A28FDF0"/>
    <w:rsid w:val="3B1367AB"/>
    <w:rsid w:val="3B511985"/>
    <w:rsid w:val="3D074F6B"/>
    <w:rsid w:val="3E547C22"/>
    <w:rsid w:val="41657CE2"/>
    <w:rsid w:val="43A8FE98"/>
    <w:rsid w:val="44D4EA1A"/>
    <w:rsid w:val="44FECAF7"/>
    <w:rsid w:val="462EDE4C"/>
    <w:rsid w:val="4738A6B3"/>
    <w:rsid w:val="4991D62A"/>
    <w:rsid w:val="49B8E46C"/>
    <w:rsid w:val="4D4EAF07"/>
    <w:rsid w:val="4D5A76BF"/>
    <w:rsid w:val="4DDA90BA"/>
    <w:rsid w:val="4F00154E"/>
    <w:rsid w:val="51ACB052"/>
    <w:rsid w:val="51C0BCFF"/>
    <w:rsid w:val="5244D3ED"/>
    <w:rsid w:val="529BF6F1"/>
    <w:rsid w:val="52CCCD2D"/>
    <w:rsid w:val="5303251D"/>
    <w:rsid w:val="5349B287"/>
    <w:rsid w:val="549EF57E"/>
    <w:rsid w:val="55A02294"/>
    <w:rsid w:val="5604AF7F"/>
    <w:rsid w:val="5641A205"/>
    <w:rsid w:val="5677BE42"/>
    <w:rsid w:val="573268EB"/>
    <w:rsid w:val="582701F3"/>
    <w:rsid w:val="5845DCFE"/>
    <w:rsid w:val="5A3420F4"/>
    <w:rsid w:val="5A996B5D"/>
    <w:rsid w:val="5BB2855D"/>
    <w:rsid w:val="5D6E88A0"/>
    <w:rsid w:val="5E942F21"/>
    <w:rsid w:val="6074C517"/>
    <w:rsid w:val="611893B9"/>
    <w:rsid w:val="61403267"/>
    <w:rsid w:val="63B5BCDC"/>
    <w:rsid w:val="64ABA712"/>
    <w:rsid w:val="651AAF1A"/>
    <w:rsid w:val="6521CFF9"/>
    <w:rsid w:val="6568B56B"/>
    <w:rsid w:val="660CA368"/>
    <w:rsid w:val="68194C11"/>
    <w:rsid w:val="68712849"/>
    <w:rsid w:val="689C7BE8"/>
    <w:rsid w:val="6A7FC8D0"/>
    <w:rsid w:val="6BEFC019"/>
    <w:rsid w:val="6CCC67C3"/>
    <w:rsid w:val="6E187D3B"/>
    <w:rsid w:val="6E3ADEC0"/>
    <w:rsid w:val="6FBEA29F"/>
    <w:rsid w:val="6FD9EA78"/>
    <w:rsid w:val="6FE11D33"/>
    <w:rsid w:val="72227A76"/>
    <w:rsid w:val="7240D370"/>
    <w:rsid w:val="755CB033"/>
    <w:rsid w:val="7581A31C"/>
    <w:rsid w:val="76A51BCA"/>
    <w:rsid w:val="79E7EA39"/>
    <w:rsid w:val="7A1B16A3"/>
    <w:rsid w:val="7AC8DE69"/>
    <w:rsid w:val="7B968612"/>
    <w:rsid w:val="7E0F0C14"/>
    <w:rsid w:val="7E46C78F"/>
    <w:rsid w:val="7E67D4ED"/>
    <w:rsid w:val="7EDB9090"/>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297EE31-F2C3-44A7-ADA1-EE1BA8FE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B6B"/>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6"/>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7"/>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74163C"/>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74163C"/>
    <w:rPr>
      <w:rFonts w:ascii="PT Serif" w:eastAsia="Calibri" w:hAnsi="PT Serif"/>
      <w:color w:val="582C83"/>
      <w:sz w:val="28"/>
      <w:szCs w:val="28"/>
      <w:lang w:eastAsia="zh-CN"/>
    </w:rPr>
  </w:style>
  <w:style w:type="paragraph" w:styleId="ListParagraph">
    <w:name w:val="List Paragraph"/>
    <w:basedOn w:val="Normal"/>
    <w:uiPriority w:val="34"/>
    <w:qFormat/>
    <w:rsid w:val="00C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182331094">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2713210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481117938">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2.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3.xml><?xml version="1.0" encoding="utf-8"?>
<ds:datastoreItem xmlns:ds="http://schemas.openxmlformats.org/officeDocument/2006/customXml" ds:itemID="{BB6F8E51-ED14-47D3-B29B-6318F28A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6DB652-B2CF-4E84-B193-02C1134F97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OnePager</Template>
  <TotalTime>3</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7392</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7</cp:revision>
  <dcterms:created xsi:type="dcterms:W3CDTF">2025-06-30T14:11:00Z</dcterms:created>
  <dcterms:modified xsi:type="dcterms:W3CDTF">2025-08-08T19:22:00Z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ies>
</file>