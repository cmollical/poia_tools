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AAE6" w14:textId="0698F32E" w:rsidR="002A30B8" w:rsidRPr="00FC6E4D" w:rsidRDefault="00EA130D" w:rsidP="002A30B8">
      <w:pPr>
        <w:pStyle w:val="SideTitle"/>
        <w:rPr>
          <w:rStyle w:val="normaltextrun"/>
          <w:color w:val="B4005B" w:themeColor="accent1"/>
        </w:rPr>
      </w:pPr>
      <w:bookmarkStart w:id="0" w:name="_Toc111540989"/>
      <w:bookmarkStart w:id="1" w:name="_Toc111630260"/>
      <w:r>
        <w:rPr>
          <w:rStyle w:val="normaltextrun"/>
          <w:color w:val="B4005B" w:themeColor="accent1"/>
        </w:rPr>
        <w:t>Beta</w:t>
      </w:r>
      <w:r w:rsidR="002A30B8" w:rsidRPr="334AFF0E">
        <w:rPr>
          <w:rStyle w:val="normaltextrun"/>
          <w:color w:val="B4005B" w:themeColor="accent1"/>
        </w:rPr>
        <w:t xml:space="preserve">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30822A63"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Your organization is invited to a </w:t>
      </w:r>
      <w:r w:rsidR="00EA130D">
        <w:rPr>
          <w:rStyle w:val="normaltextrun"/>
          <w:rFonts w:ascii="PT Serif" w:eastAsia="PT Serif" w:hAnsi="PT Serif" w:cs="PT Serif"/>
          <w:color w:val="000000" w:themeColor="text1"/>
          <w:sz w:val="21"/>
          <w:szCs w:val="21"/>
        </w:rPr>
        <w:t>Beta</w:t>
      </w:r>
      <w:r w:rsidRPr="5D82E46D">
        <w:rPr>
          <w:rStyle w:val="normaltextrun"/>
          <w:rFonts w:ascii="PT Serif" w:eastAsia="PT Serif" w:hAnsi="PT Serif" w:cs="PT Serif"/>
          <w:color w:val="172B4D"/>
          <w:sz w:val="21"/>
          <w:szCs w:val="21"/>
        </w:rPr>
        <w:t>:</w:t>
      </w:r>
      <w:r w:rsidRPr="5D82E46D">
        <w:rPr>
          <w:rStyle w:val="normaltextrun"/>
          <w:rFonts w:ascii="PT Serif" w:eastAsia="PT Serif" w:hAnsi="PT Serif" w:cs="PT Serif"/>
          <w:color w:val="FF0000"/>
          <w:sz w:val="21"/>
          <w:szCs w:val="21"/>
        </w:rPr>
        <w:t xml:space="preserve"> </w:t>
      </w:r>
      <w:r w:rsidR="0062248A" w:rsidRPr="00F53C21">
        <w:rPr>
          <w:rStyle w:val="normaltextrun"/>
          <w:rFonts w:ascii="PT Serif" w:eastAsia="PT Serif" w:hAnsi="PT Serif" w:cs="PT Serif"/>
          <w:color w:val="000000" w:themeColor="text1"/>
          <w:sz w:val="21"/>
          <w:szCs w:val="21"/>
          <w:highlight w:val="green"/>
        </w:rPr>
        <w:t>{</w:t>
      </w:r>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2B700160">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0CA0DFD3"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is invited to a </w:t>
      </w:r>
      <w:r w:rsidR="00EA130D">
        <w:rPr>
          <w:rStyle w:val="normaltextrun"/>
          <w:rFonts w:ascii="PT Serif" w:eastAsia="PT Serif" w:hAnsi="PT Serif" w:cs="PT Serif"/>
          <w:b/>
          <w:bCs/>
          <w:color w:val="4E2D81"/>
          <w:sz w:val="28"/>
          <w:szCs w:val="28"/>
        </w:rPr>
        <w:t>Beta</w:t>
      </w:r>
      <w:r w:rsidRPr="5D82E46D">
        <w:rPr>
          <w:rStyle w:val="normaltextrun"/>
          <w:rFonts w:ascii="PT Serif" w:eastAsia="PT Serif" w:hAnsi="PT Serif" w:cs="PT Serif"/>
          <w:b/>
          <w:bCs/>
          <w:color w:val="4E2D81"/>
          <w:sz w:val="28"/>
          <w:szCs w:val="28"/>
        </w:rPr>
        <w:t xml:space="preserve">: </w:t>
      </w:r>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DF52990"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EA130D">
                              <w:rPr>
                                <w:rStyle w:val="normaltextrun"/>
                                <w:rFonts w:ascii="Source Sans Pro" w:hAnsi="Source Sans Pro" w:cs="Segoe UI"/>
                                <w:b/>
                                <w:bCs/>
                                <w:color w:val="4E2D82" w:themeColor="text2"/>
                                <w:sz w:val="22"/>
                                <w:szCs w:val="22"/>
                              </w:rPr>
                              <w:t>Beta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DF52990"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EA130D">
                        <w:rPr>
                          <w:rStyle w:val="normaltextrun"/>
                          <w:rFonts w:ascii="Source Sans Pro" w:hAnsi="Source Sans Pro" w:cs="Segoe UI"/>
                          <w:b/>
                          <w:bCs/>
                          <w:color w:val="4E2D82" w:themeColor="text2"/>
                          <w:sz w:val="22"/>
                          <w:szCs w:val="22"/>
                        </w:rPr>
                        <w:t>Beta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28C36F2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By participating in this </w:t>
      </w:r>
      <w:r w:rsidR="00EA130D">
        <w:rPr>
          <w:rStyle w:val="normaltextrun"/>
          <w:rFonts w:ascii="Source Sans Pro" w:eastAsia="Source Sans Pro" w:hAnsi="Source Sans Pro" w:cs="Source Sans Pro"/>
          <w:color w:val="000000" w:themeColor="text1"/>
          <w:sz w:val="22"/>
          <w:szCs w:val="22"/>
        </w:rPr>
        <w:t>Beta</w:t>
      </w:r>
      <w:r w:rsidRPr="5D82E46D">
        <w:rPr>
          <w:rStyle w:val="normaltextrun"/>
          <w:rFonts w:ascii="Source Sans Pro" w:eastAsia="Source Sans Pro" w:hAnsi="Source Sans Pro" w:cs="Source Sans Pro"/>
          <w:color w:val="000000" w:themeColor="text1"/>
          <w:sz w:val="22"/>
          <w:szCs w:val="22"/>
        </w:rPr>
        <w:t>, you’ll 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5C6188">
        <w:rPr>
          <w:rFonts w:ascii="Source Sans Pro" w:eastAsia="Source Sans Pro" w:hAnsi="Source Sans Pro" w:cs="Source Sans Pro"/>
          <w:b/>
          <w:bCs/>
          <w:color w:val="auto"/>
          <w:sz w:val="22"/>
          <w:szCs w:val="22"/>
          <w:highlight w:val="yellow"/>
        </w:rPr>
        <w:t>Opt</w:t>
      </w:r>
      <w:r w:rsidR="002C5A9C" w:rsidRPr="005C6188">
        <w:rPr>
          <w:rFonts w:ascii="Source Sans Pro" w:eastAsia="Source Sans Pro" w:hAnsi="Source Sans Pro" w:cs="Source Sans Pro"/>
          <w:b/>
          <w:bCs/>
          <w:color w:val="auto"/>
          <w:sz w:val="22"/>
          <w:szCs w:val="22"/>
          <w:highlight w:val="yellow"/>
        </w:rPr>
        <w:t>-</w:t>
      </w:r>
      <w:r w:rsidRPr="005C618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78B5DB9C"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73B6F6EA"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4D2B69F7"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158D056B" w14:textId="77777777" w:rsidR="00EA130D" w:rsidRDefault="00EA130D" w:rsidP="00EA130D">
      <w:pPr>
        <w:spacing w:line="240" w:lineRule="auto"/>
        <w:rPr>
          <w:rStyle w:val="eop"/>
          <w:rFonts w:ascii="Source Sans Pro" w:eastAsia="Source Sans Pro" w:hAnsi="Source Sans Pro" w:cs="Source Sans Pro"/>
          <w:color w:val="000000" w:themeColor="text1"/>
          <w:sz w:val="22"/>
          <w:szCs w:val="22"/>
        </w:rPr>
      </w:pPr>
    </w:p>
    <w:p w14:paraId="5E15A7CC" w14:textId="77777777" w:rsidR="00EA130D" w:rsidRDefault="00EA130D" w:rsidP="00EA130D">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4782B40F">
        <w:rPr>
          <w:rStyle w:val="normaltextrun"/>
          <w:rFonts w:ascii="Source Sans Pro" w:eastAsia="Source Sans Pro" w:hAnsi="Source Sans Pro" w:cs="Source Sans Pro"/>
          <w:color w:val="B4005A"/>
          <w:sz w:val="22"/>
          <w:szCs w:val="22"/>
        </w:rPr>
        <w:t xml:space="preserve">Support &gt; Success Community &gt; Contact the Client Support Center &gt; Enter Descriptive Details &gt; Additional Services &gt; Alpha/Beta </w:t>
      </w:r>
      <w:r w:rsidRPr="4782B40F">
        <w:rPr>
          <w:rStyle w:val="normaltextrun"/>
          <w:rFonts w:ascii="Source Sans Pro" w:eastAsia="Source Sans Pro" w:hAnsi="Source Sans Pro" w:cs="Source Sans Pro"/>
          <w:color w:val="B4005A"/>
          <w:sz w:val="22"/>
          <w:szCs w:val="22"/>
        </w:rPr>
        <w:lastRenderedPageBreak/>
        <w:t>Support &gt; Review Resources &gt; Create Online Case.</w:t>
      </w:r>
      <w:r w:rsidRPr="4782B40F">
        <w:rPr>
          <w:rStyle w:val="normaltextrun"/>
          <w:rFonts w:ascii="Source Sans Pro" w:eastAsia="Source Sans Pro" w:hAnsi="Source Sans Pro" w:cs="Source Sans Pro"/>
          <w:color w:val="auto"/>
          <w:sz w:val="22"/>
          <w:szCs w:val="22"/>
        </w:rPr>
        <w:t xml:space="preserve"> Please use this </w:t>
      </w:r>
      <w:hyperlink r:id="rId12">
        <w:r w:rsidRPr="4782B40F">
          <w:rPr>
            <w:rStyle w:val="Hyperlink"/>
            <w:rFonts w:ascii="Source Sans Pro" w:eastAsia="Source Sans Pro" w:hAnsi="Source Sans Pro" w:cs="Source Sans Pro"/>
            <w:color w:val="0465B3"/>
            <w:sz w:val="22"/>
            <w:szCs w:val="22"/>
          </w:rPr>
          <w:t>Alpha/Beta Support Case Routing</w:t>
        </w:r>
      </w:hyperlink>
      <w:r w:rsidRPr="4782B40F">
        <w:rPr>
          <w:rStyle w:val="normaltextrun"/>
          <w:rFonts w:ascii="Source Sans Pro" w:eastAsia="Source Sans Pro" w:hAnsi="Source Sans Pro" w:cs="Source Sans Pro"/>
          <w:color w:val="0465B3"/>
          <w:sz w:val="22"/>
          <w:szCs w:val="22"/>
        </w:rPr>
        <w:t xml:space="preserve"> </w:t>
      </w:r>
      <w:r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4F9E14D2"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w:t>
      </w:r>
      <w:r w:rsidR="00EA130D">
        <w:rPr>
          <w:rStyle w:val="normaltextrun"/>
          <w:rFonts w:ascii="Source Sans Pro" w:eastAsia="Source Sans Pro" w:hAnsi="Source Sans Pro" w:cs="Source Sans Pro"/>
          <w:color w:val="000000" w:themeColor="text1"/>
          <w:sz w:val="22"/>
          <w:szCs w:val="22"/>
        </w:rPr>
        <w:t>beta</w:t>
      </w:r>
      <w:r w:rsidRPr="5D82E46D">
        <w:rPr>
          <w:rStyle w:val="normaltextrun"/>
          <w:rFonts w:ascii="Source Sans Pro" w:eastAsia="Source Sans Pro" w:hAnsi="Source Sans Pro" w:cs="Source Sans Pro"/>
          <w:color w:val="000000" w:themeColor="text1"/>
          <w:sz w:val="22"/>
          <w:szCs w:val="22"/>
        </w:rPr>
        <w:t xml:space="preserve"> coordinator for your organization, which means you’ve been identified as the person to review and act on </w:t>
      </w:r>
      <w:r w:rsidR="00EA130D">
        <w:rPr>
          <w:rStyle w:val="normaltextrun"/>
          <w:rFonts w:ascii="Source Sans Pro" w:eastAsia="Source Sans Pro" w:hAnsi="Source Sans Pro" w:cs="Source Sans Pro"/>
          <w:color w:val="000000" w:themeColor="text1"/>
          <w:sz w:val="22"/>
          <w:szCs w:val="22"/>
        </w:rPr>
        <w:t>Beta</w:t>
      </w:r>
      <w:r w:rsidRPr="5D82E46D">
        <w:rPr>
          <w:rStyle w:val="normaltextrun"/>
          <w:rFonts w:ascii="Source Sans Pro" w:eastAsia="Source Sans Pro" w:hAnsi="Source Sans Pro" w:cs="Source Sans Pro"/>
          <w:color w:val="000000" w:themeColor="text1"/>
          <w:sz w:val="22"/>
          <w:szCs w:val="22"/>
        </w:rPr>
        <w:t xml:space="preserve"> </w:t>
      </w:r>
      <w:proofErr w:type="gramStart"/>
      <w:r w:rsidRPr="5D82E46D">
        <w:rPr>
          <w:rStyle w:val="normaltextrun"/>
          <w:rFonts w:ascii="Source Sans Pro" w:eastAsia="Source Sans Pro" w:hAnsi="Source Sans Pro" w:cs="Source Sans Pro"/>
          <w:color w:val="000000" w:themeColor="text1"/>
          <w:sz w:val="22"/>
          <w:szCs w:val="22"/>
        </w:rPr>
        <w:t>and  invitations</w:t>
      </w:r>
      <w:proofErr w:type="gramEnd"/>
      <w:r w:rsidRPr="5D82E46D">
        <w:rPr>
          <w:rStyle w:val="normaltextrun"/>
          <w:rFonts w:ascii="Source Sans Pro" w:eastAsia="Source Sans Pro" w:hAnsi="Source Sans Pro" w:cs="Source Sans Pro"/>
          <w:color w:val="000000" w:themeColor="text1"/>
          <w:sz w:val="22"/>
          <w:szCs w:val="22"/>
        </w:rPr>
        <w:t xml:space="preserve">. This invite has been sent </w:t>
      </w:r>
      <w:proofErr w:type="gramStart"/>
      <w:r w:rsidRPr="5D82E46D">
        <w:rPr>
          <w:rStyle w:val="normaltextrun"/>
          <w:rFonts w:ascii="Source Sans Pro" w:eastAsia="Source Sans Pro" w:hAnsi="Source Sans Pro" w:cs="Source Sans Pro"/>
          <w:color w:val="000000" w:themeColor="text1"/>
          <w:sz w:val="22"/>
          <w:szCs w:val="22"/>
        </w:rPr>
        <w:t>to  coordinators</w:t>
      </w:r>
      <w:proofErr w:type="gramEnd"/>
      <w:r w:rsidRPr="5D82E46D">
        <w:rPr>
          <w:rStyle w:val="normaltextrun"/>
          <w:rFonts w:ascii="Source Sans Pro" w:eastAsia="Source Sans Pro" w:hAnsi="Source Sans Pro" w:cs="Source Sans Pro"/>
          <w:color w:val="000000" w:themeColor="text1"/>
          <w:sz w:val="22"/>
          <w:szCs w:val="22"/>
        </w:rPr>
        <w:t xml:space="preserve">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WHY_AM_I_RECEIVING_THIS}</w:t>
      </w:r>
      <w:r w:rsidRPr="5D82E46D">
        <w:rPr>
          <w:rStyle w:val="normaltextrun"/>
          <w:rFonts w:ascii="Source Sans Pro" w:eastAsia="Source Sans Pro" w:hAnsi="Source Sans Pro" w:cs="Source Sans Pro"/>
          <w:color w:val="000000" w:themeColor="text1"/>
          <w:sz w:val="22"/>
          <w:szCs w:val="22"/>
        </w:rPr>
        <w:t xml:space="preserve">, so it’s possible that other  coordinators at your organization could respond to this communication as well. </w:t>
      </w:r>
      <w:hyperlink r:id="rId13">
        <w:r w:rsidRPr="5D82E46D">
          <w:rPr>
            <w:rStyle w:val="Hyperlink"/>
            <w:rFonts w:ascii="Source Sans Pro" w:eastAsia="Source Sans Pro" w:hAnsi="Source Sans Pro" w:cs="Source Sans Pro"/>
            <w:sz w:val="22"/>
            <w:szCs w:val="22"/>
          </w:rPr>
          <w:t xml:space="preserve">Learn more </w:t>
        </w:r>
        <w:proofErr w:type="gramStart"/>
        <w:r w:rsidRPr="5D82E46D">
          <w:rPr>
            <w:rStyle w:val="Hyperlink"/>
            <w:rFonts w:ascii="Source Sans Pro" w:eastAsia="Source Sans Pro" w:hAnsi="Source Sans Pro" w:cs="Source Sans Pro"/>
            <w:sz w:val="22"/>
            <w:szCs w:val="22"/>
          </w:rPr>
          <w:t>about  coordinators</w:t>
        </w:r>
        <w:proofErr w:type="gramEnd"/>
        <w:r w:rsidRPr="5D82E46D">
          <w:rPr>
            <w:rStyle w:val="Hyperlink"/>
            <w:rFonts w:ascii="Source Sans Pro" w:eastAsia="Source Sans Pro" w:hAnsi="Source Sans Pro" w:cs="Source Sans Pro"/>
            <w:sz w:val="22"/>
            <w:szCs w:val="22"/>
          </w:rPr>
          <w:t>&gt;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95755B5" w14:textId="51890390" w:rsidR="003C60DC" w:rsidRDefault="003C60DC"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1A14E83" w14:textId="77777777" w:rsidR="003C60DC" w:rsidRDefault="003C60DC" w:rsidP="5D82E46D">
      <w:pPr>
        <w:spacing w:line="240" w:lineRule="auto"/>
        <w:rPr>
          <w:rFonts w:ascii="Source Sans Pro" w:eastAsia="Source Sans Pro" w:hAnsi="Source Sans Pro" w:cs="Source Sans Pro"/>
          <w:color w:val="000000" w:themeColor="text1"/>
          <w:sz w:val="22"/>
          <w:szCs w:val="22"/>
        </w:rPr>
      </w:pPr>
    </w:p>
    <w:p w14:paraId="478820BC"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4C5C993F"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176FF4A2" w14:textId="77777777" w:rsidR="00EA130D" w:rsidRDefault="00EA130D" w:rsidP="00EA130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4EA180B0"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Pr>
          <w:rStyle w:val="normaltextrun"/>
          <w:rFonts w:ascii="Source Sans Pro" w:eastAsia="Source Sans Pro" w:hAnsi="Source Sans Pro" w:cs="Source Sans Pro"/>
          <w:b/>
          <w:bCs/>
          <w:color w:val="000000" w:themeColor="text1"/>
          <w:sz w:val="22"/>
          <w:szCs w:val="22"/>
        </w:rPr>
        <w:t>Introducing the Alpha and Beta Engagement page!</w:t>
      </w:r>
    </w:p>
    <w:p w14:paraId="24D2CD7C" w14:textId="77777777" w:rsidR="00EA130D" w:rsidRDefault="00EA130D" w:rsidP="00EA130D">
      <w:pPr>
        <w:spacing w:line="240" w:lineRule="auto"/>
        <w:rPr>
          <w:rStyle w:val="eop"/>
          <w:rFonts w:ascii="Source Sans Pro" w:eastAsia="Source Sans Pro" w:hAnsi="Source Sans Pro" w:cs="Source Sans Pro"/>
          <w:color w:val="000000" w:themeColor="text1"/>
          <w:sz w:val="19"/>
          <w:szCs w:val="19"/>
        </w:rPr>
      </w:pPr>
      <w:r>
        <w:rPr>
          <w:rStyle w:val="normaltextrun"/>
          <w:rFonts w:ascii="Source Sans Pro" w:eastAsia="Source Sans Pro" w:hAnsi="Source Sans Pro" w:cs="Source Sans Pro"/>
          <w:color w:val="000000" w:themeColor="text1"/>
          <w:sz w:val="22"/>
          <w:szCs w:val="22"/>
        </w:rPr>
        <w:t xml:space="preserve">This page is your one stop shop to discover new alpha and beta opportunities and track the status of tests your organization is involved in. In the Success Community go to </w:t>
      </w:r>
      <w:r w:rsidRPr="00E80E1F">
        <w:rPr>
          <w:rStyle w:val="normaltextrun"/>
          <w:rFonts w:ascii="Source Sans Pro" w:eastAsia="Source Sans Pro" w:hAnsi="Source Sans Pro" w:cs="Source Sans Pro"/>
          <w:b/>
          <w:bCs/>
          <w:color w:val="000000" w:themeColor="text1"/>
          <w:sz w:val="22"/>
          <w:szCs w:val="22"/>
        </w:rPr>
        <w:t>Collaboration&gt; Alpha and Beta</w:t>
      </w:r>
      <w:r>
        <w:rPr>
          <w:rStyle w:val="normaltextrun"/>
          <w:rFonts w:ascii="Source Sans Pro" w:eastAsia="Source Sans Pro" w:hAnsi="Source Sans Pro" w:cs="Source Sans Pro"/>
          <w:color w:val="000000" w:themeColor="text1"/>
          <w:sz w:val="22"/>
          <w:szCs w:val="22"/>
        </w:rPr>
        <w:t>.</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76D38F68"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EA130D">
        <w:rPr>
          <w:rStyle w:val="CommunicationTitleChar"/>
          <w:rFonts w:eastAsia="PT Serif" w:cs="PT Serif"/>
          <w:i/>
          <w:iCs/>
          <w:color w:val="0466B4" w:themeColor="accent5"/>
        </w:rPr>
        <w:t>Beta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5C92890F"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00EA130D">
        <w:rPr>
          <w:rFonts w:ascii="Calibri" w:eastAsia="Calibri" w:hAnsi="Calibri" w:cs="Calibri"/>
          <w:color w:val="000000" w:themeColor="text1"/>
          <w:sz w:val="22"/>
          <w:szCs w:val="22"/>
        </w:rPr>
        <w:t>Beta</w:t>
      </w:r>
      <w:r w:rsidR="50745C2B" w:rsidRPr="312FE58B">
        <w:rPr>
          <w:rFonts w:ascii="Calibri" w:eastAsia="Calibri" w:hAnsi="Calibri" w:cs="Calibri"/>
          <w:color w:val="000000" w:themeColor="text1"/>
          <w:sz w:val="22"/>
          <w:szCs w:val="22"/>
        </w:rPr>
        <w:t xml:space="preserve">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4A7DA484"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w:t>
      </w:r>
      <w:r w:rsidR="00EA130D">
        <w:rPr>
          <w:rFonts w:ascii="Calibri" w:eastAsia="Calibri" w:hAnsi="Calibri" w:cs="Calibri"/>
          <w:color w:val="000000" w:themeColor="text1"/>
          <w:sz w:val="22"/>
          <w:szCs w:val="22"/>
        </w:rPr>
        <w:t xml:space="preserve"> </w:t>
      </w:r>
      <w:proofErr w:type="gramStart"/>
      <w:r w:rsidR="00EA130D">
        <w:rPr>
          <w:rFonts w:ascii="Calibri" w:eastAsia="Calibri" w:hAnsi="Calibri" w:cs="Calibri"/>
          <w:color w:val="000000" w:themeColor="text1"/>
          <w:sz w:val="22"/>
          <w:szCs w:val="22"/>
        </w:rPr>
        <w:t>beta</w:t>
      </w:r>
      <w:r w:rsidR="00B75E4C">
        <w:rPr>
          <w:rFonts w:ascii="Calibri" w:eastAsia="Calibri" w:hAnsi="Calibri" w:cs="Calibri"/>
          <w:color w:val="000000" w:themeColor="text1"/>
          <w:sz w:val="22"/>
          <w:szCs w:val="22"/>
        </w:rPr>
        <w:t xml:space="preserve">  coordinators</w:t>
      </w:r>
      <w:proofErr w:type="gramEnd"/>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EA130D">
        <w:rPr>
          <w:rFonts w:ascii="Calibri" w:eastAsia="Calibri" w:hAnsi="Calibri" w:cs="Calibri"/>
          <w:color w:val="000000" w:themeColor="text1"/>
          <w:sz w:val="22"/>
          <w:szCs w:val="22"/>
        </w:rPr>
        <w:t>Beta</w:t>
      </w:r>
      <w:r w:rsidR="0062248A" w:rsidRPr="1777A4F2">
        <w:rPr>
          <w:rFonts w:ascii="Calibri" w:eastAsia="Calibri" w:hAnsi="Calibri" w:cs="Calibri"/>
          <w:color w:val="000000" w:themeColor="text1"/>
          <w:sz w:val="22"/>
          <w:szCs w:val="22"/>
        </w:rPr>
        <w:t>.</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5C6188">
        <w:rPr>
          <w:rFonts w:ascii="Source Sans Pro" w:eastAsia="Source Sans Pro" w:hAnsi="Source Sans Pro" w:cs="Source Sans Pro"/>
          <w:color w:val="000000" w:themeColor="text1"/>
          <w:highlight w:val="green"/>
        </w:rPr>
        <w:t xml:space="preserve">Internal contact for questions: </w:t>
      </w:r>
      <w:r w:rsidR="0062248A" w:rsidRPr="005C6188">
        <w:rPr>
          <w:rFonts w:ascii="Source Sans Pro" w:eastAsia="Source Sans Pro" w:hAnsi="Source Sans Pro" w:cs="Source Sans Pro"/>
          <w:color w:val="000000" w:themeColor="text1"/>
          <w:highlight w:val="green"/>
        </w:rPr>
        <w:t>{PROPS</w:t>
      </w:r>
      <w:r w:rsidR="0062248A" w:rsidRPr="00140337">
        <w:rPr>
          <w:rFonts w:ascii="Source Sans Pro" w:eastAsia="Source Sans Pro" w:hAnsi="Source Sans Pro" w:cs="Source Sans Pro"/>
          <w:color w:val="000000" w:themeColor="text1"/>
          <w:highlight w:val="green"/>
        </w:rPr>
        <w:t>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CB11CE3"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 xml:space="preserve">Reminder Email – </w:t>
      </w:r>
      <w:r w:rsidR="00EA130D">
        <w:rPr>
          <w:rStyle w:val="normaltextrun"/>
          <w:rFonts w:ascii="Arial" w:eastAsia="Arial" w:hAnsi="Arial" w:cs="Arial"/>
          <w:b/>
          <w:bCs/>
          <w:color w:val="B4005A"/>
          <w:sz w:val="32"/>
          <w:szCs w:val="32"/>
        </w:rPr>
        <w:t>Beta</w:t>
      </w:r>
      <w:r w:rsidRPr="69520CB1">
        <w:rPr>
          <w:rStyle w:val="normaltextrun"/>
          <w:rFonts w:ascii="Arial" w:eastAsia="Arial" w:hAnsi="Arial" w:cs="Arial"/>
          <w:b/>
          <w:bCs/>
          <w:color w:val="B4005A"/>
          <w:sz w:val="32"/>
          <w:szCs w:val="32"/>
        </w:rPr>
        <w:t xml:space="preserve">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4FD08159"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EA130D">
        <w:rPr>
          <w:rFonts w:ascii="Source Sans Pro" w:eastAsia="Source Sans Pro" w:hAnsi="Source Sans Pro" w:cs="Source Sans Pro"/>
          <w:color w:val="auto"/>
        </w:rPr>
        <w:t>Beta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45749E58"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is 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EA130D">
        <w:rPr>
          <w:rFonts w:ascii="Source Sans Pro" w:eastAsia="Source Sans Pro" w:hAnsi="Source Sans Pro" w:cs="Source Sans Pro"/>
          <w:color w:val="auto"/>
        </w:rPr>
        <w:t>Beta</w:t>
      </w:r>
      <w:r w:rsidRPr="562A07FC">
        <w:rPr>
          <w:rFonts w:ascii="Source Sans Pro" w:eastAsia="Source Sans Pro" w:hAnsi="Source Sans Pro" w:cs="Source Sans Pro"/>
          <w:color w:val="auto"/>
        </w:rPr>
        <w:t>.</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 not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B96BDB">
        <w:rPr>
          <w:rFonts w:ascii="Source Sans Pro" w:eastAsia="Source Sans Pro" w:hAnsi="Source Sans Pro" w:cs="Source Sans Pro"/>
          <w:color w:val="auto"/>
          <w:highlight w:val="green"/>
        </w:rPr>
        <w:t>fill out this form</w:t>
      </w:r>
      <w:r w:rsidR="00B96BDB" w:rsidRPr="00B96BDB">
        <w:rPr>
          <w:rFonts w:ascii="Source Sans Pro" w:eastAsia="Source Sans Pro" w:hAnsi="Source Sans Pro" w:cs="Source Sans Pro"/>
          <w:color w:val="auto"/>
          <w:highlight w:val="green"/>
        </w:rPr>
        <w:t>: {OPT_IN}</w:t>
      </w:r>
      <w:r w:rsidRPr="562A07FC">
        <w:rPr>
          <w:rFonts w:ascii="Source Sans Pro" w:eastAsia="Source Sans Pro" w:hAnsi="Source Sans Pro" w:cs="Source Sans Pro"/>
          <w:color w:val="auto"/>
        </w:rPr>
        <w:t xml:space="preserve"> to opt-into this </w:t>
      </w:r>
      <w:r w:rsidR="00EA130D">
        <w:rPr>
          <w:rFonts w:ascii="Source Sans Pro" w:eastAsia="Source Sans Pro" w:hAnsi="Source Sans Pro" w:cs="Source Sans Pro"/>
          <w:color w:val="auto"/>
        </w:rPr>
        <w:t>Beta</w:t>
      </w:r>
      <w:r w:rsidRPr="562A07FC">
        <w:rPr>
          <w:rFonts w:ascii="Source Sans Pro" w:eastAsia="Source Sans Pro" w:hAnsi="Source Sans Pro" w:cs="Source Sans Pro"/>
          <w:color w:val="auto"/>
        </w:rPr>
        <w:t xml:space="preserve">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w:t>
      </w:r>
      <w:r w:rsidR="00EA130D">
        <w:rPr>
          <w:rFonts w:ascii="Source Sans Pro" w:eastAsia="Source Sans Pro" w:hAnsi="Source Sans Pro" w:cs="Source Sans Pro"/>
          <w:color w:val="auto"/>
        </w:rPr>
        <w:t>Beta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w:t>
      </w:r>
      <w:r w:rsidR="00EA130D">
        <w:rPr>
          <w:rFonts w:ascii="Source Sans Pro" w:eastAsia="Source Sans Pro" w:hAnsi="Source Sans Pro" w:cs="Source Sans Pro"/>
          <w:color w:val="auto"/>
          <w:highlight w:val="green"/>
        </w:rPr>
        <w:t>BETA</w:t>
      </w:r>
      <w:r w:rsidR="0062248A" w:rsidRPr="00C45648">
        <w:rPr>
          <w:rFonts w:ascii="Source Sans Pro" w:eastAsia="Source Sans Pro" w:hAnsi="Source Sans Pro" w:cs="Source Sans Pro"/>
          <w:color w:val="auto"/>
          <w:highlight w:val="green"/>
        </w:rPr>
        <w:t>_START_DATE}.</w:t>
      </w:r>
    </w:p>
    <w:p w14:paraId="4350CF0E" w14:textId="77777777"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2CFFBED3"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00EA130D">
        <w:rPr>
          <w:rFonts w:eastAsia="Georgia" w:cs="Georgia"/>
          <w:color w:val="000000" w:themeColor="text1"/>
          <w:sz w:val="22"/>
          <w:szCs w:val="22"/>
        </w:rPr>
        <w:t>Beta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75A5ED6E"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00EA130D">
        <w:rPr>
          <w:rFonts w:ascii="Source Sans Pro" w:eastAsia="Source Sans Pro" w:hAnsi="Source Sans Pro" w:cs="Source Sans Pro"/>
          <w:color w:val="000000" w:themeColor="text1"/>
          <w:sz w:val="22"/>
          <w:szCs w:val="22"/>
        </w:rPr>
        <w:t>Beta</w:t>
      </w:r>
      <w:r w:rsidRPr="00C83F8A">
        <w:rPr>
          <w:rFonts w:ascii="Source Sans Pro" w:eastAsia="Source Sans Pro" w:hAnsi="Source Sans Pro" w:cs="Source Sans Pro"/>
          <w:color w:val="000000" w:themeColor="text1"/>
          <w:sz w:val="22"/>
          <w:szCs w:val="22"/>
        </w:rPr>
        <w:t xml:space="preserve">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11543294" w14:textId="277EECCA" w:rsidR="353BD0A2" w:rsidRDefault="353BD0A2" w:rsidP="353BD0A2">
      <w:pPr>
        <w:spacing w:before="120"/>
        <w:rPr>
          <w:rFonts w:ascii="Source Sans Pro" w:eastAsia="Source Sans Pro" w:hAnsi="Source Sans Pro" w:cs="Source Sans Pro"/>
          <w:color w:val="auto"/>
        </w:rPr>
      </w:pPr>
    </w:p>
    <w:p w14:paraId="6E9303FD" w14:textId="77777777" w:rsidR="00C07EA0" w:rsidRDefault="00C07EA0" w:rsidP="00C07EA0">
      <w:pPr>
        <w:jc w:val="center"/>
        <w:rPr>
          <w:lang w:eastAsia="en-US"/>
        </w:rPr>
      </w:pPr>
      <w:r>
        <w:rPr>
          <w:lang w:eastAsia="en-US"/>
        </w:rPr>
        <w:t>___________________________________________________________________________________</w:t>
      </w:r>
    </w:p>
    <w:p w14:paraId="190CEE62" w14:textId="77777777" w:rsidR="00C07EA0" w:rsidRDefault="00C07EA0" w:rsidP="00C07EA0">
      <w:pPr>
        <w:spacing w:before="120"/>
        <w:rPr>
          <w:rFonts w:ascii="Source Sans Pro" w:eastAsia="Source Sans Pro" w:hAnsi="Source Sans Pro" w:cs="Source Sans Pro"/>
          <w:color w:val="auto"/>
        </w:rPr>
      </w:pPr>
    </w:p>
    <w:p w14:paraId="2021E79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4FBF4CD9"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78F4005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3BEE054" w14:textId="3D3E5248"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0CB0C9C4"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539101C"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This email is not meant to be forwarded, please use the details outlined below for your calls or to form your own invitation to your clients.</w:t>
      </w:r>
      <w:r>
        <w:rPr>
          <w:rFonts w:ascii="Source Sans Pro" w:eastAsia="Times New Roman" w:hAnsi="Source Sans Pro" w:cs="Segoe UI"/>
          <w:color w:val="000000"/>
          <w:sz w:val="22"/>
          <w:szCs w:val="22"/>
          <w:lang w:eastAsia="en-US"/>
        </w:rPr>
        <w:t> </w:t>
      </w:r>
    </w:p>
    <w:p w14:paraId="292BECF2"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152DD39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C07EA0" w14:paraId="7B60359D" w14:textId="77777777" w:rsidTr="00C07EA0">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1A1BDD64"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3A091760"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09D293BF"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6E7AC001"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624DA59"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ED98F6D"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C07EA0" w14:paraId="1E9B800C"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34F5D354"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5B90AC4"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6DEE575"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01594B2"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6F6264F"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5C28A700"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C07EA0" w14:paraId="714530F6"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E8C060E"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CD11BAD"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D1FBED3"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5E86B9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751A09"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774A75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06744495"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577BB4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4D597B7F" w14:textId="77777777" w:rsidR="00C07EA0" w:rsidRDefault="00C07EA0" w:rsidP="00C07EA0">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7CE3A102" w14:textId="77777777" w:rsidR="00C07EA0" w:rsidRDefault="00C07EA0" w:rsidP="00C07EA0">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43A4BCD1" w14:textId="77777777" w:rsidR="00C07EA0" w:rsidRDefault="00C07EA0" w:rsidP="00C07EA0">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21EC77C4" w14:textId="4E01859F" w:rsidR="00C07EA0" w:rsidRDefault="00C07EA0" w:rsidP="00C07EA0">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auto"/>
          <w:sz w:val="22"/>
          <w:szCs w:val="22"/>
          <w:lang w:eastAsia="en-US"/>
        </w:rPr>
        <w:t xml:space="preserve">Opt-In Form: </w:t>
      </w:r>
      <w:r w:rsidR="00B96BDB" w:rsidRPr="00B96BD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07BB6BE1" w14:textId="77777777" w:rsidR="00C07EA0" w:rsidRDefault="00C07EA0" w:rsidP="00C07EA0">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3C2649C4" w14:textId="77777777" w:rsidR="00C07EA0" w:rsidRDefault="00C07EA0" w:rsidP="00C07EA0">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23E8B26E" w14:textId="77777777" w:rsidR="00C07EA0" w:rsidRDefault="00C07EA0" w:rsidP="00C07EA0">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3111F1B7"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1872C576"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More details:</w:t>
      </w:r>
      <w:r>
        <w:rPr>
          <w:rFonts w:ascii="Source Sans Pro" w:eastAsia="Times New Roman" w:hAnsi="Source Sans Pro" w:cs="Segoe UI"/>
          <w:color w:val="242424"/>
          <w:sz w:val="22"/>
          <w:szCs w:val="22"/>
          <w:lang w:eastAsia="en-US"/>
        </w:rPr>
        <w:t> </w:t>
      </w:r>
    </w:p>
    <w:p w14:paraId="060DFA64" w14:textId="77777777" w:rsidR="00C07EA0" w:rsidRDefault="00C07EA0" w:rsidP="00C07EA0">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614B7C7B" w14:textId="77777777" w:rsidR="00C07EA0" w:rsidRDefault="00C07EA0" w:rsidP="00C07EA0">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7F376B1" w14:textId="77777777" w:rsidR="00C07EA0" w:rsidRDefault="00C07EA0" w:rsidP="00C07EA0">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421D2F61" w14:textId="77777777" w:rsidR="00C07EA0" w:rsidRDefault="00C07EA0" w:rsidP="00C07EA0">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Internal Contact/</w:t>
      </w:r>
      <w:proofErr w:type="spellStart"/>
      <w:r>
        <w:rPr>
          <w:rFonts w:ascii="Source Sans Pro" w:eastAsia="Times New Roman" w:hAnsi="Source Sans Pro" w:cs="Segoe UI"/>
          <w:b/>
          <w:bCs/>
          <w:color w:val="242424"/>
          <w:sz w:val="22"/>
          <w:szCs w:val="22"/>
          <w:lang w:eastAsia="en-US"/>
        </w:rPr>
        <w:t>PrOps</w:t>
      </w:r>
      <w:proofErr w:type="spellEnd"/>
      <w:r>
        <w:rPr>
          <w:rFonts w:ascii="Source Sans Pro" w:eastAsia="Times New Roman" w:hAnsi="Source Sans Pro" w:cs="Segoe UI"/>
          <w:b/>
          <w:bCs/>
          <w:color w:val="242424"/>
          <w:sz w:val="22"/>
          <w:szCs w:val="22"/>
          <w:lang w:eastAsia="en-US"/>
        </w:rPr>
        <w:t xml:space="preserve"> Owner: </w:t>
      </w:r>
      <w:r>
        <w:rPr>
          <w:rFonts w:ascii="Source Sans Pro" w:eastAsia="Source Sans Pro" w:hAnsi="Source Sans Pro" w:cs="Source Sans Pro"/>
          <w:color w:val="000000" w:themeColor="text1"/>
          <w:highlight w:val="green"/>
        </w:rPr>
        <w:t>{PROPS_OWNER}</w:t>
      </w:r>
    </w:p>
    <w:p w14:paraId="74AF7639" w14:textId="77777777" w:rsidR="00C07EA0" w:rsidRDefault="00C07EA0" w:rsidP="00C07EA0">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A576EAF" w14:textId="77777777" w:rsidR="00C07EA0" w:rsidRDefault="00C07EA0" w:rsidP="00C07EA0">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w:t>
      </w:r>
      <w:proofErr w:type="spellStart"/>
      <w:r>
        <w:rPr>
          <w:rFonts w:ascii="Source Sans Pro" w:eastAsia="Times New Roman" w:hAnsi="Source Sans Pro" w:cs="Segoe UI"/>
          <w:color w:val="242424"/>
          <w:sz w:val="22"/>
          <w:szCs w:val="22"/>
          <w:shd w:val="clear" w:color="auto" w:fill="FFFF00"/>
          <w:lang w:eastAsia="en-US"/>
        </w:rPr>
        <w:t>anet</w:t>
      </w:r>
      <w:proofErr w:type="spellEnd"/>
      <w:r>
        <w:rPr>
          <w:rFonts w:ascii="Source Sans Pro" w:eastAsia="Times New Roman" w:hAnsi="Source Sans Pro" w:cs="Segoe UI"/>
          <w:color w:val="242424"/>
          <w:sz w:val="22"/>
          <w:szCs w:val="22"/>
          <w:shd w:val="clear" w:color="auto" w:fill="FFFF00"/>
          <w:lang w:eastAsia="en-US"/>
        </w:rPr>
        <w:t xml:space="preserve"> or email]</w:t>
      </w:r>
      <w:r>
        <w:rPr>
          <w:rFonts w:ascii="Source Sans Pro" w:eastAsia="Times New Roman" w:hAnsi="Source Sans Pro" w:cs="Segoe UI"/>
          <w:color w:val="242424"/>
          <w:sz w:val="22"/>
          <w:szCs w:val="22"/>
          <w:lang w:eastAsia="en-US"/>
        </w:rPr>
        <w:t> </w:t>
      </w:r>
    </w:p>
    <w:p w14:paraId="573DDA5B"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AEECA6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w:t>
      </w:r>
      <w:proofErr w:type="spellStart"/>
      <w:r>
        <w:rPr>
          <w:rFonts w:ascii="Source Sans Pro" w:eastAsia="Times New Roman" w:hAnsi="Source Sans Pro" w:cs="Segoe UI"/>
          <w:color w:val="242424"/>
          <w:sz w:val="22"/>
          <w:szCs w:val="22"/>
          <w:lang w:eastAsia="en-US"/>
        </w:rPr>
        <w:t>PrOps</w:t>
      </w:r>
      <w:proofErr w:type="spellEnd"/>
      <w:r>
        <w:rPr>
          <w:rFonts w:ascii="Source Sans Pro" w:eastAsia="Times New Roman" w:hAnsi="Source Sans Pro" w:cs="Segoe UI"/>
          <w:color w:val="242424"/>
          <w:sz w:val="22"/>
          <w:szCs w:val="22"/>
          <w:lang w:eastAsia="en-US"/>
        </w:rPr>
        <w:t xml:space="preserve"> Owner if you have a customer that would also be interested in participating. </w:t>
      </w:r>
    </w:p>
    <w:p w14:paraId="35D76FC4"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24E77B6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 xml:space="preserve">Please contact the </w:t>
      </w:r>
      <w:proofErr w:type="spellStart"/>
      <w:r>
        <w:rPr>
          <w:rFonts w:ascii="Source Sans Pro" w:eastAsia="Times New Roman" w:hAnsi="Source Sans Pro" w:cs="Segoe UI"/>
          <w:b/>
          <w:bCs/>
          <w:color w:val="242424"/>
          <w:sz w:val="22"/>
          <w:szCs w:val="22"/>
          <w:lang w:eastAsia="en-US"/>
        </w:rPr>
        <w:t>PrOps</w:t>
      </w:r>
      <w:proofErr w:type="spellEnd"/>
      <w:r>
        <w:rPr>
          <w:rFonts w:ascii="Source Sans Pro" w:eastAsia="Times New Roman" w:hAnsi="Source Sans Pro" w:cs="Segoe UI"/>
          <w:b/>
          <w:bCs/>
          <w:color w:val="242424"/>
          <w:sz w:val="22"/>
          <w:szCs w:val="22"/>
          <w:lang w:eastAsia="en-US"/>
        </w:rPr>
        <w:t xml:space="preserve"> Owner for the following:</w:t>
      </w:r>
      <w:r>
        <w:rPr>
          <w:rFonts w:ascii="Source Sans Pro" w:eastAsia="Times New Roman" w:hAnsi="Source Sans Pro" w:cs="Segoe UI"/>
          <w:color w:val="242424"/>
          <w:sz w:val="22"/>
          <w:szCs w:val="22"/>
          <w:lang w:eastAsia="en-US"/>
        </w:rPr>
        <w:t> </w:t>
      </w:r>
    </w:p>
    <w:p w14:paraId="5F763060" w14:textId="77777777" w:rsidR="00C07EA0" w:rsidRDefault="00C07EA0" w:rsidP="00C07EA0">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542ACCC8" w14:textId="77777777" w:rsidR="00C07EA0" w:rsidRDefault="00C07EA0" w:rsidP="00C07EA0">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08FF02CE" w14:textId="77777777" w:rsidR="00C07EA0" w:rsidRDefault="00C07EA0" w:rsidP="00C07EA0">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3A1B4CC3"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45CA9F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You can view the full list of customers already participating in a given alpha or beta via the Alphas &amp; Betas dashboard in Salesforce, once the wave has launched. Click the waffle in the upper-left corner, search for or click on "Alphas and betas", and ensure the drop-down list is set to "All". From there, you can search for specific alphas or betas to see the full list of organizations who are live on this beta.  </w:t>
      </w:r>
    </w:p>
    <w:p w14:paraId="31F10308"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60E1A62"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6616D83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1BB1" w14:textId="77777777" w:rsidR="007A24CD" w:rsidRDefault="007A24CD" w:rsidP="006B2B27">
      <w:r>
        <w:separator/>
      </w:r>
    </w:p>
    <w:p w14:paraId="6141397A" w14:textId="77777777" w:rsidR="007A24CD" w:rsidRDefault="007A24CD" w:rsidP="006B2B27"/>
  </w:endnote>
  <w:endnote w:type="continuationSeparator" w:id="0">
    <w:p w14:paraId="23A1390E" w14:textId="77777777" w:rsidR="007A24CD" w:rsidRDefault="007A24CD" w:rsidP="006B2B27">
      <w:r>
        <w:continuationSeparator/>
      </w:r>
    </w:p>
    <w:p w14:paraId="7B168348" w14:textId="77777777" w:rsidR="007A24CD" w:rsidRDefault="007A24CD" w:rsidP="006B2B27"/>
  </w:endnote>
  <w:endnote w:type="continuationNotice" w:id="1">
    <w:p w14:paraId="7AEB1A7E" w14:textId="77777777" w:rsidR="007A24CD" w:rsidRDefault="007A24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02D0" w14:textId="77777777" w:rsidR="007A24CD" w:rsidRDefault="007A24CD" w:rsidP="006B2B27">
      <w:r>
        <w:separator/>
      </w:r>
    </w:p>
    <w:p w14:paraId="7CA4D414" w14:textId="77777777" w:rsidR="007A24CD" w:rsidRDefault="007A24CD" w:rsidP="006B2B27"/>
  </w:footnote>
  <w:footnote w:type="continuationSeparator" w:id="0">
    <w:p w14:paraId="0943E984" w14:textId="77777777" w:rsidR="007A24CD" w:rsidRDefault="007A24CD" w:rsidP="006B2B27">
      <w:r>
        <w:continuationSeparator/>
      </w:r>
    </w:p>
    <w:p w14:paraId="0D623257" w14:textId="77777777" w:rsidR="007A24CD" w:rsidRDefault="007A24CD" w:rsidP="006B2B27"/>
  </w:footnote>
  <w:footnote w:type="continuationNotice" w:id="1">
    <w:p w14:paraId="15A0151D" w14:textId="77777777" w:rsidR="007A24CD" w:rsidRDefault="007A24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6"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7"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8"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0"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65652185">
    <w:abstractNumId w:val="27"/>
  </w:num>
  <w:num w:numId="2" w16cid:durableId="746004186">
    <w:abstractNumId w:val="2"/>
  </w:num>
  <w:num w:numId="3" w16cid:durableId="665135614">
    <w:abstractNumId w:val="1"/>
  </w:num>
  <w:num w:numId="4" w16cid:durableId="967978103">
    <w:abstractNumId w:val="14"/>
  </w:num>
  <w:num w:numId="5" w16cid:durableId="2114207679">
    <w:abstractNumId w:val="25"/>
  </w:num>
  <w:num w:numId="6" w16cid:durableId="590552841">
    <w:abstractNumId w:val="0"/>
  </w:num>
  <w:num w:numId="7" w16cid:durableId="504515702">
    <w:abstractNumId w:val="20"/>
  </w:num>
  <w:num w:numId="8" w16cid:durableId="134758101">
    <w:abstractNumId w:val="28"/>
  </w:num>
  <w:num w:numId="9" w16cid:durableId="530344848">
    <w:abstractNumId w:val="10"/>
  </w:num>
  <w:num w:numId="10" w16cid:durableId="2139254301">
    <w:abstractNumId w:val="21"/>
  </w:num>
  <w:num w:numId="11" w16cid:durableId="2053386028">
    <w:abstractNumId w:val="17"/>
  </w:num>
  <w:num w:numId="12" w16cid:durableId="840779053">
    <w:abstractNumId w:val="15"/>
  </w:num>
  <w:num w:numId="13" w16cid:durableId="159389961">
    <w:abstractNumId w:val="16"/>
  </w:num>
  <w:num w:numId="14" w16cid:durableId="1213611908">
    <w:abstractNumId w:val="8"/>
  </w:num>
  <w:num w:numId="15" w16cid:durableId="86077509">
    <w:abstractNumId w:val="29"/>
  </w:num>
  <w:num w:numId="16" w16cid:durableId="182862058">
    <w:abstractNumId w:val="30"/>
  </w:num>
  <w:num w:numId="17" w16cid:durableId="1921482349">
    <w:abstractNumId w:val="6"/>
  </w:num>
  <w:num w:numId="18" w16cid:durableId="67651140">
    <w:abstractNumId w:val="3"/>
  </w:num>
  <w:num w:numId="19" w16cid:durableId="2083478629">
    <w:abstractNumId w:val="19"/>
  </w:num>
  <w:num w:numId="20" w16cid:durableId="743257278">
    <w:abstractNumId w:val="4"/>
  </w:num>
  <w:num w:numId="21" w16cid:durableId="2092501729">
    <w:abstractNumId w:val="9"/>
  </w:num>
  <w:num w:numId="22" w16cid:durableId="1878155935">
    <w:abstractNumId w:val="22"/>
  </w:num>
  <w:num w:numId="23" w16cid:durableId="2059431958">
    <w:abstractNumId w:val="7"/>
  </w:num>
  <w:num w:numId="24" w16cid:durableId="681854701">
    <w:abstractNumId w:val="18"/>
  </w:num>
  <w:num w:numId="25" w16cid:durableId="1803645857">
    <w:abstractNumId w:val="12"/>
  </w:num>
  <w:num w:numId="26" w16cid:durableId="1742602822">
    <w:abstractNumId w:val="24"/>
  </w:num>
  <w:num w:numId="27" w16cid:durableId="775563335">
    <w:abstractNumId w:val="5"/>
  </w:num>
  <w:num w:numId="28" w16cid:durableId="385222017">
    <w:abstractNumId w:val="23"/>
  </w:num>
  <w:num w:numId="29" w16cid:durableId="2065369212">
    <w:abstractNumId w:val="11"/>
  </w:num>
  <w:num w:numId="30" w16cid:durableId="703480838">
    <w:abstractNumId w:val="26"/>
  </w:num>
  <w:num w:numId="31" w16cid:durableId="811949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914D6"/>
    <w:rsid w:val="00091EFB"/>
    <w:rsid w:val="00097495"/>
    <w:rsid w:val="000A0693"/>
    <w:rsid w:val="000A41CC"/>
    <w:rsid w:val="000A568F"/>
    <w:rsid w:val="000A5DD6"/>
    <w:rsid w:val="000B2080"/>
    <w:rsid w:val="000B42D9"/>
    <w:rsid w:val="000B46D8"/>
    <w:rsid w:val="000D30A6"/>
    <w:rsid w:val="000D43EE"/>
    <w:rsid w:val="000E47B2"/>
    <w:rsid w:val="000F344A"/>
    <w:rsid w:val="000F3D33"/>
    <w:rsid w:val="00103746"/>
    <w:rsid w:val="00104A2D"/>
    <w:rsid w:val="0011222F"/>
    <w:rsid w:val="00116FDA"/>
    <w:rsid w:val="0012377D"/>
    <w:rsid w:val="001256A9"/>
    <w:rsid w:val="00130F03"/>
    <w:rsid w:val="00134FEB"/>
    <w:rsid w:val="00147643"/>
    <w:rsid w:val="00150540"/>
    <w:rsid w:val="00152317"/>
    <w:rsid w:val="00154788"/>
    <w:rsid w:val="00154C93"/>
    <w:rsid w:val="001575A2"/>
    <w:rsid w:val="00160F8F"/>
    <w:rsid w:val="0016304C"/>
    <w:rsid w:val="00165BC8"/>
    <w:rsid w:val="00172D9E"/>
    <w:rsid w:val="001757E0"/>
    <w:rsid w:val="00184847"/>
    <w:rsid w:val="001A190C"/>
    <w:rsid w:val="001A230C"/>
    <w:rsid w:val="001AADE5"/>
    <w:rsid w:val="001B5664"/>
    <w:rsid w:val="001B7BA5"/>
    <w:rsid w:val="001C2097"/>
    <w:rsid w:val="001C7A13"/>
    <w:rsid w:val="001D2C94"/>
    <w:rsid w:val="001D78A2"/>
    <w:rsid w:val="001E000C"/>
    <w:rsid w:val="001E2F4B"/>
    <w:rsid w:val="001F2A54"/>
    <w:rsid w:val="00201973"/>
    <w:rsid w:val="00220D59"/>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1C70"/>
    <w:rsid w:val="00292E2C"/>
    <w:rsid w:val="002A30B8"/>
    <w:rsid w:val="002A4128"/>
    <w:rsid w:val="002A5ADA"/>
    <w:rsid w:val="002B7823"/>
    <w:rsid w:val="002B7F20"/>
    <w:rsid w:val="002C21CC"/>
    <w:rsid w:val="002C5A9C"/>
    <w:rsid w:val="002D1219"/>
    <w:rsid w:val="002D5E28"/>
    <w:rsid w:val="002E3970"/>
    <w:rsid w:val="002E3D52"/>
    <w:rsid w:val="002F31FC"/>
    <w:rsid w:val="00306311"/>
    <w:rsid w:val="0031368C"/>
    <w:rsid w:val="0031445D"/>
    <w:rsid w:val="00325540"/>
    <w:rsid w:val="003314FF"/>
    <w:rsid w:val="00334442"/>
    <w:rsid w:val="0034212C"/>
    <w:rsid w:val="00342C94"/>
    <w:rsid w:val="00343C78"/>
    <w:rsid w:val="00354BFC"/>
    <w:rsid w:val="003562C3"/>
    <w:rsid w:val="0036115A"/>
    <w:rsid w:val="0036236A"/>
    <w:rsid w:val="0036282C"/>
    <w:rsid w:val="00373423"/>
    <w:rsid w:val="00375969"/>
    <w:rsid w:val="0038048D"/>
    <w:rsid w:val="00380827"/>
    <w:rsid w:val="00381965"/>
    <w:rsid w:val="003857C5"/>
    <w:rsid w:val="0038700D"/>
    <w:rsid w:val="0039325F"/>
    <w:rsid w:val="003A5CE9"/>
    <w:rsid w:val="003B22EE"/>
    <w:rsid w:val="003B2F9F"/>
    <w:rsid w:val="003B5EE6"/>
    <w:rsid w:val="003C24A3"/>
    <w:rsid w:val="003C5237"/>
    <w:rsid w:val="003C60DC"/>
    <w:rsid w:val="003D2BBA"/>
    <w:rsid w:val="003D7B22"/>
    <w:rsid w:val="003E5CE2"/>
    <w:rsid w:val="003E7167"/>
    <w:rsid w:val="003F395C"/>
    <w:rsid w:val="0040139D"/>
    <w:rsid w:val="0041184B"/>
    <w:rsid w:val="0042009C"/>
    <w:rsid w:val="00420BED"/>
    <w:rsid w:val="00422634"/>
    <w:rsid w:val="0042653B"/>
    <w:rsid w:val="00434F07"/>
    <w:rsid w:val="00435784"/>
    <w:rsid w:val="004550CD"/>
    <w:rsid w:val="00476C0A"/>
    <w:rsid w:val="004819C2"/>
    <w:rsid w:val="00484EFE"/>
    <w:rsid w:val="0049329D"/>
    <w:rsid w:val="004A058D"/>
    <w:rsid w:val="004A2081"/>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26577"/>
    <w:rsid w:val="00535460"/>
    <w:rsid w:val="00541862"/>
    <w:rsid w:val="00543501"/>
    <w:rsid w:val="00547E90"/>
    <w:rsid w:val="00552C0B"/>
    <w:rsid w:val="005533E1"/>
    <w:rsid w:val="00555B74"/>
    <w:rsid w:val="00570C3B"/>
    <w:rsid w:val="00570D71"/>
    <w:rsid w:val="00576714"/>
    <w:rsid w:val="00576CFA"/>
    <w:rsid w:val="00582937"/>
    <w:rsid w:val="005844D4"/>
    <w:rsid w:val="005910B8"/>
    <w:rsid w:val="005A758D"/>
    <w:rsid w:val="005B7B14"/>
    <w:rsid w:val="005B7FCB"/>
    <w:rsid w:val="005C6188"/>
    <w:rsid w:val="005C6EFC"/>
    <w:rsid w:val="005D02D8"/>
    <w:rsid w:val="005D314D"/>
    <w:rsid w:val="005E2B85"/>
    <w:rsid w:val="005E490F"/>
    <w:rsid w:val="005F752C"/>
    <w:rsid w:val="006039C3"/>
    <w:rsid w:val="006169F8"/>
    <w:rsid w:val="0062248A"/>
    <w:rsid w:val="00622BE6"/>
    <w:rsid w:val="00624499"/>
    <w:rsid w:val="006266DA"/>
    <w:rsid w:val="0063320C"/>
    <w:rsid w:val="006338A9"/>
    <w:rsid w:val="0063560B"/>
    <w:rsid w:val="00635C8C"/>
    <w:rsid w:val="006448B2"/>
    <w:rsid w:val="0064744E"/>
    <w:rsid w:val="00655F30"/>
    <w:rsid w:val="00661707"/>
    <w:rsid w:val="006621F5"/>
    <w:rsid w:val="0068028F"/>
    <w:rsid w:val="00686880"/>
    <w:rsid w:val="00693F11"/>
    <w:rsid w:val="0069506A"/>
    <w:rsid w:val="00696A19"/>
    <w:rsid w:val="00696CD5"/>
    <w:rsid w:val="006A06F7"/>
    <w:rsid w:val="006A1FF9"/>
    <w:rsid w:val="006A57A9"/>
    <w:rsid w:val="006B2B27"/>
    <w:rsid w:val="006B2DE5"/>
    <w:rsid w:val="006B43AE"/>
    <w:rsid w:val="006B5370"/>
    <w:rsid w:val="006B6352"/>
    <w:rsid w:val="006C61D8"/>
    <w:rsid w:val="006D7834"/>
    <w:rsid w:val="006E4122"/>
    <w:rsid w:val="006F0075"/>
    <w:rsid w:val="007002C4"/>
    <w:rsid w:val="00702702"/>
    <w:rsid w:val="00703FCD"/>
    <w:rsid w:val="007059C1"/>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741B3"/>
    <w:rsid w:val="00777A28"/>
    <w:rsid w:val="007852A1"/>
    <w:rsid w:val="00793B8E"/>
    <w:rsid w:val="007955E0"/>
    <w:rsid w:val="007A24CD"/>
    <w:rsid w:val="007B00D9"/>
    <w:rsid w:val="007B5996"/>
    <w:rsid w:val="007C3D2B"/>
    <w:rsid w:val="007C4770"/>
    <w:rsid w:val="007D2FE3"/>
    <w:rsid w:val="007D6FE1"/>
    <w:rsid w:val="007D7E03"/>
    <w:rsid w:val="007E1BEF"/>
    <w:rsid w:val="007E47AF"/>
    <w:rsid w:val="007E4827"/>
    <w:rsid w:val="007F1CE2"/>
    <w:rsid w:val="007F1E20"/>
    <w:rsid w:val="007F1FF4"/>
    <w:rsid w:val="007F37FE"/>
    <w:rsid w:val="007F4CF6"/>
    <w:rsid w:val="007F50C1"/>
    <w:rsid w:val="007F634C"/>
    <w:rsid w:val="007F712F"/>
    <w:rsid w:val="00812D05"/>
    <w:rsid w:val="008134AF"/>
    <w:rsid w:val="00814BF2"/>
    <w:rsid w:val="00820D62"/>
    <w:rsid w:val="0082267D"/>
    <w:rsid w:val="00823A44"/>
    <w:rsid w:val="00831B20"/>
    <w:rsid w:val="008329C9"/>
    <w:rsid w:val="0084085C"/>
    <w:rsid w:val="008448D6"/>
    <w:rsid w:val="00855494"/>
    <w:rsid w:val="0086611D"/>
    <w:rsid w:val="0086668E"/>
    <w:rsid w:val="00870699"/>
    <w:rsid w:val="00894760"/>
    <w:rsid w:val="00896BB7"/>
    <w:rsid w:val="00897A73"/>
    <w:rsid w:val="008A3A1B"/>
    <w:rsid w:val="008A6543"/>
    <w:rsid w:val="008B7F24"/>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6092F"/>
    <w:rsid w:val="009636A6"/>
    <w:rsid w:val="009648E6"/>
    <w:rsid w:val="00966AE0"/>
    <w:rsid w:val="009707F6"/>
    <w:rsid w:val="00970BBA"/>
    <w:rsid w:val="00980684"/>
    <w:rsid w:val="0098626D"/>
    <w:rsid w:val="009A4FCB"/>
    <w:rsid w:val="009B1B51"/>
    <w:rsid w:val="009B54E1"/>
    <w:rsid w:val="009B5D5E"/>
    <w:rsid w:val="009C6576"/>
    <w:rsid w:val="009D4E24"/>
    <w:rsid w:val="009D5CED"/>
    <w:rsid w:val="009E5A01"/>
    <w:rsid w:val="009E73CC"/>
    <w:rsid w:val="009F2FE9"/>
    <w:rsid w:val="009F42A2"/>
    <w:rsid w:val="009F4AD7"/>
    <w:rsid w:val="009F5A17"/>
    <w:rsid w:val="009F6313"/>
    <w:rsid w:val="009F7AF7"/>
    <w:rsid w:val="00A0155B"/>
    <w:rsid w:val="00A1044E"/>
    <w:rsid w:val="00A10ADE"/>
    <w:rsid w:val="00A15BC2"/>
    <w:rsid w:val="00A1735A"/>
    <w:rsid w:val="00A20153"/>
    <w:rsid w:val="00A25EEA"/>
    <w:rsid w:val="00A31687"/>
    <w:rsid w:val="00A32E1C"/>
    <w:rsid w:val="00A36813"/>
    <w:rsid w:val="00A409DF"/>
    <w:rsid w:val="00A43847"/>
    <w:rsid w:val="00A478FC"/>
    <w:rsid w:val="00A47E52"/>
    <w:rsid w:val="00A533BB"/>
    <w:rsid w:val="00A64A00"/>
    <w:rsid w:val="00A71A37"/>
    <w:rsid w:val="00A76B66"/>
    <w:rsid w:val="00A81632"/>
    <w:rsid w:val="00A86682"/>
    <w:rsid w:val="00AB3FC7"/>
    <w:rsid w:val="00AC04D1"/>
    <w:rsid w:val="00AD439D"/>
    <w:rsid w:val="00AE7857"/>
    <w:rsid w:val="00AF3C48"/>
    <w:rsid w:val="00AF521A"/>
    <w:rsid w:val="00B06C4F"/>
    <w:rsid w:val="00B134DD"/>
    <w:rsid w:val="00B13F6E"/>
    <w:rsid w:val="00B2097F"/>
    <w:rsid w:val="00B23FA2"/>
    <w:rsid w:val="00B25965"/>
    <w:rsid w:val="00B26ADA"/>
    <w:rsid w:val="00B277C0"/>
    <w:rsid w:val="00B30961"/>
    <w:rsid w:val="00B31077"/>
    <w:rsid w:val="00B44D0B"/>
    <w:rsid w:val="00B455CD"/>
    <w:rsid w:val="00B62846"/>
    <w:rsid w:val="00B65F12"/>
    <w:rsid w:val="00B67A44"/>
    <w:rsid w:val="00B710C3"/>
    <w:rsid w:val="00B7417B"/>
    <w:rsid w:val="00B74380"/>
    <w:rsid w:val="00B75E4C"/>
    <w:rsid w:val="00B85D11"/>
    <w:rsid w:val="00B92E1C"/>
    <w:rsid w:val="00B9301D"/>
    <w:rsid w:val="00B93675"/>
    <w:rsid w:val="00B946D7"/>
    <w:rsid w:val="00B95C8E"/>
    <w:rsid w:val="00B96BDB"/>
    <w:rsid w:val="00BA3486"/>
    <w:rsid w:val="00BA5586"/>
    <w:rsid w:val="00BB2A71"/>
    <w:rsid w:val="00BC4DBB"/>
    <w:rsid w:val="00BD1946"/>
    <w:rsid w:val="00BD2B98"/>
    <w:rsid w:val="00BE2096"/>
    <w:rsid w:val="00BE4153"/>
    <w:rsid w:val="00BE7F31"/>
    <w:rsid w:val="00BF2A7D"/>
    <w:rsid w:val="00BF5D58"/>
    <w:rsid w:val="00C0224F"/>
    <w:rsid w:val="00C029DD"/>
    <w:rsid w:val="00C07EA0"/>
    <w:rsid w:val="00C10B1E"/>
    <w:rsid w:val="00C15E90"/>
    <w:rsid w:val="00C17B2A"/>
    <w:rsid w:val="00C215DB"/>
    <w:rsid w:val="00C26ADC"/>
    <w:rsid w:val="00C31521"/>
    <w:rsid w:val="00C36DE5"/>
    <w:rsid w:val="00C421E0"/>
    <w:rsid w:val="00C46E02"/>
    <w:rsid w:val="00C623F1"/>
    <w:rsid w:val="00C62716"/>
    <w:rsid w:val="00C63FB1"/>
    <w:rsid w:val="00C7369D"/>
    <w:rsid w:val="00C80F50"/>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12142"/>
    <w:rsid w:val="00D17B86"/>
    <w:rsid w:val="00D24564"/>
    <w:rsid w:val="00D26490"/>
    <w:rsid w:val="00D31BE3"/>
    <w:rsid w:val="00D41AEF"/>
    <w:rsid w:val="00D5341C"/>
    <w:rsid w:val="00D55A93"/>
    <w:rsid w:val="00D64309"/>
    <w:rsid w:val="00D74935"/>
    <w:rsid w:val="00D800A4"/>
    <w:rsid w:val="00D90C1C"/>
    <w:rsid w:val="00DA3C20"/>
    <w:rsid w:val="00DC07C6"/>
    <w:rsid w:val="00DC0956"/>
    <w:rsid w:val="00DC09FD"/>
    <w:rsid w:val="00DC4CA9"/>
    <w:rsid w:val="00DC4DB5"/>
    <w:rsid w:val="00DD32A3"/>
    <w:rsid w:val="00DD621E"/>
    <w:rsid w:val="00DE7135"/>
    <w:rsid w:val="00DF2B33"/>
    <w:rsid w:val="00E04FE3"/>
    <w:rsid w:val="00E15B89"/>
    <w:rsid w:val="00E27AC7"/>
    <w:rsid w:val="00E42CE2"/>
    <w:rsid w:val="00E518A3"/>
    <w:rsid w:val="00E525FA"/>
    <w:rsid w:val="00E56B07"/>
    <w:rsid w:val="00E66BB7"/>
    <w:rsid w:val="00E71099"/>
    <w:rsid w:val="00E7414B"/>
    <w:rsid w:val="00E80E1F"/>
    <w:rsid w:val="00E907BA"/>
    <w:rsid w:val="00E9171F"/>
    <w:rsid w:val="00E91FA4"/>
    <w:rsid w:val="00E942B6"/>
    <w:rsid w:val="00EA0E97"/>
    <w:rsid w:val="00EA130D"/>
    <w:rsid w:val="00EA56E1"/>
    <w:rsid w:val="00EA5EEB"/>
    <w:rsid w:val="00EB68CA"/>
    <w:rsid w:val="00EC3E60"/>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6B7E"/>
    <w:rsid w:val="00F416DF"/>
    <w:rsid w:val="00F46CA0"/>
    <w:rsid w:val="00F56DD2"/>
    <w:rsid w:val="00F579AE"/>
    <w:rsid w:val="00F63EA8"/>
    <w:rsid w:val="00F661ED"/>
    <w:rsid w:val="00F70C9A"/>
    <w:rsid w:val="00F75FDE"/>
    <w:rsid w:val="00F77EC0"/>
    <w:rsid w:val="00F878C9"/>
    <w:rsid w:val="00F96AEA"/>
    <w:rsid w:val="00FA1835"/>
    <w:rsid w:val="00FA208C"/>
    <w:rsid w:val="00FA77D6"/>
    <w:rsid w:val="00FB169F"/>
    <w:rsid w:val="00FB77B6"/>
    <w:rsid w:val="00FC38AC"/>
    <w:rsid w:val="00FC6E4D"/>
    <w:rsid w:val="00FD2054"/>
    <w:rsid w:val="00FF4266"/>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230578572">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2.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3.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customXml/itemProps4.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5a6beb9-12b3-4d57-9f40-022e4d09ff7a}" enabled="1" method="Standard" siteId="{3d44f5c7-726e-45cd-b26c-3e58cddea376}" contentBits="0" removed="0"/>
</clbl:labelList>
</file>

<file path=docProps/app.xml><?xml version="1.0" encoding="utf-8"?>
<Properties xmlns="http://schemas.openxmlformats.org/officeDocument/2006/extended-properties" xmlns:vt="http://schemas.openxmlformats.org/officeDocument/2006/docPropsVTypes">
  <Template>OnePager.dotx</Template>
  <TotalTime>7</TotalTime>
  <Pages>4</Pages>
  <Words>1076</Words>
  <Characters>6135</Characters>
  <Application>Microsoft Office Word</Application>
  <DocSecurity>0</DocSecurity>
  <Lines>51</Lines>
  <Paragraphs>14</Paragraphs>
  <ScaleCrop>false</ScaleCrop>
  <Company>athenahealth</Company>
  <LinksUpToDate>false</LinksUpToDate>
  <CharactersWithSpaces>7197</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Charles Mollica</cp:lastModifiedBy>
  <cp:revision>7</cp:revision>
  <dcterms:created xsi:type="dcterms:W3CDTF">2025-04-03T17:36:00Z</dcterms:created>
  <dcterms:modified xsi:type="dcterms:W3CDTF">2025-06-17T18:58:00Z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